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524D" w:rsidRDefault="003067FB" w:rsidP="002068AD">
      <w:pPr>
        <w:pStyle w:val="DeckblattTitel1"/>
        <w:rPr>
          <w:lang w:val="en-US"/>
        </w:rPr>
      </w:pPr>
      <w:bookmarkStart w:id="0" w:name="_top"/>
      <w:bookmarkEnd w:id="0"/>
      <w:r w:rsidRPr="00207F77">
        <w:rPr>
          <w:lang w:val="en-US"/>
        </w:rPr>
        <w:t>F</w:t>
      </w:r>
      <w:r w:rsidR="00F8524D">
        <w:rPr>
          <w:lang w:val="en-US"/>
        </w:rPr>
        <w:t>ABI</w:t>
      </w:r>
    </w:p>
    <w:p w:rsidR="007D2D67" w:rsidRPr="0077223F" w:rsidRDefault="0077223F" w:rsidP="002068AD">
      <w:pPr>
        <w:pStyle w:val="DeckblattTitel1"/>
        <w:rPr>
          <w:sz w:val="54"/>
          <w:szCs w:val="54"/>
          <w:lang w:val="en-US"/>
        </w:rPr>
      </w:pPr>
      <w:r w:rsidRPr="0077223F">
        <w:rPr>
          <w:sz w:val="54"/>
          <w:szCs w:val="54"/>
          <w:lang w:val="en-US"/>
        </w:rPr>
        <w:t>t</w:t>
      </w:r>
      <w:r w:rsidR="00F8524D" w:rsidRPr="0077223F">
        <w:rPr>
          <w:sz w:val="54"/>
          <w:szCs w:val="54"/>
          <w:lang w:val="en-US"/>
        </w:rPr>
        <w:t xml:space="preserve">he </w:t>
      </w:r>
      <w:r w:rsidR="00535DD5" w:rsidRPr="0077223F">
        <w:rPr>
          <w:sz w:val="54"/>
          <w:szCs w:val="54"/>
          <w:lang w:val="en-US"/>
        </w:rPr>
        <w:t xml:space="preserve">Flexible Assistive Button </w:t>
      </w:r>
      <w:r w:rsidR="007D2D67" w:rsidRPr="0077223F">
        <w:rPr>
          <w:sz w:val="54"/>
          <w:szCs w:val="54"/>
          <w:lang w:val="en-US"/>
        </w:rPr>
        <w:t>Interface</w:t>
      </w:r>
    </w:p>
    <w:p w:rsidR="007D2D67" w:rsidRPr="00B65D55" w:rsidRDefault="007D2D67" w:rsidP="002068AD">
      <w:pPr>
        <w:pStyle w:val="DeckblattTitel1"/>
        <w:rPr>
          <w:color w:val="C6D9F1" w:themeColor="text2" w:themeTint="33"/>
          <w:sz w:val="56"/>
          <w:szCs w:val="20"/>
          <w:lang w:val="en-US"/>
        </w:rPr>
      </w:pPr>
    </w:p>
    <w:p w:rsidR="0077223F" w:rsidRPr="00407355" w:rsidRDefault="0077223F" w:rsidP="002068AD">
      <w:pPr>
        <w:pStyle w:val="DeckblattTitel1"/>
        <w:rPr>
          <w:color w:val="FFFFFF" w:themeColor="background1"/>
          <w:sz w:val="52"/>
          <w:szCs w:val="18"/>
          <w:lang w:val="en-US"/>
        </w:rPr>
      </w:pPr>
      <w:r w:rsidRPr="00407355">
        <w:rPr>
          <w:color w:val="FFFFFF" w:themeColor="background1"/>
          <w:sz w:val="52"/>
          <w:szCs w:val="18"/>
          <w:lang w:val="en-US"/>
        </w:rPr>
        <w:t>“Do-It-Yourself” - Building Guide</w:t>
      </w:r>
    </w:p>
    <w:p w:rsidR="001A3DE8" w:rsidRPr="00407355" w:rsidRDefault="00407355" w:rsidP="002068AD">
      <w:pPr>
        <w:pStyle w:val="DeckblattTitel1"/>
        <w:rPr>
          <w:color w:val="FFFFFF" w:themeColor="background1"/>
          <w:sz w:val="44"/>
          <w:szCs w:val="18"/>
          <w:lang w:val="en-US"/>
        </w:rPr>
      </w:pPr>
      <w:r w:rsidRPr="00407355">
        <w:rPr>
          <w:color w:val="FFFFFF" w:themeColor="background1"/>
          <w:sz w:val="44"/>
          <w:szCs w:val="18"/>
          <w:lang w:val="en-US"/>
        </w:rPr>
        <w:t xml:space="preserve">for </w:t>
      </w:r>
      <w:r w:rsidR="00F37E39" w:rsidRPr="00407355">
        <w:rPr>
          <w:color w:val="FFFFFF" w:themeColor="background1"/>
          <w:sz w:val="44"/>
          <w:szCs w:val="18"/>
          <w:lang w:val="en-US"/>
        </w:rPr>
        <w:t>self-made</w:t>
      </w:r>
      <w:r w:rsidRPr="00407355">
        <w:rPr>
          <w:color w:val="FFFFFF" w:themeColor="background1"/>
          <w:sz w:val="44"/>
          <w:szCs w:val="18"/>
          <w:lang w:val="en-US"/>
        </w:rPr>
        <w:t xml:space="preserve"> box / breadboard version</w:t>
      </w:r>
    </w:p>
    <w:p w:rsidR="00407355" w:rsidRPr="00407355" w:rsidRDefault="00407355" w:rsidP="002068AD">
      <w:pPr>
        <w:pStyle w:val="DeckblattTitel1"/>
        <w:rPr>
          <w:color w:val="FFFFFF" w:themeColor="background1"/>
          <w:sz w:val="44"/>
          <w:szCs w:val="18"/>
          <w:lang w:val="en-US"/>
        </w:rPr>
      </w:pPr>
      <w:r w:rsidRPr="00407355">
        <w:rPr>
          <w:color w:val="FFFFFF" w:themeColor="background1"/>
          <w:sz w:val="44"/>
          <w:szCs w:val="18"/>
          <w:lang w:val="en-US"/>
        </w:rPr>
        <w:t xml:space="preserve">and </w:t>
      </w:r>
      <w:r w:rsidR="00F37E39" w:rsidRPr="00407355">
        <w:rPr>
          <w:color w:val="FFFFFF" w:themeColor="background1"/>
          <w:sz w:val="44"/>
          <w:szCs w:val="18"/>
          <w:lang w:val="en-US"/>
        </w:rPr>
        <w:t>self-made</w:t>
      </w:r>
      <w:r w:rsidRPr="00407355">
        <w:rPr>
          <w:color w:val="FFFFFF" w:themeColor="background1"/>
          <w:sz w:val="44"/>
          <w:szCs w:val="18"/>
          <w:lang w:val="en-US"/>
        </w:rPr>
        <w:t xml:space="preserve"> buttons</w:t>
      </w:r>
    </w:p>
    <w:p w:rsidR="007B5D07" w:rsidRPr="00207F77" w:rsidRDefault="007B5D07" w:rsidP="007B5D07">
      <w:pPr>
        <w:rPr>
          <w:lang w:val="en-US"/>
        </w:rPr>
      </w:pPr>
    </w:p>
    <w:p w:rsidR="007B5D07" w:rsidRPr="00207F77" w:rsidRDefault="007B5D07"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Default="0091134F" w:rsidP="007B5D07">
      <w:pPr>
        <w:rPr>
          <w:lang w:val="en-US"/>
        </w:rPr>
      </w:pPr>
    </w:p>
    <w:p w:rsidR="00604E26" w:rsidRPr="00207F77" w:rsidRDefault="00604E26"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7B5D07" w:rsidRPr="00207F77" w:rsidRDefault="007B5D07" w:rsidP="007B5D07">
      <w:pPr>
        <w:rPr>
          <w:lang w:val="en-US"/>
        </w:rPr>
      </w:pPr>
    </w:p>
    <w:p w:rsidR="007B5D07" w:rsidRPr="00207F77" w:rsidRDefault="007B5D07" w:rsidP="007B5D07">
      <w:pPr>
        <w:rPr>
          <w:lang w:val="en-US"/>
        </w:rPr>
        <w:sectPr w:rsidR="007B5D07" w:rsidRPr="00207F77" w:rsidSect="007D3DAB">
          <w:footerReference w:type="even" r:id="rId8"/>
          <w:footerReference w:type="default" r:id="rId9"/>
          <w:headerReference w:type="first" r:id="rId10"/>
          <w:pgSz w:w="11906" w:h="16838"/>
          <w:pgMar w:top="3402" w:right="1134" w:bottom="2268" w:left="1134" w:header="0" w:footer="709" w:gutter="0"/>
          <w:cols w:space="708"/>
          <w:titlePg/>
          <w:docGrid w:linePitch="360"/>
        </w:sectPr>
      </w:pPr>
    </w:p>
    <w:p w:rsidR="00B65D55" w:rsidRDefault="00DB2E35" w:rsidP="007D2D67">
      <w:pPr>
        <w:pStyle w:val="berschrift1"/>
        <w:rPr>
          <w:lang w:val="en-US"/>
        </w:rPr>
      </w:pPr>
      <w:bookmarkStart w:id="1" w:name="_Toc415593448"/>
      <w:bookmarkStart w:id="2" w:name="_Toc66131609"/>
      <w:r>
        <w:rPr>
          <w:noProof/>
          <w:lang w:val="de-AT" w:eastAsia="de-AT"/>
        </w:rPr>
        <w:lastRenderedPageBreak/>
        <w:drawing>
          <wp:anchor distT="0" distB="0" distL="114300" distR="114300" simplePos="0" relativeHeight="251755520" behindDoc="0" locked="0" layoutInCell="1" allowOverlap="1" wp14:anchorId="477B2CC9" wp14:editId="5B71F42F">
            <wp:simplePos x="0" y="0"/>
            <wp:positionH relativeFrom="column">
              <wp:posOffset>29210</wp:posOffset>
            </wp:positionH>
            <wp:positionV relativeFrom="paragraph">
              <wp:posOffset>216906</wp:posOffset>
            </wp:positionV>
            <wp:extent cx="2358439" cy="1362973"/>
            <wp:effectExtent l="19050" t="19050" r="22860" b="27940"/>
            <wp:wrapNone/>
            <wp:docPr id="13" name="Grafik 13" descr="C:\Users\chris veigl\Desktop\Flip&amp;Fabi_Fotos\bearbeitet\IMG_092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 veigl\Desktop\Flip&amp;Fabi_Fotos\bearbeitet\IMG_0927_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8439" cy="1362973"/>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Pr="00207F77">
        <w:rPr>
          <w:noProof/>
          <w:lang w:val="de-AT" w:eastAsia="de-AT"/>
        </w:rPr>
        <w:drawing>
          <wp:anchor distT="0" distB="0" distL="114300" distR="114300" simplePos="0" relativeHeight="251657216" behindDoc="0" locked="0" layoutInCell="1" allowOverlap="1" wp14:anchorId="189D0E90" wp14:editId="5C4468F3">
            <wp:simplePos x="0" y="0"/>
            <wp:positionH relativeFrom="column">
              <wp:posOffset>3739251</wp:posOffset>
            </wp:positionH>
            <wp:positionV relativeFrom="paragraph">
              <wp:posOffset>126365</wp:posOffset>
            </wp:positionV>
            <wp:extent cx="2275205" cy="1543685"/>
            <wp:effectExtent l="0" t="0" r="0" b="0"/>
            <wp:wrapNone/>
            <wp:docPr id="5" name="Bild 5" descr="asterics_academy_logo_v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terics_academy_logo_vd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5205" cy="154368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
      <w:bookmarkEnd w:id="2"/>
    </w:p>
    <w:p w:rsidR="00B65D55" w:rsidRDefault="00B65D55" w:rsidP="007D2D67">
      <w:pPr>
        <w:pStyle w:val="berschrift1"/>
        <w:rPr>
          <w:lang w:val="en-US"/>
        </w:rPr>
      </w:pPr>
    </w:p>
    <w:p w:rsidR="00B65D55" w:rsidRDefault="00B65D55" w:rsidP="007D2D67">
      <w:pPr>
        <w:pStyle w:val="berschrift1"/>
        <w:rPr>
          <w:lang w:val="en-US"/>
        </w:rPr>
      </w:pPr>
    </w:p>
    <w:p w:rsidR="00B65D55" w:rsidRDefault="00B65D55">
      <w:pPr>
        <w:spacing w:line="240" w:lineRule="auto"/>
        <w:rPr>
          <w:rFonts w:cs="Arial"/>
          <w:bCs/>
          <w:color w:val="0086CB"/>
          <w:kern w:val="32"/>
          <w:sz w:val="52"/>
          <w:szCs w:val="32"/>
          <w:lang w:val="en-US"/>
        </w:rPr>
      </w:pPr>
      <w:r>
        <w:rPr>
          <w:lang w:val="en-US"/>
        </w:rPr>
        <w:br w:type="page"/>
      </w:r>
    </w:p>
    <w:p w:rsidR="007D2D67" w:rsidRPr="00207F77" w:rsidRDefault="0077223F" w:rsidP="007D2D67">
      <w:pPr>
        <w:pStyle w:val="berschrift1"/>
        <w:rPr>
          <w:lang w:val="en-US"/>
        </w:rPr>
      </w:pPr>
      <w:bookmarkStart w:id="3" w:name="_Toc66131610"/>
      <w:r>
        <w:rPr>
          <w:lang w:val="en-US"/>
        </w:rPr>
        <w:lastRenderedPageBreak/>
        <w:t>Welcome to FABI</w:t>
      </w:r>
      <w:bookmarkEnd w:id="3"/>
    </w:p>
    <w:p w:rsidR="0077223F" w:rsidRDefault="0077223F" w:rsidP="00354425">
      <w:pPr>
        <w:rPr>
          <w:lang w:val="en-US"/>
        </w:rPr>
      </w:pPr>
    </w:p>
    <w:p w:rsidR="00A27181" w:rsidRDefault="0077223F" w:rsidP="0077223F">
      <w:pPr>
        <w:rPr>
          <w:lang w:val="en-US"/>
        </w:rPr>
      </w:pPr>
      <w:r w:rsidRPr="00207F77">
        <w:rPr>
          <w:lang w:val="en-US"/>
        </w:rPr>
        <w:t>The F</w:t>
      </w:r>
      <w:r>
        <w:rPr>
          <w:lang w:val="en-US"/>
        </w:rPr>
        <w:t>ABI</w:t>
      </w:r>
      <w:r w:rsidRPr="00207F77">
        <w:rPr>
          <w:lang w:val="en-US"/>
        </w:rPr>
        <w:t xml:space="preserve"> (</w:t>
      </w:r>
      <w:r w:rsidR="00C86FC0">
        <w:rPr>
          <w:lang w:val="en-US"/>
        </w:rPr>
        <w:t>F</w:t>
      </w:r>
      <w:r w:rsidRPr="00207F77">
        <w:rPr>
          <w:lang w:val="en-US"/>
        </w:rPr>
        <w:t xml:space="preserve">lexible </w:t>
      </w:r>
      <w:r w:rsidR="00C86FC0">
        <w:rPr>
          <w:lang w:val="en-US"/>
        </w:rPr>
        <w:t>A</w:t>
      </w:r>
      <w:r w:rsidRPr="00207F77">
        <w:rPr>
          <w:lang w:val="en-US"/>
        </w:rPr>
        <w:t xml:space="preserve">ssistive </w:t>
      </w:r>
      <w:r w:rsidR="00C86FC0">
        <w:rPr>
          <w:lang w:val="en-US"/>
        </w:rPr>
        <w:t>B</w:t>
      </w:r>
      <w:r w:rsidRPr="00207F77">
        <w:rPr>
          <w:lang w:val="en-US"/>
        </w:rPr>
        <w:t xml:space="preserve">utton </w:t>
      </w:r>
      <w:r w:rsidR="00C86FC0">
        <w:rPr>
          <w:lang w:val="en-US"/>
        </w:rPr>
        <w:t>I</w:t>
      </w:r>
      <w:r w:rsidRPr="00207F77">
        <w:rPr>
          <w:lang w:val="en-US"/>
        </w:rPr>
        <w:t xml:space="preserve">nterface) allows control of a computer’s mouse cursor </w:t>
      </w:r>
      <w:r w:rsidR="00C86FC0">
        <w:rPr>
          <w:lang w:val="en-US"/>
        </w:rPr>
        <w:t>and</w:t>
      </w:r>
      <w:r w:rsidRPr="00207F77">
        <w:rPr>
          <w:lang w:val="en-US"/>
        </w:rPr>
        <w:t xml:space="preserve"> typing desired keyboard keys</w:t>
      </w:r>
      <w:r w:rsidR="00B65D55">
        <w:rPr>
          <w:lang w:val="en-US"/>
        </w:rPr>
        <w:t xml:space="preserve"> by using buttons and special/individual input methods</w:t>
      </w:r>
      <w:r w:rsidR="00C86FC0">
        <w:rPr>
          <w:lang w:val="en-US"/>
        </w:rPr>
        <w:t xml:space="preserve">. </w:t>
      </w:r>
      <w:r w:rsidR="00B65D55">
        <w:rPr>
          <w:lang w:val="en-US"/>
        </w:rPr>
        <w:t>It</w:t>
      </w:r>
      <w:r w:rsidR="00C86FC0">
        <w:rPr>
          <w:lang w:val="en-US"/>
        </w:rPr>
        <w:t xml:space="preserve"> </w:t>
      </w:r>
      <w:r w:rsidR="00B65D55">
        <w:rPr>
          <w:lang w:val="en-US"/>
        </w:rPr>
        <w:t>can</w:t>
      </w:r>
      <w:r w:rsidR="00A27181">
        <w:rPr>
          <w:lang w:val="en-US"/>
        </w:rPr>
        <w:t xml:space="preserve"> be</w:t>
      </w:r>
      <w:r w:rsidR="00C86FC0">
        <w:rPr>
          <w:lang w:val="en-US"/>
        </w:rPr>
        <w:t xml:space="preserve"> </w:t>
      </w:r>
      <w:r w:rsidR="00A27181">
        <w:rPr>
          <w:lang w:val="en-US"/>
        </w:rPr>
        <w:t>help</w:t>
      </w:r>
      <w:r w:rsidR="00C86FC0">
        <w:rPr>
          <w:lang w:val="en-US"/>
        </w:rPr>
        <w:t xml:space="preserve">ful </w:t>
      </w:r>
      <w:r w:rsidRPr="00207F77">
        <w:rPr>
          <w:lang w:val="en-US"/>
        </w:rPr>
        <w:t>for people who cannot use standard computer input devices</w:t>
      </w:r>
      <w:r w:rsidR="00A27181">
        <w:rPr>
          <w:lang w:val="en-US"/>
        </w:rPr>
        <w:t xml:space="preserve"> – </w:t>
      </w:r>
      <w:r w:rsidR="00B65D55">
        <w:rPr>
          <w:lang w:val="en-US"/>
        </w:rPr>
        <w:t>enabling</w:t>
      </w:r>
      <w:r w:rsidR="00A27181">
        <w:rPr>
          <w:lang w:val="en-US"/>
        </w:rPr>
        <w:t xml:space="preserve"> </w:t>
      </w:r>
      <w:r w:rsidR="00B65D55">
        <w:rPr>
          <w:lang w:val="en-US"/>
        </w:rPr>
        <w:t xml:space="preserve">them </w:t>
      </w:r>
      <w:r w:rsidR="00A27181">
        <w:rPr>
          <w:lang w:val="en-US"/>
        </w:rPr>
        <w:t>to play games, surf the internet, write emails</w:t>
      </w:r>
      <w:r w:rsidR="00B65D55">
        <w:rPr>
          <w:lang w:val="en-US"/>
        </w:rPr>
        <w:t xml:space="preserve"> and much more.</w:t>
      </w:r>
      <w:r w:rsidR="00A27181">
        <w:rPr>
          <w:lang w:val="en-US"/>
        </w:rPr>
        <w:t xml:space="preserve"> </w:t>
      </w:r>
      <w:r w:rsidRPr="00207F77">
        <w:rPr>
          <w:lang w:val="en-US"/>
        </w:rPr>
        <w:t xml:space="preserve"> </w:t>
      </w:r>
    </w:p>
    <w:p w:rsidR="00A27181" w:rsidRDefault="00A27181" w:rsidP="0077223F">
      <w:pPr>
        <w:rPr>
          <w:lang w:val="en-US"/>
        </w:rPr>
      </w:pPr>
    </w:p>
    <w:p w:rsidR="00C86FC0" w:rsidRDefault="0077223F" w:rsidP="0077223F">
      <w:pPr>
        <w:rPr>
          <w:lang w:val="en-US"/>
        </w:rPr>
      </w:pPr>
      <w:r w:rsidRPr="00207F77">
        <w:rPr>
          <w:lang w:val="en-US"/>
        </w:rPr>
        <w:t xml:space="preserve">The </w:t>
      </w:r>
      <w:r w:rsidR="00C86FC0">
        <w:rPr>
          <w:lang w:val="en-US"/>
        </w:rPr>
        <w:t>FABI</w:t>
      </w:r>
      <w:r w:rsidRPr="00207F77">
        <w:rPr>
          <w:lang w:val="en-US"/>
        </w:rPr>
        <w:t xml:space="preserve"> Interface can be actuated via dedicated buttons</w:t>
      </w:r>
      <w:r>
        <w:rPr>
          <w:lang w:val="en-US"/>
        </w:rPr>
        <w:t xml:space="preserve">, momentary switches or self-made electrical contacts. </w:t>
      </w:r>
      <w:r w:rsidR="00C86FC0">
        <w:rPr>
          <w:lang w:val="en-US"/>
        </w:rPr>
        <w:t xml:space="preserve">FABI consists of a hardware module (a low-cost microcontroller which behaves as a computer mouse and/or keyboard) and a graphical software application </w:t>
      </w:r>
      <w:r w:rsidR="00B65D55">
        <w:rPr>
          <w:lang w:val="en-US"/>
        </w:rPr>
        <w:t>for</w:t>
      </w:r>
      <w:r w:rsidR="00C86FC0">
        <w:rPr>
          <w:lang w:val="en-US"/>
        </w:rPr>
        <w:t xml:space="preserve"> configur</w:t>
      </w:r>
      <w:r w:rsidR="00B65D55">
        <w:rPr>
          <w:lang w:val="en-US"/>
        </w:rPr>
        <w:t>ation of</w:t>
      </w:r>
      <w:r w:rsidR="00C86FC0">
        <w:rPr>
          <w:lang w:val="en-US"/>
        </w:rPr>
        <w:t xml:space="preserve"> the desired functions.</w:t>
      </w:r>
    </w:p>
    <w:p w:rsidR="00407355" w:rsidRDefault="00407355" w:rsidP="00407355">
      <w:pPr>
        <w:rPr>
          <w:lang w:val="en-US"/>
        </w:rPr>
      </w:pPr>
    </w:p>
    <w:p w:rsidR="00407355" w:rsidRDefault="00407355" w:rsidP="00407355">
      <w:pPr>
        <w:rPr>
          <w:lang w:val="en-US"/>
        </w:rPr>
      </w:pPr>
      <w:r>
        <w:rPr>
          <w:lang w:val="en-US"/>
        </w:rPr>
        <w:t>FABI</w:t>
      </w:r>
      <w:r w:rsidRPr="00207F77">
        <w:rPr>
          <w:lang w:val="en-US"/>
        </w:rPr>
        <w:t xml:space="preserve"> is an open source Assistive Technology module developed by the AsTeRICS </w:t>
      </w:r>
      <w:r>
        <w:rPr>
          <w:lang w:val="en-US"/>
        </w:rPr>
        <w:t xml:space="preserve">Foundation </w:t>
      </w:r>
    </w:p>
    <w:p w:rsidR="00407355" w:rsidRPr="00207F77" w:rsidRDefault="00407355" w:rsidP="00407355">
      <w:pPr>
        <w:rPr>
          <w:lang w:val="en-US"/>
        </w:rPr>
      </w:pPr>
      <w:r w:rsidRPr="00207F77">
        <w:rPr>
          <w:lang w:val="en-US"/>
        </w:rPr>
        <w:t xml:space="preserve">(see </w:t>
      </w:r>
      <w:hyperlink r:id="rId13" w:history="1">
        <w:r>
          <w:rPr>
            <w:rStyle w:val="Hyperlink"/>
            <w:lang w:val="en-US"/>
          </w:rPr>
          <w:t>http://www.asterics-foundation.org/</w:t>
        </w:r>
      </w:hyperlink>
      <w:r w:rsidRPr="00207F77">
        <w:rPr>
          <w:lang w:val="en-US"/>
        </w:rPr>
        <w:t xml:space="preserve">). </w:t>
      </w:r>
    </w:p>
    <w:p w:rsidR="00407355" w:rsidRDefault="00407355" w:rsidP="00407355">
      <w:pPr>
        <w:rPr>
          <w:lang w:val="en-US"/>
        </w:rPr>
      </w:pPr>
    </w:p>
    <w:p w:rsidR="00407355" w:rsidRPr="00207F77" w:rsidRDefault="00407355" w:rsidP="00407355">
      <w:pPr>
        <w:rPr>
          <w:lang w:val="en-US"/>
        </w:rPr>
      </w:pPr>
      <w:r>
        <w:rPr>
          <w:lang w:val="en-US"/>
        </w:rPr>
        <w:t>All software and hardware documents are open source and we took care to use the most affordable components available on the market to establish these functionalities – making FABI the most reasonably priced flexible assistive bu</w:t>
      </w:r>
      <w:r w:rsidR="00F37E39">
        <w:rPr>
          <w:lang w:val="en-US"/>
        </w:rPr>
        <w:t>tton interface in the Universe</w:t>
      </w:r>
      <w:r>
        <w:rPr>
          <w:lang w:val="en-US"/>
        </w:rPr>
        <w:t xml:space="preserve">!  </w:t>
      </w:r>
    </w:p>
    <w:p w:rsidR="00C86FC0" w:rsidRDefault="00C86FC0" w:rsidP="00C86FC0">
      <w:pPr>
        <w:rPr>
          <w:lang w:val="en-US"/>
        </w:rPr>
      </w:pPr>
    </w:p>
    <w:p w:rsidR="00407355" w:rsidRDefault="00407355" w:rsidP="00407355">
      <w:pPr>
        <w:pStyle w:val="berschrift3"/>
        <w:rPr>
          <w:lang w:val="en-US"/>
        </w:rPr>
      </w:pPr>
      <w:bookmarkStart w:id="4" w:name="_Toc66131611"/>
      <w:r>
        <w:rPr>
          <w:lang w:val="en-US"/>
        </w:rPr>
        <w:t>About this Document</w:t>
      </w:r>
      <w:bookmarkEnd w:id="4"/>
    </w:p>
    <w:p w:rsidR="00407355" w:rsidRDefault="00C86FC0" w:rsidP="00C86FC0">
      <w:pPr>
        <w:rPr>
          <w:lang w:val="en-US"/>
        </w:rPr>
      </w:pPr>
      <w:r w:rsidRPr="00207F77">
        <w:rPr>
          <w:lang w:val="en-US"/>
        </w:rPr>
        <w:t xml:space="preserve">This </w:t>
      </w:r>
      <w:r w:rsidR="00407355">
        <w:rPr>
          <w:lang w:val="en-US"/>
        </w:rPr>
        <w:t>construction</w:t>
      </w:r>
      <w:r w:rsidRPr="00207F77">
        <w:rPr>
          <w:lang w:val="en-US"/>
        </w:rPr>
        <w:t xml:space="preserve"> manual i</w:t>
      </w:r>
      <w:r w:rsidR="00407355">
        <w:rPr>
          <w:lang w:val="en-US"/>
        </w:rPr>
        <w:t>s</w:t>
      </w:r>
      <w:r w:rsidRPr="00207F77">
        <w:rPr>
          <w:lang w:val="en-US"/>
        </w:rPr>
        <w:t xml:space="preserve"> a “do-it-yourself” </w:t>
      </w:r>
      <w:r>
        <w:rPr>
          <w:lang w:val="en-US"/>
        </w:rPr>
        <w:t>building guide for your personal FABI device, describing the necessary</w:t>
      </w:r>
      <w:r w:rsidRPr="00207F77">
        <w:rPr>
          <w:lang w:val="en-US"/>
        </w:rPr>
        <w:t xml:space="preserve"> hardware components </w:t>
      </w:r>
      <w:r>
        <w:rPr>
          <w:lang w:val="en-US"/>
        </w:rPr>
        <w:t>and</w:t>
      </w:r>
      <w:r w:rsidRPr="00207F77">
        <w:rPr>
          <w:lang w:val="en-US"/>
        </w:rPr>
        <w:t xml:space="preserve"> the </w:t>
      </w:r>
      <w:r w:rsidR="00407355">
        <w:rPr>
          <w:lang w:val="en-US"/>
        </w:rPr>
        <w:t>prerequisites for making a FABI on a breadboard or with custom switch contacts.</w:t>
      </w:r>
    </w:p>
    <w:p w:rsidR="00407355" w:rsidRDefault="00407355" w:rsidP="00C86FC0">
      <w:pPr>
        <w:rPr>
          <w:lang w:val="en-US"/>
        </w:rPr>
      </w:pPr>
      <w:r>
        <w:rPr>
          <w:lang w:val="en-US"/>
        </w:rPr>
        <w:t xml:space="preserve"> </w:t>
      </w:r>
    </w:p>
    <w:p w:rsidR="00C86FC0" w:rsidRDefault="00407355" w:rsidP="00C86FC0">
      <w:pPr>
        <w:rPr>
          <w:lang w:val="en-US"/>
        </w:rPr>
      </w:pPr>
      <w:r>
        <w:rPr>
          <w:lang w:val="en-US"/>
        </w:rPr>
        <w:t xml:space="preserve">The </w:t>
      </w:r>
      <w:r w:rsidR="00C86FC0" w:rsidRPr="00207F77">
        <w:rPr>
          <w:lang w:val="en-US"/>
        </w:rPr>
        <w:t xml:space="preserve">Graphical User Interface </w:t>
      </w:r>
      <w:r w:rsidR="00B65D55">
        <w:rPr>
          <w:lang w:val="en-US"/>
        </w:rPr>
        <w:t xml:space="preserve">application </w:t>
      </w:r>
      <w:r w:rsidR="00C86FC0" w:rsidRPr="00207F77">
        <w:rPr>
          <w:lang w:val="en-US"/>
        </w:rPr>
        <w:t xml:space="preserve">for configuration </w:t>
      </w:r>
      <w:r>
        <w:rPr>
          <w:lang w:val="en-US"/>
        </w:rPr>
        <w:t>and the construction of the 3d-printed version is described in separate documents</w:t>
      </w:r>
      <w:r w:rsidR="00C86FC0" w:rsidRPr="00207F77">
        <w:rPr>
          <w:lang w:val="en-US"/>
        </w:rPr>
        <w:t xml:space="preserve">. </w:t>
      </w:r>
    </w:p>
    <w:p w:rsidR="00C86FC0" w:rsidRPr="00207F77" w:rsidRDefault="00C86FC0" w:rsidP="0077223F">
      <w:pPr>
        <w:rPr>
          <w:lang w:val="en-US"/>
        </w:rPr>
      </w:pPr>
    </w:p>
    <w:p w:rsidR="007D2D67" w:rsidRPr="00207F77" w:rsidRDefault="00EB05FB" w:rsidP="005D48D2">
      <w:pPr>
        <w:rPr>
          <w:lang w:val="en-US"/>
        </w:rPr>
      </w:pPr>
      <w:r>
        <w:rPr>
          <w:noProof/>
          <w:lang w:val="de-AT" w:eastAsia="de-AT"/>
        </w:rPr>
        <w:drawing>
          <wp:anchor distT="0" distB="0" distL="114300" distR="114300" simplePos="0" relativeHeight="251758592" behindDoc="0" locked="0" layoutInCell="1" allowOverlap="1">
            <wp:simplePos x="0" y="0"/>
            <wp:positionH relativeFrom="column">
              <wp:posOffset>3203407</wp:posOffset>
            </wp:positionH>
            <wp:positionV relativeFrom="paragraph">
              <wp:posOffset>486410</wp:posOffset>
            </wp:positionV>
            <wp:extent cx="2543565" cy="1839282"/>
            <wp:effectExtent l="19050" t="19050" r="9525" b="27940"/>
            <wp:wrapNone/>
            <wp:docPr id="16385" name="Grafik 16385" descr="C:\Users\chris veigl\Desktop\fa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 veigl\Desktop\fabi.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3565" cy="1839282"/>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7D2D67" w:rsidRPr="00207F77">
        <w:rPr>
          <w:lang w:val="en-US"/>
        </w:rPr>
        <w:br w:type="page"/>
      </w:r>
    </w:p>
    <w:bookmarkStart w:id="5" w:name="_Toc414195791" w:displacedByCustomXml="next"/>
    <w:bookmarkStart w:id="6" w:name="_Toc66131612" w:displacedByCustomXml="next"/>
    <w:sdt>
      <w:sdtPr>
        <w:rPr>
          <w:rFonts w:cs="Times New Roman"/>
          <w:bCs w:val="0"/>
          <w:color w:val="auto"/>
          <w:kern w:val="0"/>
          <w:sz w:val="22"/>
          <w:szCs w:val="22"/>
          <w:lang w:val="en-US"/>
        </w:rPr>
        <w:id w:val="-973682591"/>
        <w:docPartObj>
          <w:docPartGallery w:val="Table of Contents"/>
          <w:docPartUnique/>
        </w:docPartObj>
      </w:sdtPr>
      <w:sdtEndPr>
        <w:rPr>
          <w:b/>
          <w:sz w:val="20"/>
        </w:rPr>
      </w:sdtEndPr>
      <w:sdtContent>
        <w:p w:rsidR="006468FC" w:rsidRPr="00207F77" w:rsidRDefault="006468FC" w:rsidP="006468FC">
          <w:pPr>
            <w:pStyle w:val="berschrift1"/>
            <w:rPr>
              <w:lang w:val="en-US"/>
            </w:rPr>
          </w:pPr>
          <w:r w:rsidRPr="00207F77">
            <w:rPr>
              <w:lang w:val="en-US"/>
            </w:rPr>
            <w:t>Contents</w:t>
          </w:r>
          <w:bookmarkEnd w:id="6"/>
          <w:bookmarkEnd w:id="5"/>
          <w:r w:rsidRPr="00207F77">
            <w:rPr>
              <w:lang w:val="en-US"/>
            </w:rPr>
            <w:tab/>
          </w:r>
        </w:p>
        <w:p w:rsidR="00407355" w:rsidRDefault="006468FC">
          <w:pPr>
            <w:pStyle w:val="Verzeichnis1"/>
            <w:tabs>
              <w:tab w:val="right" w:leader="dot" w:pos="9628"/>
            </w:tabs>
            <w:rPr>
              <w:rFonts w:asciiTheme="minorHAnsi" w:eastAsiaTheme="minorEastAsia" w:hAnsiTheme="minorHAnsi" w:cstheme="minorBidi"/>
              <w:noProof/>
              <w:lang w:val="de-AT" w:eastAsia="de-AT"/>
            </w:rPr>
          </w:pPr>
          <w:r w:rsidRPr="00DB2E35">
            <w:rPr>
              <w:sz w:val="20"/>
              <w:lang w:val="en-US"/>
            </w:rPr>
            <w:fldChar w:fldCharType="begin"/>
          </w:r>
          <w:r w:rsidRPr="00DB2E35">
            <w:rPr>
              <w:sz w:val="20"/>
              <w:lang w:val="en-US"/>
            </w:rPr>
            <w:instrText xml:space="preserve"> TOC \o "1-3" \h \z \u </w:instrText>
          </w:r>
          <w:r w:rsidRPr="00DB2E35">
            <w:rPr>
              <w:sz w:val="20"/>
              <w:lang w:val="en-US"/>
            </w:rPr>
            <w:fldChar w:fldCharType="separate"/>
          </w:r>
          <w:hyperlink w:anchor="_Toc66131609" w:history="1">
            <w:r w:rsidR="00407355">
              <w:rPr>
                <w:noProof/>
                <w:webHidden/>
              </w:rPr>
              <w:tab/>
            </w:r>
            <w:r w:rsidR="00407355">
              <w:rPr>
                <w:noProof/>
                <w:webHidden/>
              </w:rPr>
              <w:fldChar w:fldCharType="begin"/>
            </w:r>
            <w:r w:rsidR="00407355">
              <w:rPr>
                <w:noProof/>
                <w:webHidden/>
              </w:rPr>
              <w:instrText xml:space="preserve"> PAGEREF _Toc66131609 \h </w:instrText>
            </w:r>
            <w:r w:rsidR="00407355">
              <w:rPr>
                <w:noProof/>
                <w:webHidden/>
              </w:rPr>
            </w:r>
            <w:r w:rsidR="00407355">
              <w:rPr>
                <w:noProof/>
                <w:webHidden/>
              </w:rPr>
              <w:fldChar w:fldCharType="separate"/>
            </w:r>
            <w:r w:rsidR="00164B55">
              <w:rPr>
                <w:noProof/>
                <w:webHidden/>
              </w:rPr>
              <w:t>1</w:t>
            </w:r>
            <w:r w:rsidR="00407355">
              <w:rPr>
                <w:noProof/>
                <w:webHidden/>
              </w:rPr>
              <w:fldChar w:fldCharType="end"/>
            </w:r>
          </w:hyperlink>
        </w:p>
        <w:p w:rsidR="00407355" w:rsidRDefault="009C2447">
          <w:pPr>
            <w:pStyle w:val="Verzeichnis1"/>
            <w:tabs>
              <w:tab w:val="right" w:leader="dot" w:pos="9628"/>
            </w:tabs>
            <w:rPr>
              <w:rFonts w:asciiTheme="minorHAnsi" w:eastAsiaTheme="minorEastAsia" w:hAnsiTheme="minorHAnsi" w:cstheme="minorBidi"/>
              <w:noProof/>
              <w:lang w:val="de-AT" w:eastAsia="de-AT"/>
            </w:rPr>
          </w:pPr>
          <w:hyperlink w:anchor="_Toc66131610" w:history="1">
            <w:r w:rsidR="00407355" w:rsidRPr="00C731CD">
              <w:rPr>
                <w:rStyle w:val="Hyperlink"/>
                <w:noProof/>
                <w:lang w:val="en-US"/>
              </w:rPr>
              <w:t>Welcome to FABI</w:t>
            </w:r>
            <w:r w:rsidR="00407355">
              <w:rPr>
                <w:noProof/>
                <w:webHidden/>
              </w:rPr>
              <w:tab/>
            </w:r>
            <w:r w:rsidR="00407355">
              <w:rPr>
                <w:noProof/>
                <w:webHidden/>
              </w:rPr>
              <w:fldChar w:fldCharType="begin"/>
            </w:r>
            <w:r w:rsidR="00407355">
              <w:rPr>
                <w:noProof/>
                <w:webHidden/>
              </w:rPr>
              <w:instrText xml:space="preserve"> PAGEREF _Toc66131610 \h </w:instrText>
            </w:r>
            <w:r w:rsidR="00407355">
              <w:rPr>
                <w:noProof/>
                <w:webHidden/>
              </w:rPr>
            </w:r>
            <w:r w:rsidR="00407355">
              <w:rPr>
                <w:noProof/>
                <w:webHidden/>
              </w:rPr>
              <w:fldChar w:fldCharType="separate"/>
            </w:r>
            <w:r w:rsidR="00164B55">
              <w:rPr>
                <w:noProof/>
                <w:webHidden/>
              </w:rPr>
              <w:t>2</w:t>
            </w:r>
            <w:r w:rsidR="00407355">
              <w:rPr>
                <w:noProof/>
                <w:webHidden/>
              </w:rPr>
              <w:fldChar w:fldCharType="end"/>
            </w:r>
          </w:hyperlink>
        </w:p>
        <w:p w:rsidR="00407355" w:rsidRDefault="009C2447">
          <w:pPr>
            <w:pStyle w:val="Verzeichnis3"/>
            <w:tabs>
              <w:tab w:val="right" w:leader="dot" w:pos="9628"/>
            </w:tabs>
            <w:rPr>
              <w:rFonts w:asciiTheme="minorHAnsi" w:eastAsiaTheme="minorEastAsia" w:hAnsiTheme="minorHAnsi" w:cstheme="minorBidi"/>
              <w:noProof/>
              <w:lang w:val="de-AT" w:eastAsia="de-AT"/>
            </w:rPr>
          </w:pPr>
          <w:hyperlink w:anchor="_Toc66131611" w:history="1">
            <w:r w:rsidR="00407355" w:rsidRPr="00C731CD">
              <w:rPr>
                <w:rStyle w:val="Hyperlink"/>
                <w:noProof/>
                <w:lang w:val="en-US"/>
              </w:rPr>
              <w:t>About this Document</w:t>
            </w:r>
            <w:r w:rsidR="00407355">
              <w:rPr>
                <w:noProof/>
                <w:webHidden/>
              </w:rPr>
              <w:tab/>
            </w:r>
            <w:r w:rsidR="00407355">
              <w:rPr>
                <w:noProof/>
                <w:webHidden/>
              </w:rPr>
              <w:fldChar w:fldCharType="begin"/>
            </w:r>
            <w:r w:rsidR="00407355">
              <w:rPr>
                <w:noProof/>
                <w:webHidden/>
              </w:rPr>
              <w:instrText xml:space="preserve"> PAGEREF _Toc66131611 \h </w:instrText>
            </w:r>
            <w:r w:rsidR="00407355">
              <w:rPr>
                <w:noProof/>
                <w:webHidden/>
              </w:rPr>
            </w:r>
            <w:r w:rsidR="00407355">
              <w:rPr>
                <w:noProof/>
                <w:webHidden/>
              </w:rPr>
              <w:fldChar w:fldCharType="separate"/>
            </w:r>
            <w:r w:rsidR="00164B55">
              <w:rPr>
                <w:noProof/>
                <w:webHidden/>
              </w:rPr>
              <w:t>2</w:t>
            </w:r>
            <w:r w:rsidR="00407355">
              <w:rPr>
                <w:noProof/>
                <w:webHidden/>
              </w:rPr>
              <w:fldChar w:fldCharType="end"/>
            </w:r>
          </w:hyperlink>
        </w:p>
        <w:p w:rsidR="00407355" w:rsidRDefault="009C2447">
          <w:pPr>
            <w:pStyle w:val="Verzeichnis1"/>
            <w:tabs>
              <w:tab w:val="right" w:leader="dot" w:pos="9628"/>
            </w:tabs>
            <w:rPr>
              <w:rFonts w:asciiTheme="minorHAnsi" w:eastAsiaTheme="minorEastAsia" w:hAnsiTheme="minorHAnsi" w:cstheme="minorBidi"/>
              <w:noProof/>
              <w:lang w:val="de-AT" w:eastAsia="de-AT"/>
            </w:rPr>
          </w:pPr>
          <w:hyperlink w:anchor="_Toc66131612" w:history="1">
            <w:r w:rsidR="00407355" w:rsidRPr="00C731CD">
              <w:rPr>
                <w:rStyle w:val="Hyperlink"/>
                <w:noProof/>
                <w:lang w:val="en-US"/>
              </w:rPr>
              <w:t>Contents</w:t>
            </w:r>
            <w:r w:rsidR="00407355">
              <w:rPr>
                <w:noProof/>
                <w:webHidden/>
              </w:rPr>
              <w:tab/>
            </w:r>
            <w:r w:rsidR="00407355">
              <w:rPr>
                <w:noProof/>
                <w:webHidden/>
              </w:rPr>
              <w:fldChar w:fldCharType="begin"/>
            </w:r>
            <w:r w:rsidR="00407355">
              <w:rPr>
                <w:noProof/>
                <w:webHidden/>
              </w:rPr>
              <w:instrText xml:space="preserve"> PAGEREF _Toc66131612 \h </w:instrText>
            </w:r>
            <w:r w:rsidR="00407355">
              <w:rPr>
                <w:noProof/>
                <w:webHidden/>
              </w:rPr>
            </w:r>
            <w:r w:rsidR="00407355">
              <w:rPr>
                <w:noProof/>
                <w:webHidden/>
              </w:rPr>
              <w:fldChar w:fldCharType="separate"/>
            </w:r>
            <w:r w:rsidR="00164B55">
              <w:rPr>
                <w:noProof/>
                <w:webHidden/>
              </w:rPr>
              <w:t>3</w:t>
            </w:r>
            <w:r w:rsidR="00407355">
              <w:rPr>
                <w:noProof/>
                <w:webHidden/>
              </w:rPr>
              <w:fldChar w:fldCharType="end"/>
            </w:r>
          </w:hyperlink>
        </w:p>
        <w:p w:rsidR="00407355" w:rsidRDefault="009C2447">
          <w:pPr>
            <w:pStyle w:val="Verzeichnis1"/>
            <w:tabs>
              <w:tab w:val="right" w:leader="dot" w:pos="9628"/>
            </w:tabs>
            <w:rPr>
              <w:rFonts w:asciiTheme="minorHAnsi" w:eastAsiaTheme="minorEastAsia" w:hAnsiTheme="minorHAnsi" w:cstheme="minorBidi"/>
              <w:noProof/>
              <w:lang w:val="de-AT" w:eastAsia="de-AT"/>
            </w:rPr>
          </w:pPr>
          <w:hyperlink w:anchor="_Toc66131613" w:history="1">
            <w:r w:rsidR="00407355" w:rsidRPr="00C731CD">
              <w:rPr>
                <w:rStyle w:val="Hyperlink"/>
                <w:noProof/>
                <w:lang w:val="en-US"/>
              </w:rPr>
              <w:t>Building the Hardware</w:t>
            </w:r>
            <w:r w:rsidR="00407355">
              <w:rPr>
                <w:noProof/>
                <w:webHidden/>
              </w:rPr>
              <w:tab/>
            </w:r>
            <w:r w:rsidR="00407355">
              <w:rPr>
                <w:noProof/>
                <w:webHidden/>
              </w:rPr>
              <w:fldChar w:fldCharType="begin"/>
            </w:r>
            <w:r w:rsidR="00407355">
              <w:rPr>
                <w:noProof/>
                <w:webHidden/>
              </w:rPr>
              <w:instrText xml:space="preserve"> PAGEREF _Toc66131613 \h </w:instrText>
            </w:r>
            <w:r w:rsidR="00407355">
              <w:rPr>
                <w:noProof/>
                <w:webHidden/>
              </w:rPr>
            </w:r>
            <w:r w:rsidR="00407355">
              <w:rPr>
                <w:noProof/>
                <w:webHidden/>
              </w:rPr>
              <w:fldChar w:fldCharType="separate"/>
            </w:r>
            <w:r w:rsidR="00164B55">
              <w:rPr>
                <w:noProof/>
                <w:webHidden/>
              </w:rPr>
              <w:t>4</w:t>
            </w:r>
            <w:r w:rsidR="00407355">
              <w:rPr>
                <w:noProof/>
                <w:webHidden/>
              </w:rPr>
              <w:fldChar w:fldCharType="end"/>
            </w:r>
          </w:hyperlink>
        </w:p>
        <w:p w:rsidR="00407355" w:rsidRDefault="009C2447">
          <w:pPr>
            <w:pStyle w:val="Verzeichnis2"/>
            <w:tabs>
              <w:tab w:val="right" w:leader="dot" w:pos="9628"/>
            </w:tabs>
            <w:rPr>
              <w:rFonts w:asciiTheme="minorHAnsi" w:eastAsiaTheme="minorEastAsia" w:hAnsiTheme="minorHAnsi" w:cstheme="minorBidi"/>
              <w:noProof/>
              <w:lang w:val="de-AT" w:eastAsia="de-AT"/>
            </w:rPr>
          </w:pPr>
          <w:hyperlink w:anchor="_Toc66131614" w:history="1">
            <w:r w:rsidR="00407355" w:rsidRPr="00C731CD">
              <w:rPr>
                <w:rStyle w:val="Hyperlink"/>
                <w:noProof/>
                <w:lang w:val="en-US"/>
              </w:rPr>
              <w:t>Make your own Switches</w:t>
            </w:r>
            <w:r w:rsidR="00407355">
              <w:rPr>
                <w:noProof/>
                <w:webHidden/>
              </w:rPr>
              <w:tab/>
            </w:r>
            <w:r w:rsidR="00407355">
              <w:rPr>
                <w:noProof/>
                <w:webHidden/>
              </w:rPr>
              <w:fldChar w:fldCharType="begin"/>
            </w:r>
            <w:r w:rsidR="00407355">
              <w:rPr>
                <w:noProof/>
                <w:webHidden/>
              </w:rPr>
              <w:instrText xml:space="preserve"> PAGEREF _Toc66131614 \h </w:instrText>
            </w:r>
            <w:r w:rsidR="00407355">
              <w:rPr>
                <w:noProof/>
                <w:webHidden/>
              </w:rPr>
            </w:r>
            <w:r w:rsidR="00407355">
              <w:rPr>
                <w:noProof/>
                <w:webHidden/>
              </w:rPr>
              <w:fldChar w:fldCharType="separate"/>
            </w:r>
            <w:r w:rsidR="00164B55">
              <w:rPr>
                <w:noProof/>
                <w:webHidden/>
              </w:rPr>
              <w:t>8</w:t>
            </w:r>
            <w:r w:rsidR="00407355">
              <w:rPr>
                <w:noProof/>
                <w:webHidden/>
              </w:rPr>
              <w:fldChar w:fldCharType="end"/>
            </w:r>
          </w:hyperlink>
        </w:p>
        <w:p w:rsidR="00407355" w:rsidRDefault="009C2447">
          <w:pPr>
            <w:pStyle w:val="Verzeichnis2"/>
            <w:tabs>
              <w:tab w:val="right" w:leader="dot" w:pos="9628"/>
            </w:tabs>
            <w:rPr>
              <w:rFonts w:asciiTheme="minorHAnsi" w:eastAsiaTheme="minorEastAsia" w:hAnsiTheme="minorHAnsi" w:cstheme="minorBidi"/>
              <w:noProof/>
              <w:lang w:val="de-AT" w:eastAsia="de-AT"/>
            </w:rPr>
          </w:pPr>
          <w:hyperlink w:anchor="_Toc66131615" w:history="1">
            <w:r w:rsidR="00407355" w:rsidRPr="00C731CD">
              <w:rPr>
                <w:rStyle w:val="Hyperlink"/>
                <w:noProof/>
                <w:lang w:val="en-US"/>
              </w:rPr>
              <w:t>Soldered Connections</w:t>
            </w:r>
            <w:r w:rsidR="00407355">
              <w:rPr>
                <w:noProof/>
                <w:webHidden/>
              </w:rPr>
              <w:tab/>
            </w:r>
            <w:r w:rsidR="00407355">
              <w:rPr>
                <w:noProof/>
                <w:webHidden/>
              </w:rPr>
              <w:fldChar w:fldCharType="begin"/>
            </w:r>
            <w:r w:rsidR="00407355">
              <w:rPr>
                <w:noProof/>
                <w:webHidden/>
              </w:rPr>
              <w:instrText xml:space="preserve"> PAGEREF _Toc66131615 \h </w:instrText>
            </w:r>
            <w:r w:rsidR="00407355">
              <w:rPr>
                <w:noProof/>
                <w:webHidden/>
              </w:rPr>
            </w:r>
            <w:r w:rsidR="00407355">
              <w:rPr>
                <w:noProof/>
                <w:webHidden/>
              </w:rPr>
              <w:fldChar w:fldCharType="separate"/>
            </w:r>
            <w:r w:rsidR="00164B55">
              <w:rPr>
                <w:noProof/>
                <w:webHidden/>
              </w:rPr>
              <w:t>11</w:t>
            </w:r>
            <w:r w:rsidR="00407355">
              <w:rPr>
                <w:noProof/>
                <w:webHidden/>
              </w:rPr>
              <w:fldChar w:fldCharType="end"/>
            </w:r>
          </w:hyperlink>
        </w:p>
        <w:p w:rsidR="00407355" w:rsidRDefault="009C2447">
          <w:pPr>
            <w:pStyle w:val="Verzeichnis2"/>
            <w:tabs>
              <w:tab w:val="right" w:leader="dot" w:pos="9628"/>
            </w:tabs>
            <w:rPr>
              <w:rFonts w:asciiTheme="minorHAnsi" w:eastAsiaTheme="minorEastAsia" w:hAnsiTheme="minorHAnsi" w:cstheme="minorBidi"/>
              <w:noProof/>
              <w:lang w:val="de-AT" w:eastAsia="de-AT"/>
            </w:rPr>
          </w:pPr>
          <w:hyperlink w:anchor="_Toc66131616" w:history="1">
            <w:r w:rsidR="00407355" w:rsidRPr="00C731CD">
              <w:rPr>
                <w:rStyle w:val="Hyperlink"/>
                <w:noProof/>
                <w:lang w:val="en-US"/>
              </w:rPr>
              <w:t>Building you own FABI Box</w:t>
            </w:r>
            <w:r w:rsidR="00407355">
              <w:rPr>
                <w:noProof/>
                <w:webHidden/>
              </w:rPr>
              <w:tab/>
            </w:r>
            <w:r w:rsidR="00407355">
              <w:rPr>
                <w:noProof/>
                <w:webHidden/>
              </w:rPr>
              <w:fldChar w:fldCharType="begin"/>
            </w:r>
            <w:r w:rsidR="00407355">
              <w:rPr>
                <w:noProof/>
                <w:webHidden/>
              </w:rPr>
              <w:instrText xml:space="preserve"> PAGEREF _Toc66131616 \h </w:instrText>
            </w:r>
            <w:r w:rsidR="00407355">
              <w:rPr>
                <w:noProof/>
                <w:webHidden/>
              </w:rPr>
            </w:r>
            <w:r w:rsidR="00407355">
              <w:rPr>
                <w:noProof/>
                <w:webHidden/>
              </w:rPr>
              <w:fldChar w:fldCharType="separate"/>
            </w:r>
            <w:r w:rsidR="00164B55">
              <w:rPr>
                <w:noProof/>
                <w:webHidden/>
              </w:rPr>
              <w:t>13</w:t>
            </w:r>
            <w:r w:rsidR="00407355">
              <w:rPr>
                <w:noProof/>
                <w:webHidden/>
              </w:rPr>
              <w:fldChar w:fldCharType="end"/>
            </w:r>
          </w:hyperlink>
        </w:p>
        <w:p w:rsidR="00407355" w:rsidRDefault="009C2447">
          <w:pPr>
            <w:pStyle w:val="Verzeichnis2"/>
            <w:tabs>
              <w:tab w:val="right" w:leader="dot" w:pos="9628"/>
            </w:tabs>
            <w:rPr>
              <w:rFonts w:asciiTheme="minorHAnsi" w:eastAsiaTheme="minorEastAsia" w:hAnsiTheme="minorHAnsi" w:cstheme="minorBidi"/>
              <w:noProof/>
              <w:lang w:val="de-AT" w:eastAsia="de-AT"/>
            </w:rPr>
          </w:pPr>
          <w:hyperlink w:anchor="_Toc66131617" w:history="1">
            <w:r w:rsidR="00407355" w:rsidRPr="00C731CD">
              <w:rPr>
                <w:rStyle w:val="Hyperlink"/>
                <w:noProof/>
                <w:lang w:val="en-US"/>
              </w:rPr>
              <w:t>List of needed material</w:t>
            </w:r>
            <w:r w:rsidR="00407355">
              <w:rPr>
                <w:noProof/>
                <w:webHidden/>
              </w:rPr>
              <w:tab/>
            </w:r>
            <w:r w:rsidR="00407355">
              <w:rPr>
                <w:noProof/>
                <w:webHidden/>
              </w:rPr>
              <w:fldChar w:fldCharType="begin"/>
            </w:r>
            <w:r w:rsidR="00407355">
              <w:rPr>
                <w:noProof/>
                <w:webHidden/>
              </w:rPr>
              <w:instrText xml:space="preserve"> PAGEREF _Toc66131617 \h </w:instrText>
            </w:r>
            <w:r w:rsidR="00407355">
              <w:rPr>
                <w:noProof/>
                <w:webHidden/>
              </w:rPr>
            </w:r>
            <w:r w:rsidR="00407355">
              <w:rPr>
                <w:noProof/>
                <w:webHidden/>
              </w:rPr>
              <w:fldChar w:fldCharType="separate"/>
            </w:r>
            <w:r w:rsidR="00164B55">
              <w:rPr>
                <w:noProof/>
                <w:webHidden/>
              </w:rPr>
              <w:t>17</w:t>
            </w:r>
            <w:r w:rsidR="00407355">
              <w:rPr>
                <w:noProof/>
                <w:webHidden/>
              </w:rPr>
              <w:fldChar w:fldCharType="end"/>
            </w:r>
          </w:hyperlink>
        </w:p>
        <w:p w:rsidR="00407355" w:rsidRDefault="009C2447">
          <w:pPr>
            <w:pStyle w:val="Verzeichnis3"/>
            <w:tabs>
              <w:tab w:val="right" w:leader="dot" w:pos="9628"/>
            </w:tabs>
            <w:rPr>
              <w:rFonts w:asciiTheme="minorHAnsi" w:eastAsiaTheme="minorEastAsia" w:hAnsiTheme="minorHAnsi" w:cstheme="minorBidi"/>
              <w:noProof/>
              <w:lang w:val="de-AT" w:eastAsia="de-AT"/>
            </w:rPr>
          </w:pPr>
          <w:hyperlink w:anchor="_Toc66131618" w:history="1">
            <w:r w:rsidR="00407355" w:rsidRPr="00C731CD">
              <w:rPr>
                <w:rStyle w:val="Hyperlink"/>
                <w:noProof/>
                <w:lang w:val="en-US"/>
              </w:rPr>
              <w:t>Material for building and soldering your own FABI Box:</w:t>
            </w:r>
            <w:r w:rsidR="00407355">
              <w:rPr>
                <w:noProof/>
                <w:webHidden/>
              </w:rPr>
              <w:tab/>
            </w:r>
            <w:r w:rsidR="00407355">
              <w:rPr>
                <w:noProof/>
                <w:webHidden/>
              </w:rPr>
              <w:fldChar w:fldCharType="begin"/>
            </w:r>
            <w:r w:rsidR="00407355">
              <w:rPr>
                <w:noProof/>
                <w:webHidden/>
              </w:rPr>
              <w:instrText xml:space="preserve"> PAGEREF _Toc66131618 \h </w:instrText>
            </w:r>
            <w:r w:rsidR="00407355">
              <w:rPr>
                <w:noProof/>
                <w:webHidden/>
              </w:rPr>
            </w:r>
            <w:r w:rsidR="00407355">
              <w:rPr>
                <w:noProof/>
                <w:webHidden/>
              </w:rPr>
              <w:fldChar w:fldCharType="separate"/>
            </w:r>
            <w:r w:rsidR="00164B55">
              <w:rPr>
                <w:noProof/>
                <w:webHidden/>
              </w:rPr>
              <w:t>18</w:t>
            </w:r>
            <w:r w:rsidR="00407355">
              <w:rPr>
                <w:noProof/>
                <w:webHidden/>
              </w:rPr>
              <w:fldChar w:fldCharType="end"/>
            </w:r>
          </w:hyperlink>
        </w:p>
        <w:p w:rsidR="00407355" w:rsidRDefault="009C2447">
          <w:pPr>
            <w:pStyle w:val="Verzeichnis1"/>
            <w:tabs>
              <w:tab w:val="right" w:leader="dot" w:pos="9628"/>
            </w:tabs>
            <w:rPr>
              <w:rFonts w:asciiTheme="minorHAnsi" w:eastAsiaTheme="minorEastAsia" w:hAnsiTheme="minorHAnsi" w:cstheme="minorBidi"/>
              <w:noProof/>
              <w:lang w:val="de-AT" w:eastAsia="de-AT"/>
            </w:rPr>
          </w:pPr>
          <w:hyperlink w:anchor="_Toc66131619" w:history="1">
            <w:r w:rsidR="00407355" w:rsidRPr="00C731CD">
              <w:rPr>
                <w:rStyle w:val="Hyperlink"/>
                <w:noProof/>
                <w:lang w:val="en-US"/>
              </w:rPr>
              <w:t>Contact Information</w:t>
            </w:r>
            <w:r w:rsidR="00407355">
              <w:rPr>
                <w:noProof/>
                <w:webHidden/>
              </w:rPr>
              <w:tab/>
            </w:r>
            <w:r w:rsidR="00407355">
              <w:rPr>
                <w:noProof/>
                <w:webHidden/>
              </w:rPr>
              <w:fldChar w:fldCharType="begin"/>
            </w:r>
            <w:r w:rsidR="00407355">
              <w:rPr>
                <w:noProof/>
                <w:webHidden/>
              </w:rPr>
              <w:instrText xml:space="preserve"> PAGEREF _Toc66131619 \h </w:instrText>
            </w:r>
            <w:r w:rsidR="00407355">
              <w:rPr>
                <w:noProof/>
                <w:webHidden/>
              </w:rPr>
            </w:r>
            <w:r w:rsidR="00407355">
              <w:rPr>
                <w:noProof/>
                <w:webHidden/>
              </w:rPr>
              <w:fldChar w:fldCharType="separate"/>
            </w:r>
            <w:r w:rsidR="00164B55">
              <w:rPr>
                <w:noProof/>
                <w:webHidden/>
              </w:rPr>
              <w:t>19</w:t>
            </w:r>
            <w:r w:rsidR="00407355">
              <w:rPr>
                <w:noProof/>
                <w:webHidden/>
              </w:rPr>
              <w:fldChar w:fldCharType="end"/>
            </w:r>
          </w:hyperlink>
        </w:p>
        <w:p w:rsidR="00407355" w:rsidRDefault="009C2447">
          <w:pPr>
            <w:pStyle w:val="Verzeichnis1"/>
            <w:tabs>
              <w:tab w:val="right" w:leader="dot" w:pos="9628"/>
            </w:tabs>
            <w:rPr>
              <w:rFonts w:asciiTheme="minorHAnsi" w:eastAsiaTheme="minorEastAsia" w:hAnsiTheme="minorHAnsi" w:cstheme="minorBidi"/>
              <w:noProof/>
              <w:lang w:val="de-AT" w:eastAsia="de-AT"/>
            </w:rPr>
          </w:pPr>
          <w:hyperlink w:anchor="_Toc66131620" w:history="1">
            <w:r w:rsidR="00407355" w:rsidRPr="00C731CD">
              <w:rPr>
                <w:rStyle w:val="Hyperlink"/>
                <w:noProof/>
                <w:lang w:val="en-US"/>
              </w:rPr>
              <w:t>Disclaimer</w:t>
            </w:r>
            <w:r w:rsidR="00407355">
              <w:rPr>
                <w:noProof/>
                <w:webHidden/>
              </w:rPr>
              <w:tab/>
            </w:r>
            <w:r w:rsidR="00407355">
              <w:rPr>
                <w:noProof/>
                <w:webHidden/>
              </w:rPr>
              <w:fldChar w:fldCharType="begin"/>
            </w:r>
            <w:r w:rsidR="00407355">
              <w:rPr>
                <w:noProof/>
                <w:webHidden/>
              </w:rPr>
              <w:instrText xml:space="preserve"> PAGEREF _Toc66131620 \h </w:instrText>
            </w:r>
            <w:r w:rsidR="00407355">
              <w:rPr>
                <w:noProof/>
                <w:webHidden/>
              </w:rPr>
            </w:r>
            <w:r w:rsidR="00407355">
              <w:rPr>
                <w:noProof/>
                <w:webHidden/>
              </w:rPr>
              <w:fldChar w:fldCharType="separate"/>
            </w:r>
            <w:r w:rsidR="00164B55">
              <w:rPr>
                <w:noProof/>
                <w:webHidden/>
              </w:rPr>
              <w:t>19</w:t>
            </w:r>
            <w:r w:rsidR="00407355">
              <w:rPr>
                <w:noProof/>
                <w:webHidden/>
              </w:rPr>
              <w:fldChar w:fldCharType="end"/>
            </w:r>
          </w:hyperlink>
        </w:p>
        <w:p w:rsidR="00407355" w:rsidRDefault="009C2447">
          <w:pPr>
            <w:pStyle w:val="Verzeichnis1"/>
            <w:tabs>
              <w:tab w:val="right" w:leader="dot" w:pos="9628"/>
            </w:tabs>
            <w:rPr>
              <w:rFonts w:asciiTheme="minorHAnsi" w:eastAsiaTheme="minorEastAsia" w:hAnsiTheme="minorHAnsi" w:cstheme="minorBidi"/>
              <w:noProof/>
              <w:lang w:val="de-AT" w:eastAsia="de-AT"/>
            </w:rPr>
          </w:pPr>
          <w:hyperlink w:anchor="_Toc66131621" w:history="1">
            <w:r w:rsidR="00407355" w:rsidRPr="00C731CD">
              <w:rPr>
                <w:rStyle w:val="Hyperlink"/>
                <w:noProof/>
                <w:lang w:val="en-US"/>
              </w:rPr>
              <w:t>Acknowledgement</w:t>
            </w:r>
            <w:r w:rsidR="00407355">
              <w:rPr>
                <w:noProof/>
                <w:webHidden/>
              </w:rPr>
              <w:tab/>
            </w:r>
            <w:r w:rsidR="00407355">
              <w:rPr>
                <w:noProof/>
                <w:webHidden/>
              </w:rPr>
              <w:fldChar w:fldCharType="begin"/>
            </w:r>
            <w:r w:rsidR="00407355">
              <w:rPr>
                <w:noProof/>
                <w:webHidden/>
              </w:rPr>
              <w:instrText xml:space="preserve"> PAGEREF _Toc66131621 \h </w:instrText>
            </w:r>
            <w:r w:rsidR="00407355">
              <w:rPr>
                <w:noProof/>
                <w:webHidden/>
              </w:rPr>
            </w:r>
            <w:r w:rsidR="00407355">
              <w:rPr>
                <w:noProof/>
                <w:webHidden/>
              </w:rPr>
              <w:fldChar w:fldCharType="separate"/>
            </w:r>
            <w:r w:rsidR="00164B55">
              <w:rPr>
                <w:noProof/>
                <w:webHidden/>
              </w:rPr>
              <w:t>19</w:t>
            </w:r>
            <w:r w:rsidR="00407355">
              <w:rPr>
                <w:noProof/>
                <w:webHidden/>
              </w:rPr>
              <w:fldChar w:fldCharType="end"/>
            </w:r>
          </w:hyperlink>
        </w:p>
        <w:p w:rsidR="00604E26" w:rsidRPr="00DB2E35" w:rsidRDefault="006468FC" w:rsidP="006468FC">
          <w:pPr>
            <w:rPr>
              <w:b/>
              <w:bCs/>
              <w:sz w:val="20"/>
              <w:lang w:val="en-US"/>
            </w:rPr>
          </w:pPr>
          <w:r w:rsidRPr="00DB2E35">
            <w:rPr>
              <w:b/>
              <w:bCs/>
              <w:sz w:val="20"/>
              <w:lang w:val="en-US"/>
            </w:rPr>
            <w:fldChar w:fldCharType="end"/>
          </w:r>
        </w:p>
      </w:sdtContent>
    </w:sdt>
    <w:p w:rsidR="00604E26" w:rsidRPr="00B65D55" w:rsidRDefault="00604E26" w:rsidP="00B65D55">
      <w:pPr>
        <w:spacing w:line="240" w:lineRule="auto"/>
        <w:jc w:val="center"/>
        <w:rPr>
          <w:b/>
          <w:bCs/>
          <w:lang w:val="en-US"/>
        </w:rPr>
      </w:pPr>
      <w:r>
        <w:rPr>
          <w:b/>
          <w:bCs/>
          <w:noProof/>
          <w:lang w:val="de-AT" w:eastAsia="de-AT"/>
        </w:rPr>
        <w:drawing>
          <wp:inline distT="0" distB="0" distL="0" distR="0" wp14:anchorId="6E494A2B" wp14:editId="0CAF4CC9">
            <wp:extent cx="3791316" cy="3009639"/>
            <wp:effectExtent l="19050" t="19050" r="19050" b="19685"/>
            <wp:docPr id="51" name="Grafik 51" descr="C:\Users\chris veigl\Desktop\IMG_091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 veigl\Desktop\IMG_0915_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0986" cy="3033192"/>
                    </a:xfrm>
                    <a:prstGeom prst="rect">
                      <a:avLst/>
                    </a:prstGeom>
                    <a:noFill/>
                    <a:ln>
                      <a:solidFill>
                        <a:schemeClr val="accent1"/>
                      </a:solidFill>
                    </a:ln>
                  </pic:spPr>
                </pic:pic>
              </a:graphicData>
            </a:graphic>
          </wp:inline>
        </w:drawing>
      </w:r>
      <w:r w:rsidR="006468FC" w:rsidRPr="00207F77">
        <w:rPr>
          <w:b/>
          <w:bCs/>
          <w:lang w:val="en-US"/>
        </w:rPr>
        <w:br w:type="page"/>
      </w:r>
    </w:p>
    <w:p w:rsidR="004B2D32" w:rsidRPr="00207F77" w:rsidRDefault="00817813" w:rsidP="00CC6E05">
      <w:pPr>
        <w:pStyle w:val="berschrift1"/>
        <w:rPr>
          <w:lang w:val="en-US"/>
        </w:rPr>
      </w:pPr>
      <w:bookmarkStart w:id="7" w:name="_Toc66131613"/>
      <w:r>
        <w:rPr>
          <w:lang w:val="en-US"/>
        </w:rPr>
        <w:lastRenderedPageBreak/>
        <w:t xml:space="preserve">Building the </w:t>
      </w:r>
      <w:r w:rsidR="00B65D55">
        <w:rPr>
          <w:lang w:val="en-US"/>
        </w:rPr>
        <w:t>H</w:t>
      </w:r>
      <w:r w:rsidR="00535DD5" w:rsidRPr="00207F77">
        <w:rPr>
          <w:lang w:val="en-US"/>
        </w:rPr>
        <w:t>ardware</w:t>
      </w:r>
      <w:bookmarkEnd w:id="7"/>
    </w:p>
    <w:p w:rsidR="004B2D32" w:rsidRPr="00207F77" w:rsidRDefault="00817813" w:rsidP="004B2D32">
      <w:pPr>
        <w:rPr>
          <w:lang w:val="en-US"/>
        </w:rPr>
      </w:pPr>
      <w:r>
        <w:rPr>
          <w:lang w:val="en-US"/>
        </w:rPr>
        <w:t>Building your own</w:t>
      </w:r>
      <w:r w:rsidR="00F8524D">
        <w:rPr>
          <w:lang w:val="en-US"/>
        </w:rPr>
        <w:t xml:space="preserve"> </w:t>
      </w:r>
      <w:r w:rsidR="004B2D32" w:rsidRPr="00207F77">
        <w:rPr>
          <w:lang w:val="en-US"/>
        </w:rPr>
        <w:t xml:space="preserve">FABI interface </w:t>
      </w:r>
      <w:r w:rsidR="00F8524D">
        <w:rPr>
          <w:lang w:val="en-US"/>
        </w:rPr>
        <w:t xml:space="preserve">for computer control </w:t>
      </w:r>
      <w:r w:rsidR="004B2D32" w:rsidRPr="00207F77">
        <w:rPr>
          <w:lang w:val="en-US"/>
        </w:rPr>
        <w:t xml:space="preserve">is </w:t>
      </w:r>
      <w:r w:rsidR="004F7CFB">
        <w:rPr>
          <w:lang w:val="en-US"/>
        </w:rPr>
        <w:t>easy!</w:t>
      </w:r>
      <w:r w:rsidR="004B2D32" w:rsidRPr="00207F77">
        <w:rPr>
          <w:lang w:val="en-US"/>
        </w:rPr>
        <w:t xml:space="preserve"> </w:t>
      </w:r>
      <w:r>
        <w:rPr>
          <w:lang w:val="en-US"/>
        </w:rPr>
        <w:t>Here, we will</w:t>
      </w:r>
      <w:r w:rsidR="00F15AD5" w:rsidRPr="00207F77">
        <w:rPr>
          <w:lang w:val="en-US"/>
        </w:rPr>
        <w:t xml:space="preserve"> </w:t>
      </w:r>
      <w:r>
        <w:rPr>
          <w:lang w:val="en-US"/>
        </w:rPr>
        <w:t xml:space="preserve">show what you need and how to assemble the parts, and we will give </w:t>
      </w:r>
      <w:r w:rsidR="004F7CFB">
        <w:rPr>
          <w:lang w:val="en-US"/>
        </w:rPr>
        <w:t xml:space="preserve">some </w:t>
      </w:r>
      <w:r w:rsidR="00F15AD5" w:rsidRPr="00207F77">
        <w:rPr>
          <w:lang w:val="en-US"/>
        </w:rPr>
        <w:t>ideas how to build</w:t>
      </w:r>
      <w:r w:rsidR="004B2D32" w:rsidRPr="00207F77">
        <w:rPr>
          <w:lang w:val="en-US"/>
        </w:rPr>
        <w:t xml:space="preserve"> </w:t>
      </w:r>
      <w:r w:rsidR="00F15AD5" w:rsidRPr="00207F77">
        <w:rPr>
          <w:lang w:val="en-US"/>
        </w:rPr>
        <w:t>yo</w:t>
      </w:r>
      <w:r w:rsidR="00D135AB" w:rsidRPr="00207F77">
        <w:rPr>
          <w:lang w:val="en-US"/>
        </w:rPr>
        <w:t xml:space="preserve">ur own alternative input </w:t>
      </w:r>
      <w:r w:rsidR="007326AB">
        <w:rPr>
          <w:lang w:val="en-US"/>
        </w:rPr>
        <w:t>variants</w:t>
      </w:r>
      <w:r w:rsidR="004F7CFB">
        <w:rPr>
          <w:lang w:val="en-US"/>
        </w:rPr>
        <w:t xml:space="preserve"> using </w:t>
      </w:r>
      <w:r w:rsidR="00F8524D">
        <w:rPr>
          <w:lang w:val="en-US"/>
        </w:rPr>
        <w:t xml:space="preserve">creative </w:t>
      </w:r>
      <w:r w:rsidR="00F15AD5" w:rsidRPr="00207F77">
        <w:rPr>
          <w:lang w:val="en-US"/>
        </w:rPr>
        <w:t>low tech solution</w:t>
      </w:r>
      <w:r w:rsidR="00F8524D">
        <w:rPr>
          <w:lang w:val="en-US"/>
        </w:rPr>
        <w:t>s</w:t>
      </w:r>
      <w:r w:rsidR="00F15AD5" w:rsidRPr="00207F77">
        <w:rPr>
          <w:lang w:val="en-US"/>
        </w:rPr>
        <w:t>.</w:t>
      </w:r>
    </w:p>
    <w:p w:rsidR="00F15AD5" w:rsidRPr="00207F77" w:rsidRDefault="00F15AD5" w:rsidP="004B2D32">
      <w:pPr>
        <w:rPr>
          <w:lang w:val="en-US"/>
        </w:rPr>
      </w:pPr>
    </w:p>
    <w:p w:rsidR="00F56B5B" w:rsidRDefault="007326AB" w:rsidP="00F1799E">
      <w:pPr>
        <w:rPr>
          <w:lang w:val="en-US"/>
        </w:rPr>
      </w:pPr>
      <w:r>
        <w:rPr>
          <w:lang w:val="en-US"/>
        </w:rPr>
        <w:t>A working</w:t>
      </w:r>
      <w:r w:rsidR="00F56B5B">
        <w:rPr>
          <w:lang w:val="en-US"/>
        </w:rPr>
        <w:t xml:space="preserve"> FABI </w:t>
      </w:r>
      <w:r>
        <w:rPr>
          <w:lang w:val="en-US"/>
        </w:rPr>
        <w:t>device</w:t>
      </w:r>
      <w:r w:rsidR="00F56B5B">
        <w:rPr>
          <w:lang w:val="en-US"/>
        </w:rPr>
        <w:t xml:space="preserve"> consist</w:t>
      </w:r>
      <w:r>
        <w:rPr>
          <w:lang w:val="en-US"/>
        </w:rPr>
        <w:t>s</w:t>
      </w:r>
      <w:r w:rsidR="00F56B5B">
        <w:rPr>
          <w:lang w:val="en-US"/>
        </w:rPr>
        <w:t xml:space="preserve"> of a microcontroller with USB ca</w:t>
      </w:r>
      <w:r>
        <w:rPr>
          <w:lang w:val="en-US"/>
        </w:rPr>
        <w:t>ble</w:t>
      </w:r>
      <w:r w:rsidR="00F56B5B">
        <w:rPr>
          <w:lang w:val="en-US"/>
        </w:rPr>
        <w:t xml:space="preserve"> and </w:t>
      </w:r>
      <w:r>
        <w:rPr>
          <w:lang w:val="en-US"/>
        </w:rPr>
        <w:t>some</w:t>
      </w:r>
      <w:r w:rsidR="00F56B5B">
        <w:rPr>
          <w:lang w:val="en-US"/>
        </w:rPr>
        <w:t xml:space="preserve"> </w:t>
      </w:r>
      <w:r>
        <w:rPr>
          <w:lang w:val="en-US"/>
        </w:rPr>
        <w:t xml:space="preserve">additional </w:t>
      </w:r>
      <w:r w:rsidR="00F56B5B">
        <w:rPr>
          <w:lang w:val="en-US"/>
        </w:rPr>
        <w:t xml:space="preserve">electrical connections (wires, switches, buttons) – which can be mounted in a way </w:t>
      </w:r>
      <w:r>
        <w:rPr>
          <w:lang w:val="en-US"/>
        </w:rPr>
        <w:t xml:space="preserve">so </w:t>
      </w:r>
      <w:r w:rsidR="00F56B5B">
        <w:rPr>
          <w:lang w:val="en-US"/>
        </w:rPr>
        <w:t>that they are easily accessible for the user(s).</w:t>
      </w:r>
    </w:p>
    <w:p w:rsidR="007326AB" w:rsidRDefault="007326AB" w:rsidP="00F1799E">
      <w:pPr>
        <w:rPr>
          <w:lang w:val="en-US"/>
        </w:rPr>
      </w:pPr>
    </w:p>
    <w:p w:rsidR="00817813" w:rsidRPr="00207F77" w:rsidRDefault="007326AB" w:rsidP="00817813">
      <w:pPr>
        <w:pStyle w:val="berschrift4"/>
        <w:rPr>
          <w:lang w:val="en-US"/>
        </w:rPr>
      </w:pPr>
      <w:r>
        <w:rPr>
          <w:lang w:val="en-US"/>
        </w:rPr>
        <w:t xml:space="preserve">The </w:t>
      </w:r>
      <w:r w:rsidR="00B65D55">
        <w:rPr>
          <w:lang w:val="en-US"/>
        </w:rPr>
        <w:t>mi</w:t>
      </w:r>
      <w:r w:rsidR="00817813" w:rsidRPr="00207F77">
        <w:rPr>
          <w:lang w:val="en-US"/>
        </w:rPr>
        <w:t>crocontroller</w:t>
      </w:r>
    </w:p>
    <w:p w:rsidR="00F56B5B" w:rsidRDefault="007326AB" w:rsidP="00817813">
      <w:pPr>
        <w:rPr>
          <w:lang w:val="en-US"/>
        </w:rPr>
      </w:pPr>
      <w:r>
        <w:rPr>
          <w:lang w:val="en-US"/>
        </w:rPr>
        <w:t xml:space="preserve">The microcontroller is the “brain” of the FABI interface. It monitors which button a user presses and creates the desired/associated mouse- or keyboard activities! </w:t>
      </w:r>
      <w:r w:rsidR="00A27181">
        <w:rPr>
          <w:lang w:val="en-US"/>
        </w:rPr>
        <w:t>The</w:t>
      </w:r>
      <w:r w:rsidR="00F56B5B">
        <w:rPr>
          <w:lang w:val="en-US"/>
        </w:rPr>
        <w:t xml:space="preserve"> microcontroller is a programmable electronic circuit (actually a small computer on a chip) which can execute the programmed software and perform</w:t>
      </w:r>
      <w:r w:rsidR="00A27181">
        <w:rPr>
          <w:lang w:val="en-US"/>
        </w:rPr>
        <w:t>s</w:t>
      </w:r>
      <w:r w:rsidR="00F56B5B">
        <w:rPr>
          <w:lang w:val="en-US"/>
        </w:rPr>
        <w:t xml:space="preserve"> measurement</w:t>
      </w:r>
      <w:r>
        <w:rPr>
          <w:lang w:val="en-US"/>
        </w:rPr>
        <w:t>-</w:t>
      </w:r>
      <w:r w:rsidR="00F56B5B">
        <w:rPr>
          <w:lang w:val="en-US"/>
        </w:rPr>
        <w:t xml:space="preserve"> and control tasks. Theoretically, various microcontrollers could be used to build a FABI interface – as long as they support the USB HID protocol which makes them compatible to computer mouse- or keyboard devices. </w:t>
      </w:r>
      <w:r w:rsidR="00A27181">
        <w:rPr>
          <w:lang w:val="en-US"/>
        </w:rPr>
        <w:t>In our project, we decided to use an Arduino Pro Micro controller</w:t>
      </w:r>
      <w:r w:rsidR="00DB2E35">
        <w:rPr>
          <w:lang w:val="en-US"/>
        </w:rPr>
        <w:t xml:space="preserve"> for </w:t>
      </w:r>
      <w:r w:rsidR="00F37E39">
        <w:rPr>
          <w:lang w:val="en-US"/>
        </w:rPr>
        <w:t>about</w:t>
      </w:r>
      <w:r w:rsidR="00DB2E35">
        <w:rPr>
          <w:lang w:val="en-US"/>
        </w:rPr>
        <w:t xml:space="preserve"> </w:t>
      </w:r>
      <w:r w:rsidR="00A27181">
        <w:rPr>
          <w:lang w:val="en-US"/>
        </w:rPr>
        <w:t>$</w:t>
      </w:r>
      <w:r w:rsidR="00A27181" w:rsidRPr="00207F77">
        <w:rPr>
          <w:lang w:val="en-US"/>
        </w:rPr>
        <w:t>4</w:t>
      </w:r>
      <w:r w:rsidR="00DB2E35">
        <w:rPr>
          <w:lang w:val="en-US"/>
        </w:rPr>
        <w:t>,</w:t>
      </w:r>
      <w:r w:rsidR="00F37E39">
        <w:rPr>
          <w:lang w:val="en-US"/>
        </w:rPr>
        <w:t>50</w:t>
      </w:r>
      <w:r w:rsidR="00A27181">
        <w:rPr>
          <w:lang w:val="en-US"/>
        </w:rPr>
        <w:t>!</w:t>
      </w:r>
      <w:r w:rsidR="00A27181" w:rsidRPr="00207F77">
        <w:rPr>
          <w:lang w:val="en-US"/>
        </w:rPr>
        <w:t xml:space="preserve"> </w:t>
      </w:r>
      <w:r w:rsidRPr="00207F77">
        <w:rPr>
          <w:lang w:val="en-US"/>
        </w:rPr>
        <w:t>Th</w:t>
      </w:r>
      <w:r w:rsidR="00A27181">
        <w:rPr>
          <w:lang w:val="en-US"/>
        </w:rPr>
        <w:t>is</w:t>
      </w:r>
      <w:r w:rsidRPr="00207F77">
        <w:rPr>
          <w:lang w:val="en-US"/>
        </w:rPr>
        <w:t xml:space="preserve"> microcontroller has a USB-Port where it can be connected </w:t>
      </w:r>
      <w:r>
        <w:rPr>
          <w:lang w:val="en-US"/>
        </w:rPr>
        <w:t>to any</w:t>
      </w:r>
      <w:r w:rsidRPr="00207F77">
        <w:rPr>
          <w:lang w:val="en-US"/>
        </w:rPr>
        <w:t xml:space="preserve"> computer</w:t>
      </w:r>
      <w:r>
        <w:rPr>
          <w:lang w:val="en-US"/>
        </w:rPr>
        <w:t xml:space="preserve"> (Windows, Mac, Linux)</w:t>
      </w:r>
      <w:r w:rsidRPr="00207F77">
        <w:rPr>
          <w:lang w:val="en-US"/>
        </w:rPr>
        <w:t>.</w:t>
      </w:r>
      <w:r>
        <w:rPr>
          <w:lang w:val="en-US"/>
        </w:rPr>
        <w:t xml:space="preserve"> </w:t>
      </w:r>
    </w:p>
    <w:p w:rsidR="007326AB" w:rsidRPr="00207F77" w:rsidRDefault="007326AB" w:rsidP="00817813">
      <w:pPr>
        <w:rPr>
          <w:lang w:val="en-US"/>
        </w:rPr>
      </w:pPr>
    </w:p>
    <w:p w:rsidR="00817813" w:rsidRPr="00207F77" w:rsidRDefault="00817813" w:rsidP="00291F01">
      <w:pPr>
        <w:keepNext/>
        <w:ind w:left="1416"/>
        <w:rPr>
          <w:lang w:val="en-US"/>
        </w:rPr>
      </w:pPr>
      <w:r w:rsidRPr="00207F77">
        <w:rPr>
          <w:noProof/>
          <w:lang w:val="de-AT" w:eastAsia="de-AT"/>
        </w:rPr>
        <w:drawing>
          <wp:anchor distT="0" distB="0" distL="114300" distR="114300" simplePos="0" relativeHeight="251747328" behindDoc="1" locked="0" layoutInCell="1" allowOverlap="1" wp14:anchorId="3C21638E" wp14:editId="67F522B0">
            <wp:simplePos x="0" y="0"/>
            <wp:positionH relativeFrom="column">
              <wp:posOffset>3954133</wp:posOffset>
            </wp:positionH>
            <wp:positionV relativeFrom="paragraph">
              <wp:posOffset>192680</wp:posOffset>
            </wp:positionV>
            <wp:extent cx="1223158" cy="2148035"/>
            <wp:effectExtent l="0" t="0" r="0" b="508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3E.tmp"/>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223158" cy="2148035"/>
                    </a:xfrm>
                    <a:prstGeom prst="rect">
                      <a:avLst/>
                    </a:prstGeom>
                  </pic:spPr>
                </pic:pic>
              </a:graphicData>
            </a:graphic>
            <wp14:sizeRelH relativeFrom="page">
              <wp14:pctWidth>0</wp14:pctWidth>
            </wp14:sizeRelH>
            <wp14:sizeRelV relativeFrom="page">
              <wp14:pctHeight>0</wp14:pctHeight>
            </wp14:sizeRelV>
          </wp:anchor>
        </w:drawing>
      </w:r>
      <w:r w:rsidRPr="00207F77">
        <w:rPr>
          <w:noProof/>
          <w:lang w:val="de-AT" w:eastAsia="de-AT"/>
        </w:rPr>
        <w:drawing>
          <wp:inline distT="0" distB="0" distL="0" distR="0" wp14:anchorId="4240AD8D" wp14:editId="464EDE7A">
            <wp:extent cx="2419688" cy="2429214"/>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88F3D.tmp"/>
                    <pic:cNvPicPr/>
                  </pic:nvPicPr>
                  <pic:blipFill>
                    <a:blip r:embed="rId18">
                      <a:extLst>
                        <a:ext uri="{28A0092B-C50C-407E-A947-70E740481C1C}">
                          <a14:useLocalDpi xmlns:a14="http://schemas.microsoft.com/office/drawing/2010/main" val="0"/>
                        </a:ext>
                      </a:extLst>
                    </a:blip>
                    <a:stretch>
                      <a:fillRect/>
                    </a:stretch>
                  </pic:blipFill>
                  <pic:spPr>
                    <a:xfrm>
                      <a:off x="0" y="0"/>
                      <a:ext cx="2419688" cy="2429214"/>
                    </a:xfrm>
                    <a:prstGeom prst="rect">
                      <a:avLst/>
                    </a:prstGeom>
                  </pic:spPr>
                </pic:pic>
              </a:graphicData>
            </a:graphic>
          </wp:inline>
        </w:drawing>
      </w:r>
    </w:p>
    <w:p w:rsidR="00817813" w:rsidRDefault="00817813" w:rsidP="00291F0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164B55">
        <w:rPr>
          <w:noProof/>
          <w:lang w:val="en-US"/>
        </w:rPr>
        <w:t>1</w:t>
      </w:r>
      <w:r w:rsidRPr="00207F77">
        <w:rPr>
          <w:lang w:val="en-US"/>
        </w:rPr>
        <w:fldChar w:fldCharType="end"/>
      </w:r>
      <w:r w:rsidRPr="00207F77">
        <w:rPr>
          <w:lang w:val="en-US"/>
        </w:rPr>
        <w:t xml:space="preserve">: example of </w:t>
      </w:r>
      <w:r>
        <w:rPr>
          <w:lang w:val="en-US"/>
        </w:rPr>
        <w:t>Arduino Pro Micro</w:t>
      </w:r>
      <w:r w:rsidRPr="00207F77">
        <w:rPr>
          <w:lang w:val="en-US"/>
        </w:rPr>
        <w:t xml:space="preserve"> clone</w:t>
      </w:r>
      <w:r>
        <w:rPr>
          <w:lang w:val="en-US"/>
        </w:rPr>
        <w:t xml:space="preserve"> </w:t>
      </w:r>
      <w:r w:rsidRPr="00207F77">
        <w:rPr>
          <w:lang w:val="en-US"/>
        </w:rPr>
        <w:t>which can be used (4</w:t>
      </w:r>
      <w:r>
        <w:rPr>
          <w:lang w:val="en-US"/>
        </w:rPr>
        <w:t xml:space="preserve">,50 </w:t>
      </w:r>
      <w:r w:rsidRPr="00207F77">
        <w:rPr>
          <w:lang w:val="en-US"/>
        </w:rPr>
        <w:t xml:space="preserve">$), </w:t>
      </w:r>
    </w:p>
    <w:p w:rsidR="00136AFC" w:rsidRPr="00136AFC" w:rsidRDefault="00136AFC" w:rsidP="00136AFC">
      <w:pPr>
        <w:rPr>
          <w:lang w:val="en-US"/>
        </w:rPr>
      </w:pPr>
    </w:p>
    <w:p w:rsidR="00F56B5B" w:rsidRDefault="007326AB" w:rsidP="00817813">
      <w:pPr>
        <w:rPr>
          <w:lang w:val="en-US"/>
        </w:rPr>
      </w:pPr>
      <w:r>
        <w:rPr>
          <w:lang w:val="en-US"/>
        </w:rPr>
        <w:t xml:space="preserve">We created the necessary software which is now available as open source and can be stored into the microcontroller using the free Arduino Integrated Development Environment. The process of programming the microcontroller is described later in the software section of this manual. </w:t>
      </w:r>
    </w:p>
    <w:p w:rsidR="00B81738" w:rsidRDefault="00B81738" w:rsidP="00817813">
      <w:pPr>
        <w:rPr>
          <w:lang w:val="en-US"/>
        </w:rPr>
      </w:pPr>
    </w:p>
    <w:p w:rsidR="00F56B5B" w:rsidRPr="00207F77" w:rsidRDefault="00B65D55" w:rsidP="00F56B5B">
      <w:pPr>
        <w:pStyle w:val="berschrift4"/>
        <w:rPr>
          <w:lang w:val="en-US"/>
        </w:rPr>
      </w:pPr>
      <w:r>
        <w:rPr>
          <w:lang w:val="en-US"/>
        </w:rPr>
        <w:lastRenderedPageBreak/>
        <w:t>Using b</w:t>
      </w:r>
      <w:r w:rsidR="00F56B5B">
        <w:rPr>
          <w:lang w:val="en-US"/>
        </w:rPr>
        <w:t>readboard</w:t>
      </w:r>
      <w:r w:rsidR="00A27181">
        <w:rPr>
          <w:lang w:val="en-US"/>
        </w:rPr>
        <w:t>s</w:t>
      </w:r>
      <w:r w:rsidR="00F56B5B">
        <w:rPr>
          <w:lang w:val="en-US"/>
        </w:rPr>
        <w:t xml:space="preserve"> for </w:t>
      </w:r>
      <w:r>
        <w:rPr>
          <w:lang w:val="en-US"/>
        </w:rPr>
        <w:t>p</w:t>
      </w:r>
      <w:r w:rsidR="00F56B5B">
        <w:rPr>
          <w:lang w:val="en-US"/>
        </w:rPr>
        <w:t>rototyping</w:t>
      </w:r>
    </w:p>
    <w:p w:rsidR="00F56B5B" w:rsidRDefault="00F56B5B" w:rsidP="00817813">
      <w:pPr>
        <w:rPr>
          <w:lang w:val="en-US"/>
        </w:rPr>
      </w:pPr>
    </w:p>
    <w:p w:rsidR="00291F01" w:rsidRDefault="00F56B5B" w:rsidP="00817813">
      <w:pPr>
        <w:rPr>
          <w:lang w:val="en-US"/>
        </w:rPr>
      </w:pPr>
      <w:r>
        <w:rPr>
          <w:lang w:val="en-US"/>
        </w:rPr>
        <w:t xml:space="preserve">The easiest way to connect electrical components </w:t>
      </w:r>
      <w:r w:rsidR="007326AB">
        <w:rPr>
          <w:lang w:val="en-US"/>
        </w:rPr>
        <w:t>(</w:t>
      </w:r>
      <w:r>
        <w:rPr>
          <w:lang w:val="en-US"/>
        </w:rPr>
        <w:t>as for example wires and switches</w:t>
      </w:r>
      <w:r w:rsidR="007326AB">
        <w:rPr>
          <w:lang w:val="en-US"/>
        </w:rPr>
        <w:t>)</w:t>
      </w:r>
      <w:r w:rsidR="00291F01">
        <w:rPr>
          <w:lang w:val="en-US"/>
        </w:rPr>
        <w:t xml:space="preserve"> </w:t>
      </w:r>
      <w:r w:rsidR="00A27181">
        <w:rPr>
          <w:lang w:val="en-US"/>
        </w:rPr>
        <w:t xml:space="preserve">to the microcontroller </w:t>
      </w:r>
      <w:r w:rsidR="00291F01">
        <w:rPr>
          <w:lang w:val="en-US"/>
        </w:rPr>
        <w:t>is a breadboard. A breadboard has mounting holes for components or wires</w:t>
      </w:r>
      <w:r w:rsidR="00A27181">
        <w:rPr>
          <w:lang w:val="en-US"/>
        </w:rPr>
        <w:t>, as well as</w:t>
      </w:r>
      <w:r w:rsidR="00291F01">
        <w:rPr>
          <w:lang w:val="en-US"/>
        </w:rPr>
        <w:t xml:space="preserve"> internal electrical connectors called “bars” and “rails”</w:t>
      </w:r>
      <w:r w:rsidR="00A27181">
        <w:rPr>
          <w:lang w:val="en-US"/>
        </w:rPr>
        <w:t>:</w:t>
      </w:r>
      <w:r w:rsidR="00291F01">
        <w:rPr>
          <w:lang w:val="en-US"/>
        </w:rPr>
        <w:t xml:space="preserve"> </w:t>
      </w:r>
      <w:r w:rsidR="00A27181">
        <w:rPr>
          <w:lang w:val="en-US"/>
        </w:rPr>
        <w:t>T</w:t>
      </w:r>
      <w:r w:rsidR="00291F01">
        <w:rPr>
          <w:lang w:val="en-US"/>
        </w:rPr>
        <w:t>he bars are connected vertically (expect for the bridge in the middle) and the rails are connected horizontally</w:t>
      </w:r>
      <w:r w:rsidR="00A27181">
        <w:rPr>
          <w:lang w:val="en-US"/>
        </w:rPr>
        <w:t>,</w:t>
      </w:r>
      <w:r w:rsidR="00291F01">
        <w:rPr>
          <w:lang w:val="en-US"/>
        </w:rPr>
        <w:t xml:space="preserve"> see figure below </w:t>
      </w:r>
      <w:r w:rsidR="00A27181">
        <w:rPr>
          <w:lang w:val="en-US"/>
        </w:rPr>
        <w:t>(</w:t>
      </w:r>
      <w:r w:rsidR="00291F01">
        <w:rPr>
          <w:lang w:val="en-US"/>
        </w:rPr>
        <w:t xml:space="preserve">right). </w:t>
      </w:r>
      <w:r w:rsidR="00A27181">
        <w:rPr>
          <w:lang w:val="en-US"/>
        </w:rPr>
        <w:t xml:space="preserve"> </w:t>
      </w:r>
      <w:r w:rsidR="00291F01">
        <w:rPr>
          <w:lang w:val="en-US"/>
        </w:rPr>
        <w:t xml:space="preserve">The black mini breadboard shown on the </w:t>
      </w:r>
      <w:r w:rsidR="00A27181">
        <w:rPr>
          <w:lang w:val="en-US"/>
        </w:rPr>
        <w:t>ph</w:t>
      </w:r>
      <w:r w:rsidR="00291F01">
        <w:rPr>
          <w:lang w:val="en-US"/>
        </w:rPr>
        <w:t>oto below (left) feat</w:t>
      </w:r>
      <w:r w:rsidR="00A27181">
        <w:rPr>
          <w:lang w:val="en-US"/>
        </w:rPr>
        <w:t>ur</w:t>
      </w:r>
      <w:r w:rsidR="00291F01">
        <w:rPr>
          <w:lang w:val="en-US"/>
        </w:rPr>
        <w:t>es only bars, no rails.</w:t>
      </w:r>
    </w:p>
    <w:p w:rsidR="00F56B5B" w:rsidRPr="00207F77" w:rsidRDefault="00F56B5B" w:rsidP="00817813">
      <w:pPr>
        <w:rPr>
          <w:lang w:val="en-US"/>
        </w:rPr>
      </w:pPr>
    </w:p>
    <w:p w:rsidR="00817813" w:rsidRPr="00207F77" w:rsidRDefault="00817813" w:rsidP="00291F01">
      <w:pPr>
        <w:keepNext/>
        <w:jc w:val="center"/>
        <w:rPr>
          <w:lang w:val="en-US"/>
        </w:rPr>
      </w:pPr>
      <w:r w:rsidRPr="00207F77">
        <w:rPr>
          <w:noProof/>
          <w:lang w:val="de-AT" w:eastAsia="de-AT"/>
        </w:rPr>
        <w:drawing>
          <wp:inline distT="0" distB="0" distL="0" distR="0" wp14:anchorId="5AB9C982" wp14:editId="24745C3E">
            <wp:extent cx="2159139" cy="178566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4CF.tmp"/>
                    <pic:cNvPicPr/>
                  </pic:nvPicPr>
                  <pic:blipFill>
                    <a:blip r:embed="rId19">
                      <a:extLst>
                        <a:ext uri="{BEBA8EAE-BF5A-486C-A8C5-ECC9F3942E4B}">
                          <a14:imgProps xmlns:a14="http://schemas.microsoft.com/office/drawing/2010/main">
                            <a14:imgLayer r:embed="rId2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180705" cy="1803503"/>
                    </a:xfrm>
                    <a:prstGeom prst="rect">
                      <a:avLst/>
                    </a:prstGeom>
                  </pic:spPr>
                </pic:pic>
              </a:graphicData>
            </a:graphic>
          </wp:inline>
        </w:drawing>
      </w:r>
      <w:r w:rsidR="004771DE">
        <w:rPr>
          <w:lang w:val="en-US"/>
        </w:rPr>
        <w:t xml:space="preserve">               </w:t>
      </w:r>
      <w:r w:rsidR="00291F01" w:rsidRPr="0004257D">
        <w:rPr>
          <w:noProof/>
          <w:lang w:val="de-AT" w:eastAsia="de-AT"/>
        </w:rPr>
        <w:drawing>
          <wp:inline distT="0" distB="0" distL="0" distR="0" wp14:anchorId="1F036C19" wp14:editId="6156D00D">
            <wp:extent cx="2579298" cy="1884152"/>
            <wp:effectExtent l="0" t="0" r="0" b="1905"/>
            <wp:docPr id="16388" name="Picture 2" descr="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2" descr="breadboar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70399" cy="1877652"/>
                    </a:xfrm>
                    <a:prstGeom prst="rect">
                      <a:avLst/>
                    </a:prstGeom>
                    <a:noFill/>
                    <a:ln>
                      <a:noFill/>
                    </a:ln>
                    <a:extLst/>
                  </pic:spPr>
                </pic:pic>
              </a:graphicData>
            </a:graphic>
          </wp:inline>
        </w:drawing>
      </w:r>
    </w:p>
    <w:p w:rsidR="00817813" w:rsidRPr="004F7CFB" w:rsidRDefault="00817813" w:rsidP="00291F0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164B55">
        <w:rPr>
          <w:noProof/>
          <w:lang w:val="en-US"/>
        </w:rPr>
        <w:t>2</w:t>
      </w:r>
      <w:r w:rsidRPr="00207F77">
        <w:rPr>
          <w:lang w:val="en-US"/>
        </w:rPr>
        <w:fldChar w:fldCharType="end"/>
      </w:r>
      <w:r w:rsidRPr="00207F77">
        <w:rPr>
          <w:lang w:val="en-US"/>
        </w:rPr>
        <w:t xml:space="preserve">: </w:t>
      </w:r>
      <w:r w:rsidR="00291F01">
        <w:rPr>
          <w:lang w:val="en-US"/>
        </w:rPr>
        <w:t>a minimal B</w:t>
      </w:r>
      <w:r w:rsidRPr="00207F77">
        <w:rPr>
          <w:lang w:val="en-US"/>
        </w:rPr>
        <w:t>readboard</w:t>
      </w:r>
      <w:r w:rsidR="00A27181">
        <w:rPr>
          <w:lang w:val="en-US"/>
        </w:rPr>
        <w:t xml:space="preserve"> (left), internal connections of a breadboard (right)</w:t>
      </w:r>
    </w:p>
    <w:p w:rsidR="00291F01" w:rsidRDefault="00291F01" w:rsidP="00291F01">
      <w:pPr>
        <w:rPr>
          <w:lang w:val="en-US"/>
        </w:rPr>
      </w:pPr>
    </w:p>
    <w:p w:rsidR="004771DE" w:rsidRDefault="00291F01" w:rsidP="00291F01">
      <w:pPr>
        <w:rPr>
          <w:lang w:val="en-US"/>
        </w:rPr>
      </w:pPr>
      <w:r>
        <w:rPr>
          <w:lang w:val="en-US"/>
        </w:rPr>
        <w:t>Breadboard prototypes</w:t>
      </w:r>
      <w:r w:rsidRPr="00207F77">
        <w:rPr>
          <w:lang w:val="en-US"/>
        </w:rPr>
        <w:t xml:space="preserve"> </w:t>
      </w:r>
      <w:r>
        <w:rPr>
          <w:lang w:val="en-US"/>
        </w:rPr>
        <w:t xml:space="preserve">are </w:t>
      </w:r>
      <w:r w:rsidRPr="00207F77">
        <w:rPr>
          <w:lang w:val="en-US"/>
        </w:rPr>
        <w:t>especially</w:t>
      </w:r>
      <w:r>
        <w:rPr>
          <w:lang w:val="en-US"/>
        </w:rPr>
        <w:t xml:space="preserve"> useful </w:t>
      </w:r>
      <w:r w:rsidRPr="00207F77">
        <w:rPr>
          <w:lang w:val="en-US"/>
        </w:rPr>
        <w:t xml:space="preserve">if you don’t want to use </w:t>
      </w:r>
      <w:r>
        <w:rPr>
          <w:lang w:val="en-US"/>
        </w:rPr>
        <w:t>your</w:t>
      </w:r>
      <w:r w:rsidRPr="00207F77">
        <w:rPr>
          <w:lang w:val="en-US"/>
        </w:rPr>
        <w:t xml:space="preserve"> construction for </w:t>
      </w:r>
      <w:r w:rsidR="00DB2E35">
        <w:rPr>
          <w:lang w:val="en-US"/>
        </w:rPr>
        <w:t xml:space="preserve">a </w:t>
      </w:r>
      <w:r w:rsidRPr="00207F77">
        <w:rPr>
          <w:lang w:val="en-US"/>
        </w:rPr>
        <w:t xml:space="preserve">long </w:t>
      </w:r>
      <w:r w:rsidR="00DB2E35">
        <w:rPr>
          <w:lang w:val="en-US"/>
        </w:rPr>
        <w:t xml:space="preserve">time </w:t>
      </w:r>
      <w:r w:rsidRPr="00207F77">
        <w:rPr>
          <w:lang w:val="en-US"/>
        </w:rPr>
        <w:t xml:space="preserve">or you want to experiment </w:t>
      </w:r>
      <w:r w:rsidR="00E35F92">
        <w:rPr>
          <w:lang w:val="en-US"/>
        </w:rPr>
        <w:t xml:space="preserve">a lot, </w:t>
      </w:r>
      <w:r w:rsidRPr="00207F77">
        <w:rPr>
          <w:lang w:val="en-US"/>
        </w:rPr>
        <w:t xml:space="preserve">because </w:t>
      </w:r>
      <w:r w:rsidR="00E35F92">
        <w:rPr>
          <w:lang w:val="en-US"/>
        </w:rPr>
        <w:t>the connections are very flexible and easily</w:t>
      </w:r>
      <w:r w:rsidRPr="00207F77">
        <w:rPr>
          <w:lang w:val="en-US"/>
        </w:rPr>
        <w:t xml:space="preserve"> change</w:t>
      </w:r>
      <w:r w:rsidR="00E35F92">
        <w:rPr>
          <w:lang w:val="en-US"/>
        </w:rPr>
        <w:t>able</w:t>
      </w:r>
      <w:r w:rsidRPr="00207F77">
        <w:rPr>
          <w:lang w:val="en-US"/>
        </w:rPr>
        <w:t>. For long-term usage</w:t>
      </w:r>
      <w:r w:rsidR="00E35F92">
        <w:rPr>
          <w:lang w:val="en-US"/>
        </w:rPr>
        <w:t>,</w:t>
      </w:r>
      <w:r w:rsidRPr="00207F77">
        <w:rPr>
          <w:lang w:val="en-US"/>
        </w:rPr>
        <w:t xml:space="preserve"> a soldered construction should be used because it’s more robust</w:t>
      </w:r>
      <w:r>
        <w:rPr>
          <w:lang w:val="en-US"/>
        </w:rPr>
        <w:t xml:space="preserve"> – especially when you found a </w:t>
      </w:r>
      <w:r w:rsidR="00E35F92">
        <w:rPr>
          <w:lang w:val="en-US"/>
        </w:rPr>
        <w:t>reasonable</w:t>
      </w:r>
      <w:r>
        <w:rPr>
          <w:lang w:val="en-US"/>
        </w:rPr>
        <w:t xml:space="preserve"> assistive configuration which </w:t>
      </w:r>
      <w:r w:rsidR="00E35F92">
        <w:rPr>
          <w:lang w:val="en-US"/>
        </w:rPr>
        <w:t>helps</w:t>
      </w:r>
      <w:r w:rsidR="00F37E39">
        <w:rPr>
          <w:lang w:val="en-US"/>
        </w:rPr>
        <w:t xml:space="preserve"> other persons</w:t>
      </w:r>
      <w:r>
        <w:rPr>
          <w:lang w:val="en-US"/>
        </w:rPr>
        <w:t xml:space="preserve">! </w:t>
      </w:r>
    </w:p>
    <w:p w:rsidR="00291F01" w:rsidRDefault="00291F01" w:rsidP="00291F01">
      <w:pPr>
        <w:rPr>
          <w:lang w:val="en-US"/>
        </w:rPr>
      </w:pPr>
      <w:r>
        <w:rPr>
          <w:lang w:val="en-US"/>
        </w:rPr>
        <w:t xml:space="preserve">When you buy a “naked” Arduino Pro </w:t>
      </w:r>
      <w:r w:rsidR="007326AB">
        <w:rPr>
          <w:lang w:val="en-US"/>
        </w:rPr>
        <w:t xml:space="preserve">Micro </w:t>
      </w:r>
      <w:r>
        <w:rPr>
          <w:lang w:val="en-US"/>
        </w:rPr>
        <w:t xml:space="preserve">microcontroller from a shop or online store, you probably must </w:t>
      </w:r>
      <w:r w:rsidR="00E35F92">
        <w:rPr>
          <w:lang w:val="en-US"/>
        </w:rPr>
        <w:t>solder</w:t>
      </w:r>
      <w:r>
        <w:rPr>
          <w:lang w:val="en-US"/>
        </w:rPr>
        <w:t xml:space="preserve"> so-called “</w:t>
      </w:r>
      <w:r w:rsidR="00E35F92">
        <w:rPr>
          <w:lang w:val="en-US"/>
        </w:rPr>
        <w:t>p</w:t>
      </w:r>
      <w:r>
        <w:rPr>
          <w:lang w:val="en-US"/>
        </w:rPr>
        <w:t xml:space="preserve">in headers” </w:t>
      </w:r>
      <w:r w:rsidR="00E35F92">
        <w:rPr>
          <w:lang w:val="en-US"/>
        </w:rPr>
        <w:t xml:space="preserve">to the pin holes </w:t>
      </w:r>
      <w:r>
        <w:rPr>
          <w:lang w:val="en-US"/>
        </w:rPr>
        <w:t>before you can insert the microcontroller into the breadboard</w:t>
      </w:r>
      <w:r w:rsidR="004771DE">
        <w:rPr>
          <w:lang w:val="en-US"/>
        </w:rPr>
        <w:t xml:space="preserve">. </w:t>
      </w:r>
      <w:r w:rsidR="004771DE" w:rsidRPr="00207F77">
        <w:rPr>
          <w:lang w:val="en-US"/>
        </w:rPr>
        <w:t xml:space="preserve">Afterwards you can </w:t>
      </w:r>
      <w:r w:rsidR="00E35F92">
        <w:rPr>
          <w:lang w:val="en-US"/>
        </w:rPr>
        <w:t>connect</w:t>
      </w:r>
      <w:r w:rsidR="004771DE" w:rsidRPr="00207F77">
        <w:rPr>
          <w:lang w:val="en-US"/>
        </w:rPr>
        <w:t xml:space="preserve"> wires to the desired pin</w:t>
      </w:r>
      <w:r w:rsidR="00E35F92">
        <w:rPr>
          <w:lang w:val="en-US"/>
        </w:rPr>
        <w:t>s</w:t>
      </w:r>
      <w:r w:rsidR="004771DE" w:rsidRPr="00207F77">
        <w:rPr>
          <w:lang w:val="en-US"/>
        </w:rPr>
        <w:t xml:space="preserve"> via</w:t>
      </w:r>
      <w:r w:rsidR="00E35F92">
        <w:rPr>
          <w:lang w:val="en-US"/>
        </w:rPr>
        <w:t xml:space="preserve"> the</w:t>
      </w:r>
      <w:r w:rsidR="004771DE" w:rsidRPr="00207F77">
        <w:rPr>
          <w:lang w:val="en-US"/>
        </w:rPr>
        <w:t xml:space="preserve"> breadboard.</w:t>
      </w:r>
      <w:r w:rsidR="004771DE">
        <w:rPr>
          <w:lang w:val="en-US"/>
        </w:rPr>
        <w:t xml:space="preserve"> A controller with pin</w:t>
      </w:r>
      <w:r w:rsidR="00E35F92">
        <w:rPr>
          <w:lang w:val="en-US"/>
        </w:rPr>
        <w:t xml:space="preserve"> </w:t>
      </w:r>
      <w:r w:rsidR="004771DE">
        <w:rPr>
          <w:lang w:val="en-US"/>
        </w:rPr>
        <w:t>he</w:t>
      </w:r>
      <w:r w:rsidR="00E35F92">
        <w:rPr>
          <w:lang w:val="en-US"/>
        </w:rPr>
        <w:t>a</w:t>
      </w:r>
      <w:r w:rsidR="004771DE">
        <w:rPr>
          <w:lang w:val="en-US"/>
        </w:rPr>
        <w:t xml:space="preserve">der connectors </w:t>
      </w:r>
      <w:r w:rsidR="00E35F92">
        <w:rPr>
          <w:lang w:val="en-US"/>
        </w:rPr>
        <w:t xml:space="preserve">attached </w:t>
      </w:r>
      <w:r w:rsidR="004771DE">
        <w:rPr>
          <w:lang w:val="en-US"/>
        </w:rPr>
        <w:t>looks similar to this</w:t>
      </w:r>
      <w:r w:rsidR="005E5BFC">
        <w:rPr>
          <w:lang w:val="en-US"/>
        </w:rPr>
        <w:t>:</w:t>
      </w:r>
      <w:r>
        <w:rPr>
          <w:lang w:val="en-US"/>
        </w:rPr>
        <w:t xml:space="preserve"> </w:t>
      </w:r>
    </w:p>
    <w:p w:rsidR="005E5BFC" w:rsidRDefault="005E5BFC" w:rsidP="005E5BFC">
      <w:pPr>
        <w:jc w:val="center"/>
        <w:rPr>
          <w:lang w:val="en-US"/>
        </w:rPr>
      </w:pPr>
      <w:r>
        <w:rPr>
          <w:noProof/>
          <w:lang w:val="de-AT" w:eastAsia="de-AT"/>
        </w:rPr>
        <w:drawing>
          <wp:inline distT="0" distB="0" distL="0" distR="0" wp14:anchorId="5A785BD0" wp14:editId="56671347">
            <wp:extent cx="3358676" cy="2156604"/>
            <wp:effectExtent l="0" t="0" r="0" b="0"/>
            <wp:docPr id="2" name="Grafik 2" descr="http://www.exp-tech.de/media/catalog/product/cache/1/thumbnail/9df78eab33525d08d6e5fb8d27136e95/m/i/min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exp-tech.de/media/catalog/product/cache/1/thumbnail/9df78eab33525d08d6e5fb8d27136e95/m/i/mini_05.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16068" b="19724"/>
                    <a:stretch/>
                  </pic:blipFill>
                  <pic:spPr bwMode="auto">
                    <a:xfrm>
                      <a:off x="0" y="0"/>
                      <a:ext cx="3419208" cy="2195471"/>
                    </a:xfrm>
                    <a:prstGeom prst="rect">
                      <a:avLst/>
                    </a:prstGeom>
                    <a:noFill/>
                    <a:ln>
                      <a:noFill/>
                    </a:ln>
                    <a:extLst>
                      <a:ext uri="{53640926-AAD7-44D8-BBD7-CCE9431645EC}">
                        <a14:shadowObscured xmlns:a14="http://schemas.microsoft.com/office/drawing/2010/main"/>
                      </a:ext>
                    </a:extLst>
                  </pic:spPr>
                </pic:pic>
              </a:graphicData>
            </a:graphic>
          </wp:inline>
        </w:drawing>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164B55">
        <w:rPr>
          <w:noProof/>
          <w:lang w:val="en-US"/>
        </w:rPr>
        <w:t>3</w:t>
      </w:r>
      <w:r w:rsidRPr="00207F77">
        <w:rPr>
          <w:lang w:val="en-US"/>
        </w:rPr>
        <w:fldChar w:fldCharType="end"/>
      </w:r>
      <w:r w:rsidRPr="00207F77">
        <w:rPr>
          <w:lang w:val="en-US"/>
        </w:rPr>
        <w:t xml:space="preserve">: </w:t>
      </w:r>
      <w:r>
        <w:rPr>
          <w:lang w:val="en-US"/>
        </w:rPr>
        <w:t>A microcontroller (here: Arduino mini) with pin</w:t>
      </w:r>
      <w:r w:rsidR="00E35F92">
        <w:rPr>
          <w:lang w:val="en-US"/>
        </w:rPr>
        <w:t xml:space="preserve"> </w:t>
      </w:r>
      <w:r>
        <w:rPr>
          <w:lang w:val="en-US"/>
        </w:rPr>
        <w:t>header connectors</w:t>
      </w:r>
      <w:r w:rsidR="00E35F92">
        <w:rPr>
          <w:lang w:val="en-US"/>
        </w:rPr>
        <w:t xml:space="preserve"> attached</w:t>
      </w:r>
    </w:p>
    <w:p w:rsidR="005E5BFC" w:rsidRPr="00207F77" w:rsidRDefault="005E5BFC" w:rsidP="005E5BFC">
      <w:pPr>
        <w:pStyle w:val="berschrift4"/>
        <w:rPr>
          <w:lang w:val="en-US"/>
        </w:rPr>
      </w:pPr>
      <w:r>
        <w:rPr>
          <w:lang w:val="en-US"/>
        </w:rPr>
        <w:lastRenderedPageBreak/>
        <w:t xml:space="preserve">The </w:t>
      </w:r>
      <w:r w:rsidR="00B65D55">
        <w:rPr>
          <w:lang w:val="en-US"/>
        </w:rPr>
        <w:t>b</w:t>
      </w:r>
      <w:r w:rsidRPr="00207F77">
        <w:rPr>
          <w:lang w:val="en-US"/>
        </w:rPr>
        <w:t>asic</w:t>
      </w:r>
      <w:r>
        <w:rPr>
          <w:lang w:val="en-US"/>
        </w:rPr>
        <w:t>s</w:t>
      </w:r>
      <w:r w:rsidRPr="00207F77">
        <w:rPr>
          <w:lang w:val="en-US"/>
        </w:rPr>
        <w:t xml:space="preserve"> of </w:t>
      </w:r>
      <w:r w:rsidR="00B65D55">
        <w:rPr>
          <w:lang w:val="en-US"/>
        </w:rPr>
        <w:t>s</w:t>
      </w:r>
      <w:r w:rsidRPr="00207F77">
        <w:rPr>
          <w:lang w:val="en-US"/>
        </w:rPr>
        <w:t>oldering</w:t>
      </w:r>
    </w:p>
    <w:p w:rsidR="005E5BFC" w:rsidRDefault="005E5BFC" w:rsidP="005E5BFC">
      <w:pPr>
        <w:rPr>
          <w:lang w:val="en-US"/>
        </w:rPr>
      </w:pPr>
      <w:r w:rsidRPr="00207F77">
        <w:rPr>
          <w:lang w:val="en-US"/>
        </w:rPr>
        <w:t xml:space="preserve">The usage of a soldering iron </w:t>
      </w:r>
      <w:r>
        <w:rPr>
          <w:lang w:val="en-US"/>
        </w:rPr>
        <w:t>for connectin</w:t>
      </w:r>
      <w:r w:rsidR="00E35F92">
        <w:rPr>
          <w:lang w:val="en-US"/>
        </w:rPr>
        <w:t>g</w:t>
      </w:r>
      <w:r>
        <w:rPr>
          <w:lang w:val="en-US"/>
        </w:rPr>
        <w:t xml:space="preserve"> electric</w:t>
      </w:r>
      <w:r w:rsidR="00E35F92">
        <w:rPr>
          <w:lang w:val="en-US"/>
        </w:rPr>
        <w:t>/electronic</w:t>
      </w:r>
      <w:r>
        <w:rPr>
          <w:lang w:val="en-US"/>
        </w:rPr>
        <w:t xml:space="preserve"> components </w:t>
      </w:r>
      <w:r w:rsidRPr="00207F77">
        <w:rPr>
          <w:lang w:val="en-US"/>
        </w:rPr>
        <w:t>is easy</w:t>
      </w:r>
      <w:r w:rsidR="00E35F92">
        <w:rPr>
          <w:lang w:val="en-US"/>
        </w:rPr>
        <w:t xml:space="preserve"> -</w:t>
      </w:r>
      <w:r w:rsidRPr="00207F77">
        <w:rPr>
          <w:lang w:val="en-US"/>
        </w:rPr>
        <w:t xml:space="preserve"> if you pay attention to a few things</w:t>
      </w:r>
      <w:r w:rsidR="00E86AB4">
        <w:rPr>
          <w:lang w:val="en-US"/>
        </w:rPr>
        <w:t>. An excellent guid</w:t>
      </w:r>
      <w:r w:rsidR="00F37E39">
        <w:rPr>
          <w:lang w:val="en-US"/>
        </w:rPr>
        <w:t>e</w:t>
      </w:r>
      <w:r w:rsidR="00E86AB4">
        <w:rPr>
          <w:lang w:val="en-US"/>
        </w:rPr>
        <w:t xml:space="preserve"> to soldering is available here: </w:t>
      </w:r>
      <w:hyperlink r:id="rId23" w:history="1">
        <w:r w:rsidR="00E86AB4" w:rsidRPr="00363475">
          <w:rPr>
            <w:rStyle w:val="Hyperlink"/>
            <w:lang w:val="en-US"/>
          </w:rPr>
          <w:t>https://learn.adafruit.com/adafruit-guide-excellent-soldering/</w:t>
        </w:r>
      </w:hyperlink>
    </w:p>
    <w:p w:rsidR="005E5BFC" w:rsidRPr="00207F77" w:rsidRDefault="005E5BFC" w:rsidP="005E5BFC">
      <w:pPr>
        <w:rPr>
          <w:lang w:val="en-US"/>
        </w:rPr>
      </w:pPr>
    </w:p>
    <w:p w:rsidR="005E5BFC" w:rsidRPr="00207F77" w:rsidRDefault="00E86AB4" w:rsidP="005E5BFC">
      <w:pPr>
        <w:rPr>
          <w:b/>
          <w:lang w:val="en-US"/>
        </w:rPr>
      </w:pPr>
      <w:r>
        <w:rPr>
          <w:b/>
          <w:lang w:val="en-US"/>
        </w:rPr>
        <w:t>Important safety r</w:t>
      </w:r>
      <w:r w:rsidR="005E5BFC" w:rsidRPr="00207F77">
        <w:rPr>
          <w:b/>
          <w:lang w:val="en-US"/>
        </w:rPr>
        <w:t>ules:</w:t>
      </w:r>
    </w:p>
    <w:p w:rsidR="005E5BFC" w:rsidRPr="00207F77" w:rsidRDefault="005E5BFC" w:rsidP="005E5BFC">
      <w:pPr>
        <w:pStyle w:val="Listenabsatz"/>
        <w:numPr>
          <w:ilvl w:val="0"/>
          <w:numId w:val="18"/>
        </w:numPr>
        <w:rPr>
          <w:lang w:val="en-US"/>
        </w:rPr>
      </w:pPr>
      <w:r w:rsidRPr="00207F77">
        <w:rPr>
          <w:b/>
          <w:lang w:val="en-US"/>
        </w:rPr>
        <w:t>Never touch the tip of the soldering iron</w:t>
      </w:r>
      <w:r w:rsidRPr="00207F77">
        <w:rPr>
          <w:lang w:val="en-US"/>
        </w:rPr>
        <w:t xml:space="preserve">- </w:t>
      </w:r>
      <w:r w:rsidR="003A155F">
        <w:rPr>
          <w:color w:val="FF0000"/>
          <w:lang w:val="en-US"/>
        </w:rPr>
        <w:t>it gets over 3</w:t>
      </w:r>
      <w:r w:rsidRPr="00E35F92">
        <w:rPr>
          <w:color w:val="FF0000"/>
          <w:lang w:val="en-US"/>
        </w:rPr>
        <w:t>00</w:t>
      </w:r>
      <w:r w:rsidR="00F37E39">
        <w:rPr>
          <w:color w:val="FF0000"/>
          <w:lang w:val="en-US"/>
        </w:rPr>
        <w:t xml:space="preserve"> deg. celsius</w:t>
      </w:r>
      <w:r w:rsidRPr="00DB2E35">
        <w:rPr>
          <w:color w:val="FF0000"/>
          <w:lang w:val="en-US"/>
        </w:rPr>
        <w:t>!</w:t>
      </w:r>
    </w:p>
    <w:p w:rsidR="005E5BFC" w:rsidRPr="00207F77" w:rsidRDefault="005E5BFC" w:rsidP="005E5BFC">
      <w:pPr>
        <w:pStyle w:val="Listenabsatz"/>
        <w:numPr>
          <w:ilvl w:val="0"/>
          <w:numId w:val="18"/>
        </w:numPr>
        <w:rPr>
          <w:lang w:val="en-US"/>
        </w:rPr>
      </w:pPr>
      <w:r w:rsidRPr="00207F77">
        <w:rPr>
          <w:b/>
          <w:lang w:val="en-US"/>
        </w:rPr>
        <w:t>If you</w:t>
      </w:r>
      <w:r w:rsidR="00E86AB4">
        <w:rPr>
          <w:b/>
          <w:lang w:val="en-US"/>
        </w:rPr>
        <w:t>r</w:t>
      </w:r>
      <w:r w:rsidRPr="00207F77">
        <w:rPr>
          <w:b/>
          <w:lang w:val="en-US"/>
        </w:rPr>
        <w:t xml:space="preserve"> solder</w:t>
      </w:r>
      <w:r w:rsidR="00E86AB4">
        <w:rPr>
          <w:b/>
          <w:lang w:val="en-US"/>
        </w:rPr>
        <w:t xml:space="preserve"> contains</w:t>
      </w:r>
      <w:r w:rsidRPr="00207F77">
        <w:rPr>
          <w:b/>
          <w:lang w:val="en-US"/>
        </w:rPr>
        <w:t xml:space="preserve"> lead, pay attention that it is not touching your skin and that you do not inhale </w:t>
      </w:r>
      <w:r w:rsidR="00E86AB4">
        <w:rPr>
          <w:b/>
          <w:lang w:val="en-US"/>
        </w:rPr>
        <w:t>the poisonous smoke</w:t>
      </w:r>
    </w:p>
    <w:p w:rsidR="005E5BFC" w:rsidRPr="00E86AB4" w:rsidRDefault="005E5BFC" w:rsidP="005E5BFC">
      <w:pPr>
        <w:pStyle w:val="Listenabsatz"/>
        <w:numPr>
          <w:ilvl w:val="0"/>
          <w:numId w:val="18"/>
        </w:numPr>
        <w:rPr>
          <w:lang w:val="en-US"/>
        </w:rPr>
      </w:pPr>
      <w:r w:rsidRPr="00207F77">
        <w:rPr>
          <w:b/>
          <w:lang w:val="en-US"/>
        </w:rPr>
        <w:t xml:space="preserve">Put the soldering </w:t>
      </w:r>
      <w:r w:rsidR="00DB2E35">
        <w:rPr>
          <w:b/>
          <w:lang w:val="en-US"/>
        </w:rPr>
        <w:t>i</w:t>
      </w:r>
      <w:r w:rsidRPr="00207F77">
        <w:rPr>
          <w:b/>
          <w:lang w:val="en-US"/>
        </w:rPr>
        <w:t>ron always back into its stand</w:t>
      </w:r>
    </w:p>
    <w:p w:rsidR="00E86AB4" w:rsidRPr="00207F77" w:rsidRDefault="00E86AB4" w:rsidP="00E86AB4">
      <w:pPr>
        <w:pStyle w:val="Listenabsatz"/>
        <w:rPr>
          <w:lang w:val="en-US"/>
        </w:rPr>
      </w:pPr>
    </w:p>
    <w:p w:rsidR="005E5BFC" w:rsidRPr="00207F77" w:rsidRDefault="005E5BFC" w:rsidP="005E5BFC">
      <w:pPr>
        <w:pStyle w:val="Listenabsatz"/>
        <w:numPr>
          <w:ilvl w:val="0"/>
          <w:numId w:val="20"/>
        </w:numPr>
        <w:rPr>
          <w:lang w:val="en-US"/>
        </w:rPr>
      </w:pPr>
      <w:r w:rsidRPr="00207F77">
        <w:rPr>
          <w:lang w:val="en-US"/>
        </w:rPr>
        <w:t xml:space="preserve">Hold the soldering iron in your dominant hand (like you would hold a pencil). </w:t>
      </w:r>
      <w:r w:rsidR="00E86AB4">
        <w:rPr>
          <w:lang w:val="en-US"/>
        </w:rPr>
        <w:br/>
      </w:r>
      <w:r w:rsidRPr="00207F77">
        <w:rPr>
          <w:lang w:val="en-US"/>
        </w:rPr>
        <w:t>In your other hand you hold the solder</w:t>
      </w:r>
    </w:p>
    <w:p w:rsidR="005E5BFC" w:rsidRPr="00207F77" w:rsidRDefault="00DB2E35" w:rsidP="005E5BFC">
      <w:pPr>
        <w:pStyle w:val="Listenabsatz"/>
        <w:numPr>
          <w:ilvl w:val="0"/>
          <w:numId w:val="20"/>
        </w:numPr>
        <w:rPr>
          <w:lang w:val="en-US"/>
        </w:rPr>
      </w:pPr>
      <w:r>
        <w:rPr>
          <w:lang w:val="en-US"/>
        </w:rPr>
        <w:t>Heat up</w:t>
      </w:r>
      <w:r w:rsidR="005E5BFC" w:rsidRPr="00207F77">
        <w:rPr>
          <w:lang w:val="en-US"/>
        </w:rPr>
        <w:t xml:space="preserve"> the </w:t>
      </w:r>
      <w:r>
        <w:rPr>
          <w:lang w:val="en-US"/>
        </w:rPr>
        <w:t xml:space="preserve">metal </w:t>
      </w:r>
      <w:r w:rsidRPr="00207F77">
        <w:rPr>
          <w:lang w:val="en-US"/>
        </w:rPr>
        <w:t xml:space="preserve">part where you want to connect </w:t>
      </w:r>
      <w:r>
        <w:rPr>
          <w:lang w:val="en-US"/>
        </w:rPr>
        <w:t>to</w:t>
      </w:r>
      <w:r w:rsidRPr="00207F77">
        <w:rPr>
          <w:lang w:val="en-US"/>
        </w:rPr>
        <w:t xml:space="preserve"> </w:t>
      </w:r>
      <w:r>
        <w:rPr>
          <w:lang w:val="en-US"/>
        </w:rPr>
        <w:t xml:space="preserve">with the </w:t>
      </w:r>
      <w:r w:rsidR="005E5BFC" w:rsidRPr="00207F77">
        <w:rPr>
          <w:lang w:val="en-US"/>
        </w:rPr>
        <w:t xml:space="preserve">cleaned tip </w:t>
      </w:r>
    </w:p>
    <w:p w:rsidR="005E5BFC" w:rsidRPr="00207F77" w:rsidRDefault="00E86AB4" w:rsidP="005E5BFC">
      <w:pPr>
        <w:pStyle w:val="Listenabsatz"/>
        <w:numPr>
          <w:ilvl w:val="0"/>
          <w:numId w:val="20"/>
        </w:numPr>
        <w:rPr>
          <w:lang w:val="en-US"/>
        </w:rPr>
      </w:pPr>
      <w:r>
        <w:rPr>
          <w:lang w:val="en-US"/>
        </w:rPr>
        <w:t xml:space="preserve">Add about 1mm to 3mm of solder, heating up </w:t>
      </w:r>
      <w:r w:rsidR="00A61A39">
        <w:rPr>
          <w:lang w:val="en-US"/>
        </w:rPr>
        <w:t>all</w:t>
      </w:r>
      <w:r>
        <w:rPr>
          <w:lang w:val="en-US"/>
        </w:rPr>
        <w:t xml:space="preserve"> parts</w:t>
      </w:r>
      <w:r w:rsidR="00A61A39">
        <w:rPr>
          <w:lang w:val="en-US"/>
        </w:rPr>
        <w:t xml:space="preserve"> for a short time</w:t>
      </w:r>
    </w:p>
    <w:p w:rsidR="005E5BFC" w:rsidRPr="00207F77" w:rsidRDefault="00E86AB4" w:rsidP="005E5BFC">
      <w:pPr>
        <w:pStyle w:val="Listenabsatz"/>
        <w:numPr>
          <w:ilvl w:val="0"/>
          <w:numId w:val="20"/>
        </w:numPr>
        <w:rPr>
          <w:lang w:val="en-US"/>
        </w:rPr>
      </w:pPr>
      <w:r>
        <w:rPr>
          <w:lang w:val="en-US"/>
        </w:rPr>
        <w:t>Remove the tip and let the solder joint cool down</w:t>
      </w:r>
    </w:p>
    <w:p w:rsidR="005E5BFC" w:rsidRPr="00207F77" w:rsidRDefault="005E5BFC" w:rsidP="005E5BFC">
      <w:pPr>
        <w:pStyle w:val="Listenabsatz"/>
        <w:rPr>
          <w:lang w:val="en-US"/>
        </w:rPr>
      </w:pPr>
    </w:p>
    <w:tbl>
      <w:tblPr>
        <w:tblStyle w:val="Tabellenraster"/>
        <w:tblW w:w="0" w:type="auto"/>
        <w:tblInd w:w="720" w:type="dxa"/>
        <w:tblLook w:val="04A0" w:firstRow="1" w:lastRow="0" w:firstColumn="1" w:lastColumn="0" w:noHBand="0" w:noVBand="1"/>
      </w:tblPr>
      <w:tblGrid>
        <w:gridCol w:w="2965"/>
        <w:gridCol w:w="3055"/>
        <w:gridCol w:w="3114"/>
      </w:tblGrid>
      <w:tr w:rsidR="005E5BFC" w:rsidRPr="00207F77" w:rsidTr="00F1231C">
        <w:tc>
          <w:tcPr>
            <w:tcW w:w="3284" w:type="dxa"/>
          </w:tcPr>
          <w:p w:rsidR="005E5BFC" w:rsidRPr="00207F77" w:rsidRDefault="005E5BFC" w:rsidP="00F1231C">
            <w:pPr>
              <w:pStyle w:val="Listenabsatz"/>
              <w:ind w:left="0"/>
              <w:rPr>
                <w:lang w:val="en-US"/>
              </w:rPr>
            </w:pPr>
            <w:r w:rsidRPr="00207F77">
              <w:rPr>
                <w:noProof/>
                <w:lang w:val="de-AT" w:eastAsia="de-AT"/>
              </w:rPr>
              <w:drawing>
                <wp:inline distT="0" distB="0" distL="0" distR="0" wp14:anchorId="4B5B6708" wp14:editId="0C8C6863">
                  <wp:extent cx="1745673" cy="1014285"/>
                  <wp:effectExtent l="0" t="0" r="698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761.tmp"/>
                          <pic:cNvPicPr/>
                        </pic:nvPicPr>
                        <pic:blipFill>
                          <a:blip r:embed="rId24">
                            <a:extLst>
                              <a:ext uri="{28A0092B-C50C-407E-A947-70E740481C1C}">
                                <a14:useLocalDpi xmlns:a14="http://schemas.microsoft.com/office/drawing/2010/main" val="0"/>
                              </a:ext>
                            </a:extLst>
                          </a:blip>
                          <a:stretch>
                            <a:fillRect/>
                          </a:stretch>
                        </pic:blipFill>
                        <pic:spPr>
                          <a:xfrm>
                            <a:off x="0" y="0"/>
                            <a:ext cx="1749998" cy="1016798"/>
                          </a:xfrm>
                          <a:prstGeom prst="rect">
                            <a:avLst/>
                          </a:prstGeom>
                        </pic:spPr>
                      </pic:pic>
                    </a:graphicData>
                  </a:graphic>
                </wp:inline>
              </w:drawing>
            </w:r>
          </w:p>
        </w:tc>
        <w:tc>
          <w:tcPr>
            <w:tcW w:w="3285" w:type="dxa"/>
          </w:tcPr>
          <w:p w:rsidR="005E5BFC" w:rsidRPr="00207F77" w:rsidRDefault="005E5BFC" w:rsidP="00F1231C">
            <w:pPr>
              <w:pStyle w:val="Listenabsatz"/>
              <w:ind w:left="0"/>
              <w:rPr>
                <w:lang w:val="en-US"/>
              </w:rPr>
            </w:pPr>
            <w:r w:rsidRPr="00207F77">
              <w:rPr>
                <w:noProof/>
                <w:lang w:val="de-AT" w:eastAsia="de-AT"/>
              </w:rPr>
              <w:drawing>
                <wp:inline distT="0" distB="0" distL="0" distR="0" wp14:anchorId="018D6693" wp14:editId="28A4C941">
                  <wp:extent cx="1805050" cy="997527"/>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CF.tmp"/>
                          <pic:cNvPicPr/>
                        </pic:nvPicPr>
                        <pic:blipFill>
                          <a:blip r:embed="rId25">
                            <a:extLst>
                              <a:ext uri="{28A0092B-C50C-407E-A947-70E740481C1C}">
                                <a14:useLocalDpi xmlns:a14="http://schemas.microsoft.com/office/drawing/2010/main" val="0"/>
                              </a:ext>
                            </a:extLst>
                          </a:blip>
                          <a:stretch>
                            <a:fillRect/>
                          </a:stretch>
                        </pic:blipFill>
                        <pic:spPr>
                          <a:xfrm>
                            <a:off x="0" y="0"/>
                            <a:ext cx="1823515" cy="1007731"/>
                          </a:xfrm>
                          <a:prstGeom prst="rect">
                            <a:avLst/>
                          </a:prstGeom>
                        </pic:spPr>
                      </pic:pic>
                    </a:graphicData>
                  </a:graphic>
                </wp:inline>
              </w:drawing>
            </w:r>
          </w:p>
        </w:tc>
        <w:tc>
          <w:tcPr>
            <w:tcW w:w="3285" w:type="dxa"/>
          </w:tcPr>
          <w:p w:rsidR="005E5BFC" w:rsidRPr="00207F77" w:rsidRDefault="005E5BFC" w:rsidP="00F1231C">
            <w:pPr>
              <w:pStyle w:val="Listenabsatz"/>
              <w:keepNext/>
              <w:ind w:left="0"/>
              <w:rPr>
                <w:lang w:val="en-US"/>
              </w:rPr>
            </w:pPr>
            <w:r w:rsidRPr="00207F77">
              <w:rPr>
                <w:noProof/>
                <w:lang w:val="de-AT" w:eastAsia="de-AT"/>
              </w:rPr>
              <w:drawing>
                <wp:inline distT="0" distB="0" distL="0" distR="0" wp14:anchorId="54C990C4" wp14:editId="53C37F7D">
                  <wp:extent cx="1842761" cy="997527"/>
                  <wp:effectExtent l="0" t="0" r="571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6A58.tmp"/>
                          <pic:cNvPicPr/>
                        </pic:nvPicPr>
                        <pic:blipFill>
                          <a:blip r:embed="rId26">
                            <a:extLst>
                              <a:ext uri="{28A0092B-C50C-407E-A947-70E740481C1C}">
                                <a14:useLocalDpi xmlns:a14="http://schemas.microsoft.com/office/drawing/2010/main" val="0"/>
                              </a:ext>
                            </a:extLst>
                          </a:blip>
                          <a:stretch>
                            <a:fillRect/>
                          </a:stretch>
                        </pic:blipFill>
                        <pic:spPr>
                          <a:xfrm>
                            <a:off x="0" y="0"/>
                            <a:ext cx="1844296" cy="998358"/>
                          </a:xfrm>
                          <a:prstGeom prst="rect">
                            <a:avLst/>
                          </a:prstGeom>
                        </pic:spPr>
                      </pic:pic>
                    </a:graphicData>
                  </a:graphic>
                </wp:inline>
              </w:drawing>
            </w:r>
          </w:p>
        </w:tc>
      </w:tr>
    </w:tbl>
    <w:p w:rsidR="005E5BFC" w:rsidRDefault="005E5BFC" w:rsidP="00E35F92">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164B55">
        <w:rPr>
          <w:noProof/>
          <w:lang w:val="en-US"/>
        </w:rPr>
        <w:t>4</w:t>
      </w:r>
      <w:r w:rsidRPr="00207F77">
        <w:rPr>
          <w:lang w:val="en-US"/>
        </w:rPr>
        <w:fldChar w:fldCharType="end"/>
      </w:r>
      <w:r w:rsidRPr="00207F77">
        <w:rPr>
          <w:lang w:val="en-US"/>
        </w:rPr>
        <w:t>: Basic steps of soldering</w:t>
      </w:r>
      <w:r w:rsidR="00E86AB4">
        <w:rPr>
          <w:lang w:val="en-US"/>
        </w:rPr>
        <w:t xml:space="preserve"> © MightyOhm, </w:t>
      </w:r>
      <w:hyperlink r:id="rId27" w:history="1">
        <w:r w:rsidR="00E86AB4" w:rsidRPr="00363475">
          <w:rPr>
            <w:rStyle w:val="Hyperlink"/>
            <w:sz w:val="18"/>
            <w:lang w:val="en-US"/>
          </w:rPr>
          <w:t>http://mightyohm.com/blog/2011/04/soldering-is-easy-comic-book/</w:t>
        </w:r>
      </w:hyperlink>
    </w:p>
    <w:p w:rsidR="005E5BFC" w:rsidRDefault="005E5BFC" w:rsidP="005E5BFC">
      <w:pPr>
        <w:rPr>
          <w:lang w:val="en-US"/>
        </w:rPr>
      </w:pPr>
    </w:p>
    <w:p w:rsidR="005E5BFC" w:rsidRPr="00207F77" w:rsidRDefault="005E5BFC" w:rsidP="005E5BFC">
      <w:pPr>
        <w:pStyle w:val="berschrift4"/>
        <w:rPr>
          <w:lang w:val="en-US"/>
        </w:rPr>
      </w:pPr>
      <w:r>
        <w:rPr>
          <w:lang w:val="en-US"/>
        </w:rPr>
        <w:t>Soldering the pin header to the controller</w:t>
      </w:r>
      <w:r w:rsidR="004771DE">
        <w:rPr>
          <w:lang w:val="en-US"/>
        </w:rPr>
        <w:t>:</w:t>
      </w:r>
    </w:p>
    <w:p w:rsidR="005E5BFC" w:rsidRDefault="005E5BFC" w:rsidP="005E5BFC">
      <w:pPr>
        <w:rPr>
          <w:lang w:val="en-US"/>
        </w:rPr>
      </w:pPr>
      <w:r>
        <w:rPr>
          <w:lang w:val="en-US"/>
        </w:rPr>
        <w:t xml:space="preserve">Cut 2 </w:t>
      </w:r>
      <w:r w:rsidR="00F1231C">
        <w:rPr>
          <w:lang w:val="en-US"/>
        </w:rPr>
        <w:t xml:space="preserve">male </w:t>
      </w:r>
      <w:r>
        <w:rPr>
          <w:lang w:val="en-US"/>
        </w:rPr>
        <w:t>pin</w:t>
      </w:r>
      <w:r w:rsidR="00F1231C">
        <w:rPr>
          <w:lang w:val="en-US"/>
        </w:rPr>
        <w:t xml:space="preserve"> </w:t>
      </w:r>
      <w:r>
        <w:rPr>
          <w:lang w:val="en-US"/>
        </w:rPr>
        <w:t>headers to the correct length for the microcontroller</w:t>
      </w:r>
      <w:r w:rsidR="004771DE">
        <w:rPr>
          <w:lang w:val="en-US"/>
        </w:rPr>
        <w:t xml:space="preserve"> </w:t>
      </w:r>
      <w:r w:rsidR="00E35F92">
        <w:rPr>
          <w:lang w:val="en-US"/>
        </w:rPr>
        <w:t>(</w:t>
      </w:r>
      <w:r w:rsidR="004771DE">
        <w:rPr>
          <w:lang w:val="en-US"/>
        </w:rPr>
        <w:t xml:space="preserve">if not already </w:t>
      </w:r>
      <w:r w:rsidR="00E35F92">
        <w:rPr>
          <w:lang w:val="en-US"/>
        </w:rPr>
        <w:t>provided</w:t>
      </w:r>
      <w:r w:rsidR="004771DE">
        <w:rPr>
          <w:lang w:val="en-US"/>
        </w:rPr>
        <w:t>)</w:t>
      </w:r>
      <w:r>
        <w:rPr>
          <w:lang w:val="en-US"/>
        </w:rPr>
        <w:t xml:space="preserve">, put the small ends through the connector holes of the controller and </w:t>
      </w:r>
      <w:r w:rsidR="004771DE">
        <w:rPr>
          <w:lang w:val="en-US"/>
        </w:rPr>
        <w:t>fix the three parts in a stable position for soldering. Maybe the best idea is to put everythin</w:t>
      </w:r>
      <w:r w:rsidR="00F1231C">
        <w:rPr>
          <w:lang w:val="en-US"/>
        </w:rPr>
        <w:t>g</w:t>
      </w:r>
      <w:r w:rsidR="004771DE">
        <w:rPr>
          <w:lang w:val="en-US"/>
        </w:rPr>
        <w:t xml:space="preserve"> already into the breadboard which gives a good stability. (</w:t>
      </w:r>
      <w:r w:rsidR="00136AFC">
        <w:rPr>
          <w:lang w:val="en-US"/>
        </w:rPr>
        <w:t>d</w:t>
      </w:r>
      <w:r w:rsidR="004771DE">
        <w:rPr>
          <w:lang w:val="en-US"/>
        </w:rPr>
        <w:t>on’t touch the pin</w:t>
      </w:r>
      <w:r w:rsidR="00F1231C">
        <w:rPr>
          <w:lang w:val="en-US"/>
        </w:rPr>
        <w:t xml:space="preserve"> </w:t>
      </w:r>
      <w:r w:rsidR="004771DE">
        <w:rPr>
          <w:lang w:val="en-US"/>
        </w:rPr>
        <w:t xml:space="preserve">header connections while solder – yes – they get </w:t>
      </w:r>
      <w:r w:rsidR="004771DE" w:rsidRPr="00E35F92">
        <w:rPr>
          <w:color w:val="FF0000"/>
          <w:lang w:val="en-US"/>
        </w:rPr>
        <w:t>hot</w:t>
      </w:r>
      <w:r w:rsidR="004771DE">
        <w:rPr>
          <w:lang w:val="en-US"/>
        </w:rPr>
        <w:t xml:space="preserve">  ;-)</w:t>
      </w:r>
    </w:p>
    <w:p w:rsidR="005E5BFC" w:rsidRDefault="005E5BFC" w:rsidP="005E5BFC">
      <w:pPr>
        <w:rPr>
          <w:lang w:val="en-US"/>
        </w:rPr>
      </w:pPr>
    </w:p>
    <w:p w:rsidR="005E5BFC" w:rsidRDefault="004771DE" w:rsidP="004771DE">
      <w:pPr>
        <w:jc w:val="center"/>
        <w:rPr>
          <w:lang w:val="en-US"/>
        </w:rPr>
      </w:pPr>
      <w:r>
        <w:rPr>
          <w:noProof/>
          <w:lang w:val="de-AT" w:eastAsia="de-AT"/>
        </w:rPr>
        <w:drawing>
          <wp:inline distT="0" distB="0" distL="0" distR="0" wp14:anchorId="0DFEBD1F" wp14:editId="00AA1885">
            <wp:extent cx="1267865" cy="1563680"/>
            <wp:effectExtent l="0" t="0" r="8890" b="0"/>
            <wp:docPr id="6" name="Grafik 6" descr="http://web.cecs.pdx.edu/%7Eeas199/B/howto/LCDwiring/img/trim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cecs.pdx.edu/%7Eeas199/B/howto/LCDwiring/img/trim_header.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367" r="1685"/>
                    <a:stretch/>
                  </pic:blipFill>
                  <pic:spPr bwMode="auto">
                    <a:xfrm>
                      <a:off x="0" y="0"/>
                      <a:ext cx="1284653" cy="1584385"/>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sidR="005E5BFC">
        <w:rPr>
          <w:noProof/>
          <w:lang w:val="de-AT" w:eastAsia="de-AT"/>
        </w:rPr>
        <w:drawing>
          <wp:inline distT="0" distB="0" distL="0" distR="0" wp14:anchorId="187B5A05" wp14:editId="4F393208">
            <wp:extent cx="2738354" cy="1509623"/>
            <wp:effectExtent l="0" t="0" r="5080" b="0"/>
            <wp:docPr id="4" name="Grafik 4" descr="http://web.cecs.pdx.edu/%7Eeas199/B/howto/LCDwiring/img/soldered_header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cecs.pdx.edu/%7Eeas199/B/howto/LCDwiring/img/soldered_header_annotated.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17340" t="42446" r="14258" b="1249"/>
                    <a:stretch/>
                  </pic:blipFill>
                  <pic:spPr bwMode="auto">
                    <a:xfrm>
                      <a:off x="0" y="0"/>
                      <a:ext cx="2863289" cy="157849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164B55">
        <w:rPr>
          <w:noProof/>
          <w:lang w:val="en-US"/>
        </w:rPr>
        <w:t>5</w:t>
      </w:r>
      <w:r w:rsidRPr="00207F77">
        <w:rPr>
          <w:lang w:val="en-US"/>
        </w:rPr>
        <w:fldChar w:fldCharType="end"/>
      </w:r>
      <w:r w:rsidRPr="00207F77">
        <w:rPr>
          <w:lang w:val="en-US"/>
        </w:rPr>
        <w:t xml:space="preserve">: </w:t>
      </w:r>
      <w:r>
        <w:rPr>
          <w:lang w:val="en-US"/>
        </w:rPr>
        <w:t xml:space="preserve">Cutting the </w:t>
      </w:r>
      <w:r w:rsidR="00E35F92">
        <w:rPr>
          <w:lang w:val="en-US"/>
        </w:rPr>
        <w:t xml:space="preserve">male </w:t>
      </w:r>
      <w:r>
        <w:rPr>
          <w:lang w:val="en-US"/>
        </w:rPr>
        <w:t>pin</w:t>
      </w:r>
      <w:r w:rsidR="00E35F92">
        <w:rPr>
          <w:lang w:val="en-US"/>
        </w:rPr>
        <w:t xml:space="preserve"> </w:t>
      </w:r>
      <w:r>
        <w:rPr>
          <w:lang w:val="en-US"/>
        </w:rPr>
        <w:t>header, applying right amount of solder</w:t>
      </w:r>
    </w:p>
    <w:p w:rsidR="00136AFC" w:rsidRPr="00207F77" w:rsidRDefault="00136AFC" w:rsidP="00136AFC">
      <w:pPr>
        <w:pStyle w:val="berschrift4"/>
        <w:rPr>
          <w:lang w:val="en-US"/>
        </w:rPr>
      </w:pPr>
      <w:r>
        <w:rPr>
          <w:lang w:val="en-US"/>
        </w:rPr>
        <w:lastRenderedPageBreak/>
        <w:t xml:space="preserve">Attaching </w:t>
      </w:r>
      <w:r w:rsidR="00B65D55">
        <w:rPr>
          <w:lang w:val="en-US"/>
        </w:rPr>
        <w:t>w</w:t>
      </w:r>
      <w:r>
        <w:rPr>
          <w:lang w:val="en-US"/>
        </w:rPr>
        <w:t xml:space="preserve">ires to the </w:t>
      </w:r>
      <w:r w:rsidR="00B65D55">
        <w:rPr>
          <w:lang w:val="en-US"/>
        </w:rPr>
        <w:t>m</w:t>
      </w:r>
      <w:r>
        <w:rPr>
          <w:lang w:val="en-US"/>
        </w:rPr>
        <w:t>icrocontroller:</w:t>
      </w:r>
    </w:p>
    <w:p w:rsidR="00136AFC" w:rsidRDefault="00136AFC" w:rsidP="00136AFC">
      <w:pPr>
        <w:rPr>
          <w:lang w:val="en-US"/>
        </w:rPr>
      </w:pPr>
    </w:p>
    <w:p w:rsidR="00136AFC" w:rsidRPr="004771DE" w:rsidRDefault="00136AFC" w:rsidP="00136AFC">
      <w:pPr>
        <w:rPr>
          <w:lang w:val="en-US"/>
        </w:rPr>
      </w:pPr>
      <w:r w:rsidRPr="004771DE">
        <w:rPr>
          <w:lang w:val="en-US"/>
        </w:rPr>
        <w:t>For connecting a switch to the microcontroller we need to attach one wire to the ground potential (</w:t>
      </w:r>
      <w:r w:rsidR="00E35F92">
        <w:rPr>
          <w:lang w:val="en-US"/>
        </w:rPr>
        <w:t>zero</w:t>
      </w:r>
      <w:r w:rsidRPr="004771DE">
        <w:rPr>
          <w:lang w:val="en-US"/>
        </w:rPr>
        <w:t xml:space="preserve"> volts, labelled “GND” at the microcontroller). Then we attach another wire to a</w:t>
      </w:r>
      <w:r w:rsidR="00E35F92">
        <w:rPr>
          <w:lang w:val="en-US"/>
        </w:rPr>
        <w:t xml:space="preserve">nother </w:t>
      </w:r>
      <w:r w:rsidRPr="004771DE">
        <w:rPr>
          <w:lang w:val="en-US"/>
        </w:rPr>
        <w:t>“Pin”</w:t>
      </w:r>
      <w:r w:rsidR="00E35F92">
        <w:rPr>
          <w:lang w:val="en-US"/>
        </w:rPr>
        <w:t xml:space="preserve"> – you can choose one from 2-7 as these are supported in the software. At th</w:t>
      </w:r>
      <w:r w:rsidR="00A61A39">
        <w:rPr>
          <w:lang w:val="en-US"/>
        </w:rPr>
        <w:t>e</w:t>
      </w:r>
      <w:r w:rsidR="00E35F92">
        <w:rPr>
          <w:lang w:val="en-US"/>
        </w:rPr>
        <w:t>s</w:t>
      </w:r>
      <w:r w:rsidR="00A61A39">
        <w:rPr>
          <w:lang w:val="en-US"/>
        </w:rPr>
        <w:t>e</w:t>
      </w:r>
      <w:r w:rsidR="00E35F92">
        <w:rPr>
          <w:lang w:val="en-US"/>
        </w:rPr>
        <w:t xml:space="preserve"> pin connections, </w:t>
      </w:r>
      <w:r w:rsidRPr="004771DE">
        <w:rPr>
          <w:lang w:val="en-US"/>
        </w:rPr>
        <w:t>the microcontroller then receives the ground potential when the switch will be pressed</w:t>
      </w:r>
      <w:r w:rsidR="00E35F92">
        <w:rPr>
          <w:lang w:val="en-US"/>
        </w:rPr>
        <w:t>.</w:t>
      </w:r>
      <w:r w:rsidRPr="004771DE">
        <w:rPr>
          <w:lang w:val="en-US"/>
        </w:rPr>
        <w:t xml:space="preserve"> </w:t>
      </w:r>
    </w:p>
    <w:p w:rsidR="00136AFC" w:rsidRPr="00207F77" w:rsidRDefault="00136AFC" w:rsidP="00136AFC">
      <w:pPr>
        <w:rPr>
          <w:b/>
          <w:lang w:val="en-US"/>
        </w:rPr>
      </w:pPr>
      <w:r>
        <w:rPr>
          <w:b/>
          <w:lang w:val="en-US"/>
        </w:rPr>
        <w:t>Remove</w:t>
      </w:r>
      <w:r w:rsidRPr="00207F77">
        <w:rPr>
          <w:b/>
          <w:lang w:val="en-US"/>
        </w:rPr>
        <w:t xml:space="preserve"> </w:t>
      </w:r>
      <w:r>
        <w:rPr>
          <w:b/>
          <w:lang w:val="en-US"/>
        </w:rPr>
        <w:t xml:space="preserve">the </w:t>
      </w:r>
      <w:r w:rsidRPr="00207F77">
        <w:rPr>
          <w:b/>
          <w:lang w:val="en-US"/>
        </w:rPr>
        <w:t>isolat</w:t>
      </w:r>
      <w:r>
        <w:rPr>
          <w:b/>
          <w:lang w:val="en-US"/>
        </w:rPr>
        <w:t>ion</w:t>
      </w:r>
      <w:r w:rsidRPr="00207F77">
        <w:rPr>
          <w:b/>
          <w:lang w:val="en-US"/>
        </w:rPr>
        <w:t xml:space="preserve"> </w:t>
      </w:r>
      <w:r w:rsidR="00E35F92">
        <w:rPr>
          <w:b/>
          <w:lang w:val="en-US"/>
        </w:rPr>
        <w:t>from</w:t>
      </w:r>
      <w:r>
        <w:rPr>
          <w:b/>
          <w:lang w:val="en-US"/>
        </w:rPr>
        <w:t xml:space="preserve"> </w:t>
      </w:r>
      <w:r w:rsidRPr="00207F77">
        <w:rPr>
          <w:b/>
          <w:lang w:val="en-US"/>
        </w:rPr>
        <w:t xml:space="preserve">the wires on </w:t>
      </w:r>
      <w:r>
        <w:rPr>
          <w:b/>
          <w:lang w:val="en-US"/>
        </w:rPr>
        <w:t>both ends, so that you can insert the bare metal wire int</w:t>
      </w:r>
      <w:r w:rsidRPr="00207F77">
        <w:rPr>
          <w:b/>
          <w:lang w:val="en-US"/>
        </w:rPr>
        <w:t>o the breadboard.</w:t>
      </w:r>
      <w:r>
        <w:rPr>
          <w:b/>
          <w:lang w:val="en-US"/>
        </w:rPr>
        <w:t xml:space="preserve"> Make sure that at least 5mm bare wire go</w:t>
      </w:r>
      <w:r w:rsidR="00E35F92">
        <w:rPr>
          <w:b/>
          <w:lang w:val="en-US"/>
        </w:rPr>
        <w:t>es</w:t>
      </w:r>
      <w:r>
        <w:rPr>
          <w:b/>
          <w:lang w:val="en-US"/>
        </w:rPr>
        <w:t xml:space="preserve"> into the breadboard connection.</w:t>
      </w:r>
    </w:p>
    <w:p w:rsidR="00136AFC" w:rsidRDefault="00136AFC" w:rsidP="004771DE">
      <w:pPr>
        <w:rPr>
          <w:lang w:val="en-US"/>
        </w:rPr>
      </w:pPr>
    </w:p>
    <w:p w:rsidR="005E5BFC" w:rsidRPr="00207F77" w:rsidRDefault="004771DE" w:rsidP="004771DE">
      <w:pPr>
        <w:rPr>
          <w:lang w:val="en-US"/>
        </w:rPr>
      </w:pPr>
      <w:r>
        <w:rPr>
          <w:lang w:val="en-US"/>
        </w:rPr>
        <w:t xml:space="preserve">The finalized </w:t>
      </w:r>
      <w:r w:rsidR="00136AFC">
        <w:rPr>
          <w:lang w:val="en-US"/>
        </w:rPr>
        <w:t xml:space="preserve">microcontroller with </w:t>
      </w:r>
      <w:r>
        <w:rPr>
          <w:lang w:val="en-US"/>
        </w:rPr>
        <w:t xml:space="preserve">soldered pins </w:t>
      </w:r>
      <w:r w:rsidR="00136AFC">
        <w:rPr>
          <w:lang w:val="en-US"/>
        </w:rPr>
        <w:t xml:space="preserve">and two attached wires </w:t>
      </w:r>
      <w:r>
        <w:rPr>
          <w:lang w:val="en-US"/>
        </w:rPr>
        <w:t>should now look similar to this:</w:t>
      </w:r>
    </w:p>
    <w:p w:rsidR="00291F01" w:rsidRDefault="00291F01" w:rsidP="00136AFC">
      <w:pPr>
        <w:keepNext/>
        <w:jc w:val="center"/>
        <w:rPr>
          <w:b/>
          <w:lang w:val="en-US"/>
        </w:rPr>
      </w:pPr>
      <w:r w:rsidRPr="00207F77">
        <w:rPr>
          <w:noProof/>
          <w:lang w:val="de-AT" w:eastAsia="de-AT"/>
        </w:rPr>
        <w:drawing>
          <wp:inline distT="0" distB="0" distL="0" distR="0" wp14:anchorId="6041356F" wp14:editId="40ABC149">
            <wp:extent cx="3289175" cy="2941608"/>
            <wp:effectExtent l="0" t="0" r="698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12.tmp"/>
                    <pic:cNvPicPr/>
                  </pic:nvPicPr>
                  <pic:blipFill>
                    <a:blip r:embed="rId30">
                      <a:extLst>
                        <a:ext uri="{BEBA8EAE-BF5A-486C-A8C5-ECC9F3942E4B}">
                          <a14:imgProps xmlns:a14="http://schemas.microsoft.com/office/drawing/2010/main">
                            <a14:imgLayer r:embed="rId31">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292836" cy="2944883"/>
                    </a:xfrm>
                    <a:prstGeom prst="rect">
                      <a:avLst/>
                    </a:prstGeom>
                  </pic:spPr>
                </pic:pic>
              </a:graphicData>
            </a:graphic>
          </wp:inline>
        </w:drawing>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164B55">
        <w:rPr>
          <w:noProof/>
          <w:lang w:val="en-US"/>
        </w:rPr>
        <w:t>6</w:t>
      </w:r>
      <w:r w:rsidRPr="00207F77">
        <w:rPr>
          <w:lang w:val="en-US"/>
        </w:rPr>
        <w:fldChar w:fldCharType="end"/>
      </w:r>
      <w:r w:rsidRPr="00207F77">
        <w:rPr>
          <w:lang w:val="en-US"/>
        </w:rPr>
        <w:t>: How to connect wires with microcontroller</w:t>
      </w:r>
      <w:r>
        <w:rPr>
          <w:lang w:val="en-US"/>
        </w:rPr>
        <w:t>,</w:t>
      </w:r>
      <w:r w:rsidRPr="00207F77">
        <w:rPr>
          <w:lang w:val="en-US"/>
        </w:rPr>
        <w:t xml:space="preserve"> </w:t>
      </w:r>
      <w:r>
        <w:rPr>
          <w:lang w:val="en-US"/>
        </w:rPr>
        <w:br/>
      </w:r>
      <w:r w:rsidRPr="00207F77">
        <w:rPr>
          <w:lang w:val="en-US"/>
        </w:rPr>
        <w:t xml:space="preserve">here using </w:t>
      </w:r>
      <w:r>
        <w:rPr>
          <w:lang w:val="en-US"/>
        </w:rPr>
        <w:t xml:space="preserve">a </w:t>
      </w:r>
      <w:r w:rsidRPr="00207F77">
        <w:rPr>
          <w:lang w:val="en-US"/>
        </w:rPr>
        <w:t xml:space="preserve">breadboard: black wire for GND pin, green wire for </w:t>
      </w:r>
      <w:r>
        <w:rPr>
          <w:lang w:val="en-US"/>
        </w:rPr>
        <w:t>input / signal</w:t>
      </w:r>
      <w:r w:rsidRPr="00207F77">
        <w:rPr>
          <w:lang w:val="en-US"/>
        </w:rPr>
        <w:t xml:space="preserve"> pin</w:t>
      </w:r>
      <w:r w:rsidR="00E35F92">
        <w:rPr>
          <w:lang w:val="en-US"/>
        </w:rPr>
        <w:t xml:space="preserve"> 2</w:t>
      </w:r>
    </w:p>
    <w:p w:rsidR="004771DE" w:rsidRDefault="004771DE" w:rsidP="00817813">
      <w:pPr>
        <w:rPr>
          <w:b/>
          <w:lang w:val="en-US"/>
        </w:rPr>
      </w:pPr>
    </w:p>
    <w:p w:rsidR="00817813" w:rsidRPr="00207F77" w:rsidRDefault="00291F01" w:rsidP="00817813">
      <w:pPr>
        <w:rPr>
          <w:b/>
          <w:lang w:val="en-US"/>
        </w:rPr>
      </w:pPr>
      <w:r w:rsidRPr="004771DE">
        <w:rPr>
          <w:lang w:val="en-US"/>
        </w:rPr>
        <w:t xml:space="preserve">The FABI software is programmed so that we can use any </w:t>
      </w:r>
      <w:r w:rsidR="00E35F92">
        <w:rPr>
          <w:lang w:val="en-US"/>
        </w:rPr>
        <w:t>p</w:t>
      </w:r>
      <w:r w:rsidRPr="004771DE">
        <w:rPr>
          <w:lang w:val="en-US"/>
        </w:rPr>
        <w:t>in from 2 to 7 to attach the ground potential. The microcontroller will then react by performing one out of 6 functions which can</w:t>
      </w:r>
      <w:r w:rsidR="00E35F92">
        <w:rPr>
          <w:lang w:val="en-US"/>
        </w:rPr>
        <w:t xml:space="preserve"> be</w:t>
      </w:r>
      <w:r w:rsidRPr="004771DE">
        <w:rPr>
          <w:lang w:val="en-US"/>
        </w:rPr>
        <w:t xml:space="preserve"> define</w:t>
      </w:r>
      <w:r w:rsidR="00E35F92">
        <w:rPr>
          <w:lang w:val="en-US"/>
        </w:rPr>
        <w:t>d</w:t>
      </w:r>
      <w:r w:rsidRPr="004771DE">
        <w:rPr>
          <w:lang w:val="en-US"/>
        </w:rPr>
        <w:t xml:space="preserve"> in the configuration software</w:t>
      </w:r>
      <w:r>
        <w:rPr>
          <w:b/>
          <w:lang w:val="en-US"/>
        </w:rPr>
        <w:t>.</w:t>
      </w:r>
    </w:p>
    <w:p w:rsidR="00B65D55" w:rsidRPr="00B65D55" w:rsidRDefault="00B65D55" w:rsidP="00B65D55">
      <w:pPr>
        <w:rPr>
          <w:lang w:val="en-US"/>
        </w:rPr>
      </w:pPr>
    </w:p>
    <w:p w:rsidR="00F56B5B" w:rsidRPr="00207F77" w:rsidRDefault="00136AFC" w:rsidP="00F56B5B">
      <w:pPr>
        <w:rPr>
          <w:lang w:val="en-US"/>
        </w:rPr>
      </w:pPr>
      <w:r>
        <w:rPr>
          <w:lang w:val="en-US"/>
        </w:rPr>
        <w:t>The two bare wire end</w:t>
      </w:r>
      <w:r w:rsidR="00E35F92">
        <w:rPr>
          <w:lang w:val="en-US"/>
        </w:rPr>
        <w:t>s</w:t>
      </w:r>
      <w:r>
        <w:rPr>
          <w:lang w:val="en-US"/>
        </w:rPr>
        <w:t xml:space="preserve"> which now stand off can act as a simple switch: By connecting them you trigger the signal to the microcontroller so that the desired action</w:t>
      </w:r>
      <w:r w:rsidR="00EE61AC">
        <w:rPr>
          <w:lang w:val="en-US"/>
        </w:rPr>
        <w:t>s</w:t>
      </w:r>
      <w:r>
        <w:rPr>
          <w:lang w:val="en-US"/>
        </w:rPr>
        <w:t xml:space="preserve"> can be performed</w:t>
      </w:r>
      <w:r w:rsidR="00F56B5B" w:rsidRPr="00207F77">
        <w:rPr>
          <w:lang w:val="en-US"/>
        </w:rPr>
        <w:t>.</w:t>
      </w:r>
      <w:r>
        <w:rPr>
          <w:lang w:val="en-US"/>
        </w:rPr>
        <w:t xml:space="preserve"> This </w:t>
      </w:r>
      <w:r w:rsidR="00E35F92">
        <w:rPr>
          <w:lang w:val="en-US"/>
        </w:rPr>
        <w:t>represents</w:t>
      </w:r>
      <w:r>
        <w:rPr>
          <w:lang w:val="en-US"/>
        </w:rPr>
        <w:t xml:space="preserve"> the most basic switch </w:t>
      </w:r>
      <w:r w:rsidR="00E35F92">
        <w:rPr>
          <w:lang w:val="en-US"/>
        </w:rPr>
        <w:t xml:space="preserve">possible </w:t>
      </w:r>
      <w:r w:rsidR="00EE61AC">
        <w:rPr>
          <w:lang w:val="en-US"/>
        </w:rPr>
        <w:t>…</w:t>
      </w:r>
    </w:p>
    <w:p w:rsidR="004B2D32" w:rsidRPr="00207F77" w:rsidRDefault="00817813" w:rsidP="004B2D32">
      <w:pPr>
        <w:pStyle w:val="berschrift2"/>
        <w:rPr>
          <w:lang w:val="en-US"/>
        </w:rPr>
      </w:pPr>
      <w:bookmarkStart w:id="8" w:name="_Toc66131614"/>
      <w:r>
        <w:rPr>
          <w:lang w:val="en-US"/>
        </w:rPr>
        <w:lastRenderedPageBreak/>
        <w:t xml:space="preserve">Make your own </w:t>
      </w:r>
      <w:r w:rsidR="004B2D32" w:rsidRPr="00207F77">
        <w:rPr>
          <w:lang w:val="en-US"/>
        </w:rPr>
        <w:t>Switch</w:t>
      </w:r>
      <w:r>
        <w:rPr>
          <w:lang w:val="en-US"/>
        </w:rPr>
        <w:t>es</w:t>
      </w:r>
      <w:bookmarkEnd w:id="8"/>
    </w:p>
    <w:p w:rsidR="00136AFC" w:rsidRDefault="005C3D20" w:rsidP="005C3D20">
      <w:pPr>
        <w:rPr>
          <w:lang w:val="en-US"/>
        </w:rPr>
      </w:pPr>
      <w:r w:rsidRPr="00207F77">
        <w:rPr>
          <w:lang w:val="en-US"/>
        </w:rPr>
        <w:t>Switches are a simple method for computer control</w:t>
      </w:r>
      <w:r w:rsidR="00E35F92">
        <w:rPr>
          <w:lang w:val="en-US"/>
        </w:rPr>
        <w:t xml:space="preserve"> – if supported well in the computer software and/or operating system</w:t>
      </w:r>
      <w:r w:rsidRPr="00207F77">
        <w:rPr>
          <w:lang w:val="en-US"/>
        </w:rPr>
        <w:t xml:space="preserve">. </w:t>
      </w:r>
      <w:r w:rsidR="00136AFC">
        <w:rPr>
          <w:lang w:val="en-US"/>
        </w:rPr>
        <w:t xml:space="preserve">Accessible switches are supported by various kinds of </w:t>
      </w:r>
      <w:r w:rsidR="00EE61AC">
        <w:rPr>
          <w:lang w:val="en-US"/>
        </w:rPr>
        <w:t xml:space="preserve">assistive </w:t>
      </w:r>
      <w:r w:rsidR="00136AFC">
        <w:rPr>
          <w:lang w:val="en-US"/>
        </w:rPr>
        <w:t>software application</w:t>
      </w:r>
      <w:r w:rsidR="00EE61AC">
        <w:rPr>
          <w:lang w:val="en-US"/>
        </w:rPr>
        <w:t>s</w:t>
      </w:r>
      <w:r w:rsidR="00136AFC">
        <w:rPr>
          <w:lang w:val="en-US"/>
        </w:rPr>
        <w:t xml:space="preserve"> like On-Screen-Keyboards or Alternative Augmented Communication grids. A standard accessible switch </w:t>
      </w:r>
      <w:r w:rsidR="00EE61AC">
        <w:rPr>
          <w:lang w:val="en-US"/>
        </w:rPr>
        <w:t xml:space="preserve">(without the computer control box) </w:t>
      </w:r>
      <w:r w:rsidR="007A4443">
        <w:rPr>
          <w:lang w:val="en-US"/>
        </w:rPr>
        <w:t>can cost 100 $ or</w:t>
      </w:r>
      <w:r w:rsidR="00136AFC">
        <w:rPr>
          <w:lang w:val="en-US"/>
        </w:rPr>
        <w:t xml:space="preserve"> more if you buy it from a professional reseller – this is 10 times the cost of our whol</w:t>
      </w:r>
      <w:r w:rsidR="00EE61AC">
        <w:rPr>
          <w:lang w:val="en-US"/>
        </w:rPr>
        <w:t>e</w:t>
      </w:r>
      <w:r w:rsidR="00136AFC">
        <w:rPr>
          <w:lang w:val="en-US"/>
        </w:rPr>
        <w:t xml:space="preserve"> FABI device ….</w:t>
      </w:r>
    </w:p>
    <w:p w:rsidR="005C3D20" w:rsidRPr="00207F77" w:rsidRDefault="00136AFC" w:rsidP="005C3D20">
      <w:pPr>
        <w:rPr>
          <w:lang w:val="en-US"/>
        </w:rPr>
      </w:pPr>
      <w:r>
        <w:rPr>
          <w:lang w:val="en-US"/>
        </w:rPr>
        <w:t xml:space="preserve">Switches attached to FABI </w:t>
      </w:r>
      <w:r w:rsidR="005C3D20" w:rsidRPr="00207F77">
        <w:rPr>
          <w:lang w:val="en-US"/>
        </w:rPr>
        <w:t>c</w:t>
      </w:r>
      <w:r w:rsidR="00EE61AC">
        <w:rPr>
          <w:lang w:val="en-US"/>
        </w:rPr>
        <w:t>an</w:t>
      </w:r>
      <w:r w:rsidR="005C3D20" w:rsidRPr="00207F77">
        <w:rPr>
          <w:lang w:val="en-US"/>
        </w:rPr>
        <w:t xml:space="preserve"> </w:t>
      </w:r>
      <w:r w:rsidR="00BD4ABB">
        <w:rPr>
          <w:lang w:val="en-US"/>
        </w:rPr>
        <w:t>create</w:t>
      </w:r>
      <w:r w:rsidR="005C3D20" w:rsidRPr="00207F77">
        <w:rPr>
          <w:lang w:val="en-US"/>
        </w:rPr>
        <w:t xml:space="preserve"> </w:t>
      </w:r>
      <w:r w:rsidR="00EE61AC" w:rsidRPr="00207F77">
        <w:rPr>
          <w:lang w:val="en-US"/>
        </w:rPr>
        <w:t xml:space="preserve">many </w:t>
      </w:r>
      <w:r w:rsidR="00EE61AC">
        <w:rPr>
          <w:lang w:val="en-US"/>
        </w:rPr>
        <w:t>different</w:t>
      </w:r>
      <w:r w:rsidR="00EE61AC" w:rsidRPr="00207F77">
        <w:rPr>
          <w:lang w:val="en-US"/>
        </w:rPr>
        <w:t xml:space="preserve"> </w:t>
      </w:r>
      <w:r w:rsidR="00EE61AC">
        <w:rPr>
          <w:lang w:val="en-US"/>
        </w:rPr>
        <w:t>computer input actions like all kinds of mouse clicks, mouse movement and more</w:t>
      </w:r>
      <w:r>
        <w:rPr>
          <w:lang w:val="en-US"/>
        </w:rPr>
        <w:t xml:space="preserve"> (see the software section for </w:t>
      </w:r>
      <w:r w:rsidR="00EE61AC">
        <w:rPr>
          <w:lang w:val="en-US"/>
        </w:rPr>
        <w:t>details</w:t>
      </w:r>
      <w:r>
        <w:rPr>
          <w:lang w:val="en-US"/>
        </w:rPr>
        <w:t>)</w:t>
      </w:r>
      <w:r w:rsidR="005C3D20" w:rsidRPr="00207F77">
        <w:rPr>
          <w:lang w:val="en-US"/>
        </w:rPr>
        <w:t xml:space="preserve">. </w:t>
      </w:r>
      <w:r>
        <w:rPr>
          <w:lang w:val="en-US"/>
        </w:rPr>
        <w:t>The only thing</w:t>
      </w:r>
      <w:r w:rsidR="007A4443">
        <w:rPr>
          <w:lang w:val="en-US"/>
        </w:rPr>
        <w:t>s</w:t>
      </w:r>
      <w:r>
        <w:rPr>
          <w:lang w:val="en-US"/>
        </w:rPr>
        <w:t xml:space="preserve"> you need to add to your microcontroller</w:t>
      </w:r>
      <w:r w:rsidR="007A4443">
        <w:rPr>
          <w:lang w:val="en-US"/>
        </w:rPr>
        <w:t xml:space="preserve"> </w:t>
      </w:r>
      <w:r>
        <w:rPr>
          <w:lang w:val="en-US"/>
        </w:rPr>
        <w:t xml:space="preserve">are suitable </w:t>
      </w:r>
      <w:r w:rsidR="007A4443">
        <w:rPr>
          <w:lang w:val="en-US"/>
        </w:rPr>
        <w:t xml:space="preserve">wire connections and </w:t>
      </w:r>
      <w:r>
        <w:rPr>
          <w:lang w:val="en-US"/>
        </w:rPr>
        <w:t xml:space="preserve">switch contacts for the user. </w:t>
      </w:r>
      <w:r w:rsidR="005C3D20" w:rsidRPr="00207F77">
        <w:rPr>
          <w:lang w:val="en-US"/>
        </w:rPr>
        <w:t>In the following</w:t>
      </w:r>
      <w:r w:rsidR="00BD4ABB">
        <w:rPr>
          <w:lang w:val="en-US"/>
        </w:rPr>
        <w:t>, a</w:t>
      </w:r>
      <w:r w:rsidR="005C3D20" w:rsidRPr="00207F77">
        <w:rPr>
          <w:lang w:val="en-US"/>
        </w:rPr>
        <w:t xml:space="preserve"> few simple way</w:t>
      </w:r>
      <w:r w:rsidR="00BD4ABB">
        <w:rPr>
          <w:lang w:val="en-US"/>
        </w:rPr>
        <w:t>s</w:t>
      </w:r>
      <w:r w:rsidR="005C3D20" w:rsidRPr="00207F77">
        <w:rPr>
          <w:lang w:val="en-US"/>
        </w:rPr>
        <w:t xml:space="preserve"> to create different switch</w:t>
      </w:r>
      <w:r>
        <w:rPr>
          <w:lang w:val="en-US"/>
        </w:rPr>
        <w:t xml:space="preserve"> contacts</w:t>
      </w:r>
      <w:r w:rsidR="005C3D20" w:rsidRPr="00207F77">
        <w:rPr>
          <w:lang w:val="en-US"/>
        </w:rPr>
        <w:t xml:space="preserve"> </w:t>
      </w:r>
      <w:r>
        <w:rPr>
          <w:lang w:val="en-US"/>
        </w:rPr>
        <w:t>will be</w:t>
      </w:r>
      <w:r w:rsidR="005C3D20" w:rsidRPr="00207F77">
        <w:rPr>
          <w:lang w:val="en-US"/>
        </w:rPr>
        <w:t xml:space="preserve"> </w:t>
      </w:r>
      <w:r w:rsidR="00EE61AC">
        <w:rPr>
          <w:lang w:val="en-US"/>
        </w:rPr>
        <w:t>presented</w:t>
      </w:r>
      <w:r w:rsidR="005C3D20" w:rsidRPr="00207F77">
        <w:rPr>
          <w:lang w:val="en-US"/>
        </w:rPr>
        <w:t>:</w:t>
      </w:r>
    </w:p>
    <w:p w:rsidR="005C3D20" w:rsidRDefault="005C3D20" w:rsidP="005C3D20">
      <w:pPr>
        <w:rPr>
          <w:lang w:val="en-US"/>
        </w:rPr>
      </w:pPr>
    </w:p>
    <w:p w:rsidR="00EE61AC" w:rsidRPr="00207F77" w:rsidRDefault="00EE61AC" w:rsidP="005C3D20">
      <w:pPr>
        <w:rPr>
          <w:lang w:val="en-US"/>
        </w:rPr>
      </w:pPr>
    </w:p>
    <w:p w:rsidR="004B2D32" w:rsidRPr="00207F77" w:rsidRDefault="00EE61AC" w:rsidP="00F1799E">
      <w:pPr>
        <w:pStyle w:val="berschrift4"/>
        <w:rPr>
          <w:lang w:val="en-US"/>
        </w:rPr>
      </w:pPr>
      <w:r>
        <w:rPr>
          <w:lang w:val="en-US"/>
        </w:rPr>
        <w:t xml:space="preserve">The </w:t>
      </w:r>
      <w:r w:rsidR="00F37E39">
        <w:rPr>
          <w:lang w:val="en-US"/>
        </w:rPr>
        <w:t>simplest</w:t>
      </w:r>
      <w:r w:rsidR="00F15AD5" w:rsidRPr="00207F77">
        <w:rPr>
          <w:lang w:val="en-US"/>
        </w:rPr>
        <w:t xml:space="preserve"> </w:t>
      </w:r>
      <w:r w:rsidR="00B65D55">
        <w:rPr>
          <w:lang w:val="en-US"/>
        </w:rPr>
        <w:t>s</w:t>
      </w:r>
      <w:r w:rsidR="004B2D32" w:rsidRPr="00207F77">
        <w:rPr>
          <w:lang w:val="en-US"/>
        </w:rPr>
        <w:t>witch</w:t>
      </w:r>
      <w:r>
        <w:rPr>
          <w:lang w:val="en-US"/>
        </w:rPr>
        <w:t>:</w:t>
      </w:r>
      <w:r w:rsidR="004B2D32" w:rsidRPr="00207F77">
        <w:rPr>
          <w:lang w:val="en-US"/>
        </w:rPr>
        <w:t xml:space="preserve"> </w:t>
      </w:r>
      <w:r w:rsidR="00B65D55">
        <w:rPr>
          <w:lang w:val="en-US"/>
        </w:rPr>
        <w:t>T</w:t>
      </w:r>
      <w:r w:rsidR="004B2D32" w:rsidRPr="00207F77">
        <w:rPr>
          <w:lang w:val="en-US"/>
        </w:rPr>
        <w:t xml:space="preserve">wo </w:t>
      </w:r>
      <w:r w:rsidR="00B65D55">
        <w:rPr>
          <w:lang w:val="en-US"/>
        </w:rPr>
        <w:t>connected w</w:t>
      </w:r>
      <w:r w:rsidR="004B2D32" w:rsidRPr="00207F77">
        <w:rPr>
          <w:lang w:val="en-US"/>
        </w:rPr>
        <w:t>ires</w:t>
      </w:r>
      <w:r>
        <w:rPr>
          <w:lang w:val="en-US"/>
        </w:rPr>
        <w:t>!</w:t>
      </w:r>
    </w:p>
    <w:p w:rsidR="005C3D20" w:rsidRDefault="00D135AB" w:rsidP="005C3D20">
      <w:pPr>
        <w:rPr>
          <w:lang w:val="en-US"/>
        </w:rPr>
      </w:pPr>
      <w:r w:rsidRPr="00207F77">
        <w:rPr>
          <w:lang w:val="en-US"/>
        </w:rPr>
        <w:t>The simples</w:t>
      </w:r>
      <w:r w:rsidR="00BD4ABB">
        <w:rPr>
          <w:lang w:val="en-US"/>
        </w:rPr>
        <w:t>t</w:t>
      </w:r>
      <w:r w:rsidRPr="00207F77">
        <w:rPr>
          <w:lang w:val="en-US"/>
        </w:rPr>
        <w:t xml:space="preserve"> switch is buil</w:t>
      </w:r>
      <w:r w:rsidR="005C3D20" w:rsidRPr="00207F77">
        <w:rPr>
          <w:lang w:val="en-US"/>
        </w:rPr>
        <w:t>t of two w</w:t>
      </w:r>
      <w:r w:rsidR="00787529" w:rsidRPr="00207F77">
        <w:rPr>
          <w:lang w:val="en-US"/>
        </w:rPr>
        <w:t>ir</w:t>
      </w:r>
      <w:r w:rsidRPr="00207F77">
        <w:rPr>
          <w:lang w:val="en-US"/>
        </w:rPr>
        <w:t xml:space="preserve">es which are connected to </w:t>
      </w:r>
      <w:r w:rsidR="00787529" w:rsidRPr="00207F77">
        <w:rPr>
          <w:lang w:val="en-US"/>
        </w:rPr>
        <w:t xml:space="preserve">pin and to the ground pin (GND) of the </w:t>
      </w:r>
      <w:r w:rsidR="005C3D20" w:rsidRPr="00207F77">
        <w:rPr>
          <w:lang w:val="en-US"/>
        </w:rPr>
        <w:t>microcontroller</w:t>
      </w:r>
      <w:r w:rsidR="00800F94" w:rsidRPr="00207F77">
        <w:rPr>
          <w:lang w:val="en-US"/>
        </w:rPr>
        <w:t xml:space="preserve">. </w:t>
      </w:r>
      <w:r w:rsidRPr="00207F77">
        <w:rPr>
          <w:lang w:val="en-US"/>
        </w:rPr>
        <w:t>If the two wires d</w:t>
      </w:r>
      <w:r w:rsidR="00787529" w:rsidRPr="00207F77">
        <w:rPr>
          <w:lang w:val="en-US"/>
        </w:rPr>
        <w:t xml:space="preserve">o not touch each other, there is </w:t>
      </w:r>
      <w:r w:rsidR="007A31AF">
        <w:rPr>
          <w:lang w:val="en-US"/>
        </w:rPr>
        <w:t xml:space="preserve">no </w:t>
      </w:r>
      <w:r w:rsidR="00EE61AC">
        <w:rPr>
          <w:lang w:val="en-US"/>
        </w:rPr>
        <w:t>connection</w:t>
      </w:r>
      <w:r w:rsidR="00787529" w:rsidRPr="00207F77">
        <w:rPr>
          <w:lang w:val="en-US"/>
        </w:rPr>
        <w:t xml:space="preserve"> between the two pins and no signal is received. If the two wires touch each other, the resistance is decreased and the mi</w:t>
      </w:r>
      <w:r w:rsidR="00BD4ABB">
        <w:rPr>
          <w:lang w:val="en-US"/>
        </w:rPr>
        <w:t>crocontroller receive</w:t>
      </w:r>
      <w:r w:rsidR="00EE61AC">
        <w:rPr>
          <w:lang w:val="en-US"/>
        </w:rPr>
        <w:t>s</w:t>
      </w:r>
      <w:r w:rsidR="00BD4ABB">
        <w:rPr>
          <w:lang w:val="en-US"/>
        </w:rPr>
        <w:t xml:space="preserve"> the </w:t>
      </w:r>
      <w:r w:rsidR="00EE61AC">
        <w:rPr>
          <w:lang w:val="en-US"/>
        </w:rPr>
        <w:t xml:space="preserve">ground </w:t>
      </w:r>
      <w:r w:rsidR="00BD4ABB">
        <w:rPr>
          <w:lang w:val="en-US"/>
        </w:rPr>
        <w:t xml:space="preserve">signal </w:t>
      </w:r>
      <w:r w:rsidR="00EE61AC">
        <w:rPr>
          <w:lang w:val="en-US"/>
        </w:rPr>
        <w:t xml:space="preserve">– so it can detect </w:t>
      </w:r>
      <w:r w:rsidR="00BD4ABB">
        <w:rPr>
          <w:lang w:val="en-US"/>
        </w:rPr>
        <w:t>that the button was pressed.</w:t>
      </w:r>
    </w:p>
    <w:p w:rsidR="00972B3F" w:rsidRPr="00207F77" w:rsidRDefault="00972B3F" w:rsidP="005C3D20">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600"/>
      </w:tblGrid>
      <w:tr w:rsidR="00787529" w:rsidRPr="00207F77" w:rsidTr="00972B3F">
        <w:tc>
          <w:tcPr>
            <w:tcW w:w="3618" w:type="dxa"/>
          </w:tcPr>
          <w:p w:rsidR="00787529" w:rsidRPr="00207F77" w:rsidRDefault="00787529" w:rsidP="00EE61AC">
            <w:pPr>
              <w:jc w:val="center"/>
              <w:rPr>
                <w:lang w:val="en-US" w:eastAsia="en-US"/>
              </w:rPr>
            </w:pPr>
            <w:r w:rsidRPr="00207F77">
              <w:rPr>
                <w:lang w:val="en-US" w:eastAsia="en-US"/>
              </w:rPr>
              <w:t>No Signal</w:t>
            </w:r>
          </w:p>
        </w:tc>
        <w:tc>
          <w:tcPr>
            <w:tcW w:w="3600" w:type="dxa"/>
          </w:tcPr>
          <w:p w:rsidR="00787529" w:rsidRPr="00207F77" w:rsidRDefault="00787529" w:rsidP="00EE61AC">
            <w:pPr>
              <w:jc w:val="center"/>
              <w:rPr>
                <w:lang w:val="en-US"/>
              </w:rPr>
            </w:pPr>
            <w:r w:rsidRPr="00207F77">
              <w:rPr>
                <w:lang w:val="en-US"/>
              </w:rPr>
              <w:t>Signal</w:t>
            </w:r>
          </w:p>
        </w:tc>
      </w:tr>
      <w:tr w:rsidR="00787529" w:rsidRPr="00207F77" w:rsidTr="00972B3F">
        <w:tc>
          <w:tcPr>
            <w:tcW w:w="3618" w:type="dxa"/>
          </w:tcPr>
          <w:p w:rsidR="00787529" w:rsidRPr="00207F77" w:rsidRDefault="00787529" w:rsidP="00EE61AC">
            <w:pPr>
              <w:jc w:val="center"/>
              <w:rPr>
                <w:lang w:val="en-US"/>
              </w:rPr>
            </w:pPr>
            <w:r w:rsidRPr="00207F77">
              <w:rPr>
                <w:noProof/>
                <w:lang w:val="de-AT" w:eastAsia="de-AT"/>
              </w:rPr>
              <w:drawing>
                <wp:inline distT="0" distB="0" distL="0" distR="0" wp14:anchorId="1822DED2" wp14:editId="0CCAD4D7">
                  <wp:extent cx="2018581" cy="2752608"/>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447.tmp"/>
                          <pic:cNvPicPr/>
                        </pic:nvPicPr>
                        <pic:blipFill>
                          <a:blip r:embed="rId32">
                            <a:extLst>
                              <a:ext uri="{BEBA8EAE-BF5A-486C-A8C5-ECC9F3942E4B}">
                                <a14:imgProps xmlns:a14="http://schemas.microsoft.com/office/drawing/2010/main">
                                  <a14:imgLayer r:embed="rId33">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030500" cy="2768861"/>
                          </a:xfrm>
                          <a:prstGeom prst="rect">
                            <a:avLst/>
                          </a:prstGeom>
                        </pic:spPr>
                      </pic:pic>
                    </a:graphicData>
                  </a:graphic>
                </wp:inline>
              </w:drawing>
            </w:r>
          </w:p>
        </w:tc>
        <w:tc>
          <w:tcPr>
            <w:tcW w:w="3600" w:type="dxa"/>
          </w:tcPr>
          <w:p w:rsidR="00787529" w:rsidRPr="00207F77" w:rsidRDefault="00787529" w:rsidP="00EE61AC">
            <w:pPr>
              <w:keepNext/>
              <w:jc w:val="center"/>
              <w:rPr>
                <w:lang w:val="en-US"/>
              </w:rPr>
            </w:pPr>
            <w:r w:rsidRPr="00207F77">
              <w:rPr>
                <w:noProof/>
                <w:lang w:val="de-AT" w:eastAsia="de-AT"/>
              </w:rPr>
              <w:drawing>
                <wp:inline distT="0" distB="0" distL="0" distR="0" wp14:anchorId="5C53F892" wp14:editId="1C73E949">
                  <wp:extent cx="2027208" cy="2890872"/>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148.tmp"/>
                          <pic:cNvPicPr/>
                        </pic:nvPicPr>
                        <pic:blipFill>
                          <a:blip r:embed="rId34">
                            <a:extLst>
                              <a:ext uri="{BEBA8EAE-BF5A-486C-A8C5-ECC9F3942E4B}">
                                <a14:imgProps xmlns:a14="http://schemas.microsoft.com/office/drawing/2010/main">
                                  <a14:imgLayer r:embed="rId35">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049470" cy="2922619"/>
                          </a:xfrm>
                          <a:prstGeom prst="rect">
                            <a:avLst/>
                          </a:prstGeom>
                        </pic:spPr>
                      </pic:pic>
                    </a:graphicData>
                  </a:graphic>
                </wp:inline>
              </w:drawing>
            </w:r>
          </w:p>
        </w:tc>
      </w:tr>
    </w:tbl>
    <w:p w:rsidR="00787529" w:rsidRPr="00207F77" w:rsidRDefault="009863D3" w:rsidP="009863D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164B55">
        <w:rPr>
          <w:noProof/>
          <w:lang w:val="en-US"/>
        </w:rPr>
        <w:t>7</w:t>
      </w:r>
      <w:r w:rsidRPr="00207F77">
        <w:rPr>
          <w:lang w:val="en-US"/>
        </w:rPr>
        <w:fldChar w:fldCharType="end"/>
      </w:r>
      <w:r w:rsidRPr="00207F77">
        <w:rPr>
          <w:lang w:val="en-US"/>
        </w:rPr>
        <w:t>: Simple switch made out of two wires, left picture: switch is inactive; right picture: switch is activated</w:t>
      </w:r>
    </w:p>
    <w:p w:rsidR="00EE61AC" w:rsidRDefault="00EE61AC" w:rsidP="00F1799E">
      <w:pPr>
        <w:pStyle w:val="berschrift4"/>
        <w:rPr>
          <w:lang w:val="en-US"/>
        </w:rPr>
      </w:pPr>
    </w:p>
    <w:p w:rsidR="00EE61AC" w:rsidRDefault="00EE61AC" w:rsidP="00EE61AC">
      <w:pPr>
        <w:rPr>
          <w:lang w:val="en-US"/>
        </w:rPr>
      </w:pPr>
    </w:p>
    <w:p w:rsidR="00EE61AC" w:rsidRPr="00EE61AC" w:rsidRDefault="00EE61AC" w:rsidP="00EE61AC">
      <w:pPr>
        <w:rPr>
          <w:lang w:val="en-US"/>
        </w:rPr>
      </w:pPr>
    </w:p>
    <w:p w:rsidR="004B2D32" w:rsidRPr="00207F77" w:rsidRDefault="00817813" w:rsidP="00F1799E">
      <w:pPr>
        <w:pStyle w:val="berschrift4"/>
        <w:rPr>
          <w:lang w:val="en-US"/>
        </w:rPr>
      </w:pPr>
      <w:r>
        <w:rPr>
          <w:lang w:val="en-US"/>
        </w:rPr>
        <w:lastRenderedPageBreak/>
        <w:t xml:space="preserve">Cardboard / </w:t>
      </w:r>
      <w:r w:rsidR="00B65D55">
        <w:rPr>
          <w:lang w:val="en-US"/>
        </w:rPr>
        <w:t>f</w:t>
      </w:r>
      <w:r>
        <w:rPr>
          <w:lang w:val="en-US"/>
        </w:rPr>
        <w:t>oil -</w:t>
      </w:r>
      <w:r w:rsidR="004B2D32" w:rsidRPr="00207F77">
        <w:rPr>
          <w:lang w:val="en-US"/>
        </w:rPr>
        <w:t xml:space="preserve"> </w:t>
      </w:r>
      <w:r w:rsidR="00B65D55">
        <w:rPr>
          <w:lang w:val="en-US"/>
        </w:rPr>
        <w:t>s</w:t>
      </w:r>
      <w:r w:rsidR="004B2D32" w:rsidRPr="00207F77">
        <w:rPr>
          <w:lang w:val="en-US"/>
        </w:rPr>
        <w:t>witch</w:t>
      </w:r>
    </w:p>
    <w:p w:rsidR="009863D3" w:rsidRDefault="009863D3" w:rsidP="009863D3">
      <w:pPr>
        <w:rPr>
          <w:lang w:val="en-US"/>
        </w:rPr>
      </w:pPr>
      <w:r w:rsidRPr="00207F77">
        <w:rPr>
          <w:lang w:val="en-US"/>
        </w:rPr>
        <w:t xml:space="preserve">The </w:t>
      </w:r>
      <w:r w:rsidR="00817813">
        <w:rPr>
          <w:lang w:val="en-US"/>
        </w:rPr>
        <w:t xml:space="preserve">cardboard / foil switch works </w:t>
      </w:r>
      <w:r w:rsidR="007A4443">
        <w:rPr>
          <w:lang w:val="en-US"/>
        </w:rPr>
        <w:t>the same way as</w:t>
      </w:r>
      <w:r w:rsidR="00817813">
        <w:rPr>
          <w:lang w:val="en-US"/>
        </w:rPr>
        <w:t xml:space="preserve"> </w:t>
      </w:r>
      <w:r w:rsidRPr="00207F77">
        <w:rPr>
          <w:lang w:val="en-US"/>
        </w:rPr>
        <w:t xml:space="preserve">the </w:t>
      </w:r>
      <w:r w:rsidR="00817813">
        <w:rPr>
          <w:lang w:val="en-US"/>
        </w:rPr>
        <w:t xml:space="preserve">simple wire connection described above, </w:t>
      </w:r>
      <w:r w:rsidRPr="00207F77">
        <w:rPr>
          <w:lang w:val="en-US"/>
        </w:rPr>
        <w:t>but it is more user friendly</w:t>
      </w:r>
      <w:r w:rsidR="00817813">
        <w:rPr>
          <w:lang w:val="en-US"/>
        </w:rPr>
        <w:t xml:space="preserve"> because you can use the cardboard as a </w:t>
      </w:r>
      <w:r w:rsidR="007A4443">
        <w:rPr>
          <w:lang w:val="en-US"/>
        </w:rPr>
        <w:t>haptic</w:t>
      </w:r>
      <w:r w:rsidR="00817813">
        <w:rPr>
          <w:lang w:val="en-US"/>
        </w:rPr>
        <w:t xml:space="preserve"> momentary contact switch</w:t>
      </w:r>
      <w:r w:rsidR="00413B62">
        <w:rPr>
          <w:lang w:val="en-US"/>
        </w:rPr>
        <w:t xml:space="preserve"> and press it wit</w:t>
      </w:r>
      <w:r w:rsidR="00EE61AC">
        <w:rPr>
          <w:lang w:val="en-US"/>
        </w:rPr>
        <w:t>h differe</w:t>
      </w:r>
      <w:r w:rsidR="00F37E39">
        <w:rPr>
          <w:lang w:val="en-US"/>
        </w:rPr>
        <w:t>nt limbs / fingers / even toes!</w:t>
      </w:r>
      <w:r w:rsidR="00EE61AC">
        <w:rPr>
          <w:lang w:val="en-US"/>
        </w:rPr>
        <w:t xml:space="preserve"> </w:t>
      </w:r>
      <w:r w:rsidR="00F37E39">
        <w:rPr>
          <w:lang w:val="en-US"/>
        </w:rPr>
        <w:t>– And: it costs next to nothing</w:t>
      </w:r>
      <w:r w:rsidR="00EE61AC">
        <w:rPr>
          <w:lang w:val="en-US"/>
        </w:rPr>
        <w:t>!</w:t>
      </w:r>
    </w:p>
    <w:p w:rsidR="00EE61AC" w:rsidRPr="00207F77" w:rsidRDefault="00EE61AC" w:rsidP="009863D3">
      <w:pPr>
        <w:rPr>
          <w:lang w:val="en-US"/>
        </w:rPr>
      </w:pPr>
    </w:p>
    <w:p w:rsidR="009863D3" w:rsidRPr="00207F77" w:rsidRDefault="009863D3" w:rsidP="009863D3">
      <w:pPr>
        <w:rPr>
          <w:lang w:val="en-US"/>
        </w:rPr>
      </w:pPr>
    </w:p>
    <w:p w:rsidR="009863D3" w:rsidRPr="00207F77" w:rsidRDefault="009863D3" w:rsidP="00EE61AC">
      <w:pPr>
        <w:keepNext/>
        <w:jc w:val="center"/>
        <w:rPr>
          <w:lang w:val="en-US"/>
        </w:rPr>
      </w:pPr>
      <w:r w:rsidRPr="00207F77">
        <w:rPr>
          <w:noProof/>
          <w:lang w:val="de-AT" w:eastAsia="de-AT"/>
        </w:rPr>
        <w:drawing>
          <wp:inline distT="0" distB="0" distL="0" distR="0" wp14:anchorId="25C94CBE" wp14:editId="3691E9D8">
            <wp:extent cx="3586348" cy="3164911"/>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6E.tmp"/>
                    <pic:cNvPicPr/>
                  </pic:nvPicPr>
                  <pic:blipFill>
                    <a:blip r:embed="rId36">
                      <a:extLst>
                        <a:ext uri="{BEBA8EAE-BF5A-486C-A8C5-ECC9F3942E4B}">
                          <a14:imgProps xmlns:a14="http://schemas.microsoft.com/office/drawing/2010/main">
                            <a14:imgLayer r:embed="rId3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589161" cy="3167394"/>
                    </a:xfrm>
                    <a:prstGeom prst="rect">
                      <a:avLst/>
                    </a:prstGeom>
                  </pic:spPr>
                </pic:pic>
              </a:graphicData>
            </a:graphic>
          </wp:inline>
        </w:drawing>
      </w:r>
    </w:p>
    <w:p w:rsidR="009863D3" w:rsidRPr="00207F77" w:rsidRDefault="009863D3" w:rsidP="00EE61AC">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164B55">
        <w:rPr>
          <w:noProof/>
          <w:lang w:val="en-US"/>
        </w:rPr>
        <w:t>8</w:t>
      </w:r>
      <w:r w:rsidRPr="00207F77">
        <w:rPr>
          <w:lang w:val="en-US"/>
        </w:rPr>
        <w:fldChar w:fldCharType="end"/>
      </w:r>
      <w:r w:rsidRPr="00207F77">
        <w:rPr>
          <w:lang w:val="en-US"/>
        </w:rPr>
        <w:t xml:space="preserve">: </w:t>
      </w:r>
      <w:r w:rsidR="00817813">
        <w:rPr>
          <w:lang w:val="en-US"/>
        </w:rPr>
        <w:t>Cardboard / foil</w:t>
      </w:r>
      <w:r w:rsidRPr="00207F77">
        <w:rPr>
          <w:lang w:val="en-US"/>
        </w:rPr>
        <w:t xml:space="preserve"> switch</w:t>
      </w:r>
    </w:p>
    <w:p w:rsidR="009863D3" w:rsidRPr="00207F77" w:rsidRDefault="00EE61AC" w:rsidP="009863D3">
      <w:pPr>
        <w:rPr>
          <w:lang w:val="en-US"/>
        </w:rPr>
      </w:pPr>
      <w:r>
        <w:rPr>
          <w:lang w:val="en-US"/>
        </w:rPr>
        <w:t>Here w</w:t>
      </w:r>
      <w:r w:rsidR="009863D3" w:rsidRPr="00207F77">
        <w:rPr>
          <w:lang w:val="en-US"/>
        </w:rPr>
        <w:t>e use</w:t>
      </w:r>
      <w:r>
        <w:rPr>
          <w:lang w:val="en-US"/>
        </w:rPr>
        <w:t>d</w:t>
      </w:r>
      <w:r w:rsidR="009863D3" w:rsidRPr="00207F77">
        <w:rPr>
          <w:lang w:val="en-US"/>
        </w:rPr>
        <w:t xml:space="preserve"> copper foil (</w:t>
      </w:r>
      <w:r w:rsidR="00A61A39">
        <w:rPr>
          <w:lang w:val="en-US"/>
        </w:rPr>
        <w:t>you could also use</w:t>
      </w:r>
      <w:r>
        <w:rPr>
          <w:lang w:val="en-US"/>
        </w:rPr>
        <w:t xml:space="preserve"> </w:t>
      </w:r>
      <w:r w:rsidR="009863D3" w:rsidRPr="00207F77">
        <w:rPr>
          <w:lang w:val="en-US"/>
        </w:rPr>
        <w:t xml:space="preserve">aluminum foil) and a piece of </w:t>
      </w:r>
      <w:r w:rsidR="00BD4ABB">
        <w:rPr>
          <w:lang w:val="en-US"/>
        </w:rPr>
        <w:t>thick paper (e.g. a business card of someone you will never contact ;-)</w:t>
      </w:r>
      <w:r w:rsidR="009863D3" w:rsidRPr="00207F77">
        <w:rPr>
          <w:lang w:val="en-US"/>
        </w:rPr>
        <w:t xml:space="preserve"> to build </w:t>
      </w:r>
      <w:r>
        <w:rPr>
          <w:lang w:val="en-US"/>
        </w:rPr>
        <w:t>the</w:t>
      </w:r>
      <w:r w:rsidR="00BD4ABB">
        <w:rPr>
          <w:lang w:val="en-US"/>
        </w:rPr>
        <w:t xml:space="preserve"> accessible switch</w:t>
      </w:r>
      <w:r>
        <w:rPr>
          <w:lang w:val="en-US"/>
        </w:rPr>
        <w:t>:</w:t>
      </w:r>
    </w:p>
    <w:p w:rsidR="00A63046" w:rsidRPr="00207F77" w:rsidRDefault="00A63046" w:rsidP="009863D3">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3762"/>
        <w:gridCol w:w="3356"/>
      </w:tblGrid>
      <w:tr w:rsidR="009863D3" w:rsidRPr="00207F77" w:rsidTr="00A63046">
        <w:tc>
          <w:tcPr>
            <w:tcW w:w="2736" w:type="dxa"/>
          </w:tcPr>
          <w:p w:rsidR="009863D3" w:rsidRPr="00207F77" w:rsidRDefault="009863D3" w:rsidP="009863D3">
            <w:pPr>
              <w:rPr>
                <w:lang w:val="en-US"/>
              </w:rPr>
            </w:pPr>
            <w:r w:rsidRPr="00207F77">
              <w:rPr>
                <w:noProof/>
                <w:lang w:val="de-AT" w:eastAsia="de-AT"/>
              </w:rPr>
              <w:drawing>
                <wp:inline distT="0" distB="0" distL="0" distR="0" wp14:anchorId="16C4CEA0" wp14:editId="17378AB9">
                  <wp:extent cx="1591293" cy="1688601"/>
                  <wp:effectExtent l="0" t="0" r="9525" b="698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1D.tmp"/>
                          <pic:cNvPicPr/>
                        </pic:nvPicPr>
                        <pic:blipFill>
                          <a:blip r:embed="rId38">
                            <a:extLst>
                              <a:ext uri="{BEBA8EAE-BF5A-486C-A8C5-ECC9F3942E4B}">
                                <a14:imgProps xmlns:a14="http://schemas.microsoft.com/office/drawing/2010/main">
                                  <a14:imgLayer r:embed="rId3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602492" cy="1700485"/>
                          </a:xfrm>
                          <a:prstGeom prst="rect">
                            <a:avLst/>
                          </a:prstGeom>
                        </pic:spPr>
                      </pic:pic>
                    </a:graphicData>
                  </a:graphic>
                </wp:inline>
              </w:drawing>
            </w:r>
          </w:p>
        </w:tc>
        <w:tc>
          <w:tcPr>
            <w:tcW w:w="3762" w:type="dxa"/>
          </w:tcPr>
          <w:p w:rsidR="009863D3" w:rsidRPr="00207F77" w:rsidRDefault="009863D3" w:rsidP="009863D3">
            <w:pPr>
              <w:rPr>
                <w:lang w:val="en-US"/>
              </w:rPr>
            </w:pPr>
            <w:r w:rsidRPr="00207F77">
              <w:rPr>
                <w:noProof/>
                <w:lang w:val="de-AT" w:eastAsia="de-AT"/>
              </w:rPr>
              <w:drawing>
                <wp:inline distT="0" distB="0" distL="0" distR="0" wp14:anchorId="48D19055" wp14:editId="2A9ADE67">
                  <wp:extent cx="2228038" cy="1686296"/>
                  <wp:effectExtent l="0" t="0" r="127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B1C.tmp"/>
                          <pic:cNvPicPr/>
                        </pic:nvPicPr>
                        <pic:blipFill>
                          <a:blip r:embed="rId40">
                            <a:extLst>
                              <a:ext uri="{BEBA8EAE-BF5A-486C-A8C5-ECC9F3942E4B}">
                                <a14:imgProps xmlns:a14="http://schemas.microsoft.com/office/drawing/2010/main">
                                  <a14:imgLayer r:embed="rId41">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242474" cy="1697222"/>
                          </a:xfrm>
                          <a:prstGeom prst="rect">
                            <a:avLst/>
                          </a:prstGeom>
                        </pic:spPr>
                      </pic:pic>
                    </a:graphicData>
                  </a:graphic>
                </wp:inline>
              </w:drawing>
            </w:r>
          </w:p>
        </w:tc>
        <w:tc>
          <w:tcPr>
            <w:tcW w:w="3356" w:type="dxa"/>
          </w:tcPr>
          <w:p w:rsidR="009863D3" w:rsidRPr="00207F77" w:rsidRDefault="009863D3" w:rsidP="00A63046">
            <w:pPr>
              <w:keepNext/>
              <w:rPr>
                <w:lang w:val="en-US"/>
              </w:rPr>
            </w:pPr>
            <w:r w:rsidRPr="00207F77">
              <w:rPr>
                <w:noProof/>
                <w:lang w:val="de-AT" w:eastAsia="de-AT"/>
              </w:rPr>
              <w:drawing>
                <wp:inline distT="0" distB="0" distL="0" distR="0" wp14:anchorId="1252E0E0" wp14:editId="1089A17B">
                  <wp:extent cx="1542180" cy="1669517"/>
                  <wp:effectExtent l="0" t="0" r="1270" b="698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72.tmp"/>
                          <pic:cNvPicPr/>
                        </pic:nvPicPr>
                        <pic:blipFill>
                          <a:blip r:embed="rId42" cstate="print">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542014" cy="1669337"/>
                          </a:xfrm>
                          <a:prstGeom prst="rect">
                            <a:avLst/>
                          </a:prstGeom>
                        </pic:spPr>
                      </pic:pic>
                    </a:graphicData>
                  </a:graphic>
                </wp:inline>
              </w:drawing>
            </w:r>
          </w:p>
        </w:tc>
      </w:tr>
    </w:tbl>
    <w:p w:rsidR="009863D3"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164B55">
        <w:rPr>
          <w:noProof/>
          <w:lang w:val="en-US"/>
        </w:rPr>
        <w:t>9</w:t>
      </w:r>
      <w:r w:rsidRPr="00207F77">
        <w:rPr>
          <w:lang w:val="en-US"/>
        </w:rPr>
        <w:fldChar w:fldCharType="end"/>
      </w:r>
      <w:r w:rsidRPr="00207F77">
        <w:rPr>
          <w:lang w:val="en-US"/>
        </w:rPr>
        <w:t>: material for low tech switc</w:t>
      </w:r>
      <w:r w:rsidR="00371622" w:rsidRPr="00207F77">
        <w:rPr>
          <w:lang w:val="en-US"/>
        </w:rPr>
        <w:t>h: left picture: piece of carton</w:t>
      </w:r>
      <w:r w:rsidRPr="00207F77">
        <w:rPr>
          <w:lang w:val="en-US"/>
        </w:rPr>
        <w:t xml:space="preserve">, middle picture: copper </w:t>
      </w:r>
      <w:r w:rsidR="00AA40B1" w:rsidRPr="00207F77">
        <w:rPr>
          <w:lang w:val="en-US"/>
        </w:rPr>
        <w:t>foil</w:t>
      </w:r>
      <w:r w:rsidRPr="00207F77">
        <w:rPr>
          <w:lang w:val="en-US"/>
        </w:rPr>
        <w:t>, right picture: switch wire</w:t>
      </w:r>
    </w:p>
    <w:p w:rsidR="00A63046" w:rsidRPr="00207F77" w:rsidRDefault="00EE61AC" w:rsidP="00A63046">
      <w:pPr>
        <w:rPr>
          <w:lang w:val="en-US"/>
        </w:rPr>
      </w:pPr>
      <w:r>
        <w:rPr>
          <w:lang w:val="en-US"/>
        </w:rPr>
        <w:t>F</w:t>
      </w:r>
      <w:r w:rsidR="00371622" w:rsidRPr="00207F77">
        <w:rPr>
          <w:lang w:val="en-US"/>
        </w:rPr>
        <w:t>old the carto</w:t>
      </w:r>
      <w:r w:rsidR="00A63046" w:rsidRPr="00207F77">
        <w:rPr>
          <w:lang w:val="en-US"/>
        </w:rPr>
        <w:t xml:space="preserve">n in the middle like in figure </w:t>
      </w:r>
      <w:r w:rsidR="00187A99">
        <w:rPr>
          <w:lang w:val="en-US"/>
        </w:rPr>
        <w:t>8</w:t>
      </w:r>
      <w:r w:rsidR="00A63046" w:rsidRPr="00207F77">
        <w:rPr>
          <w:lang w:val="en-US"/>
        </w:rPr>
        <w:t>. Afterwards stick the two pieces of foil, one of each side of the inner areas of the cartoon including a wire between cartoo</w:t>
      </w:r>
      <w:r w:rsidR="007A4443">
        <w:rPr>
          <w:lang w:val="en-US"/>
        </w:rPr>
        <w:t>n and foil on each side (</w:t>
      </w:r>
      <w:r w:rsidR="00187A99">
        <w:rPr>
          <w:lang w:val="en-US"/>
        </w:rPr>
        <w:t>see f</w:t>
      </w:r>
      <w:r w:rsidR="007A4443">
        <w:rPr>
          <w:lang w:val="en-US"/>
        </w:rPr>
        <w:t>igure</w:t>
      </w:r>
      <w:r w:rsidR="00187A99">
        <w:rPr>
          <w:lang w:val="en-US"/>
        </w:rPr>
        <w:t xml:space="preserve"> </w:t>
      </w:r>
      <w:r w:rsidR="007A4443">
        <w:rPr>
          <w:lang w:val="en-US"/>
        </w:rPr>
        <w:t>10</w:t>
      </w:r>
      <w:r w:rsidR="00A63046" w:rsidRPr="00207F77">
        <w:rPr>
          <w:lang w:val="en-US"/>
        </w:rPr>
        <w:t>).</w:t>
      </w:r>
    </w:p>
    <w:p w:rsidR="00A63046" w:rsidRPr="00207F77" w:rsidRDefault="00A63046" w:rsidP="00EE61AC">
      <w:pPr>
        <w:keepNext/>
        <w:jc w:val="center"/>
        <w:rPr>
          <w:lang w:val="en-US"/>
        </w:rPr>
      </w:pPr>
      <w:r w:rsidRPr="00207F77">
        <w:rPr>
          <w:noProof/>
          <w:lang w:val="de-AT" w:eastAsia="de-AT"/>
        </w:rPr>
        <w:lastRenderedPageBreak/>
        <w:drawing>
          <wp:inline distT="0" distB="0" distL="0" distR="0" wp14:anchorId="0B04B6B1" wp14:editId="4EE150F5">
            <wp:extent cx="3407434" cy="2842700"/>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2A8.tmp"/>
                    <pic:cNvPicPr/>
                  </pic:nvPicPr>
                  <pic:blipFill>
                    <a:blip r:embed="rId44" cstate="print">
                      <a:extLst>
                        <a:ext uri="{BEBA8EAE-BF5A-486C-A8C5-ECC9F3942E4B}">
                          <a14:imgProps xmlns:a14="http://schemas.microsoft.com/office/drawing/2010/main">
                            <a14:imgLayer r:embed="rId4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424978" cy="2857336"/>
                    </a:xfrm>
                    <a:prstGeom prst="rect">
                      <a:avLst/>
                    </a:prstGeom>
                  </pic:spPr>
                </pic:pic>
              </a:graphicData>
            </a:graphic>
          </wp:inline>
        </w:drawing>
      </w:r>
    </w:p>
    <w:p w:rsidR="00A63046" w:rsidRPr="00207F77" w:rsidRDefault="00A63046" w:rsidP="00EE61AC">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164B55">
        <w:rPr>
          <w:noProof/>
          <w:lang w:val="en-US"/>
        </w:rPr>
        <w:t>10</w:t>
      </w:r>
      <w:r w:rsidRPr="00207F77">
        <w:rPr>
          <w:lang w:val="en-US"/>
        </w:rPr>
        <w:fldChar w:fldCharType="end"/>
      </w:r>
      <w:r w:rsidRPr="00207F77">
        <w:rPr>
          <w:lang w:val="en-US"/>
        </w:rPr>
        <w:t xml:space="preserve">: copper foil and the two </w:t>
      </w:r>
      <w:r w:rsidR="00AA40B1" w:rsidRPr="00207F77">
        <w:rPr>
          <w:lang w:val="en-US"/>
        </w:rPr>
        <w:t>wires</w:t>
      </w:r>
      <w:r w:rsidRPr="00207F77">
        <w:rPr>
          <w:lang w:val="en-US"/>
        </w:rPr>
        <w:t xml:space="preserve"> stick on the inner side of the carton</w:t>
      </w:r>
    </w:p>
    <w:p w:rsidR="00EE61AC" w:rsidRPr="00207F77" w:rsidRDefault="00D135AB" w:rsidP="00A63046">
      <w:pPr>
        <w:rPr>
          <w:lang w:val="en-US"/>
        </w:rPr>
      </w:pPr>
      <w:r w:rsidRPr="00207F77">
        <w:rPr>
          <w:lang w:val="en-US"/>
        </w:rPr>
        <w:t>Now c</w:t>
      </w:r>
      <w:r w:rsidR="00A63046" w:rsidRPr="00207F77">
        <w:rPr>
          <w:lang w:val="en-US"/>
        </w:rPr>
        <w:t xml:space="preserve">onnect the wire to the microcontroller like in </w:t>
      </w:r>
      <w:r w:rsidR="00187A99">
        <w:rPr>
          <w:lang w:val="en-US"/>
        </w:rPr>
        <w:t>f</w:t>
      </w:r>
      <w:r w:rsidR="00A63046" w:rsidRPr="00207F77">
        <w:rPr>
          <w:lang w:val="en-US"/>
        </w:rPr>
        <w:t>igure</w:t>
      </w:r>
      <w:r w:rsidR="00207F77" w:rsidRPr="00207F77">
        <w:rPr>
          <w:lang w:val="en-US"/>
        </w:rPr>
        <w:t xml:space="preserve"> </w:t>
      </w:r>
      <w:r w:rsidR="007A4443">
        <w:rPr>
          <w:lang w:val="en-US"/>
        </w:rPr>
        <w:t>8</w:t>
      </w:r>
      <w:r w:rsidR="00A63046" w:rsidRPr="00207F77">
        <w:rPr>
          <w:lang w:val="en-US"/>
        </w:rPr>
        <w:t xml:space="preserve">. By pressing the upper side of the cartoon to the underside of the cartoon together that the two foil pieces can connect, the switch is activated. </w:t>
      </w:r>
      <w:r w:rsidR="00EE61AC">
        <w:rPr>
          <w:lang w:val="en-US"/>
        </w:rPr>
        <w:t>For mounting the cardboar</w:t>
      </w:r>
      <w:r w:rsidR="00006FEF">
        <w:rPr>
          <w:lang w:val="en-US"/>
        </w:rPr>
        <w:t>d / foil switch in a convenient position, velcro-tape or double-sided sticky tape could be reasonable methods …</w:t>
      </w:r>
    </w:p>
    <w:p w:rsidR="00A63046" w:rsidRPr="00207F77" w:rsidRDefault="00A63046" w:rsidP="00A63046">
      <w:pPr>
        <w:rPr>
          <w:lang w:val="en-US"/>
        </w:rPr>
      </w:pPr>
    </w:p>
    <w:p w:rsidR="004B2D32" w:rsidRPr="00207F77" w:rsidRDefault="00817813" w:rsidP="00F1799E">
      <w:pPr>
        <w:pStyle w:val="berschrift4"/>
        <w:rPr>
          <w:lang w:val="en-US"/>
        </w:rPr>
      </w:pPr>
      <w:r>
        <w:rPr>
          <w:lang w:val="en-US"/>
        </w:rPr>
        <w:t>Re-</w:t>
      </w:r>
      <w:r w:rsidR="00B65D55">
        <w:rPr>
          <w:lang w:val="en-US"/>
        </w:rPr>
        <w:t>u</w:t>
      </w:r>
      <w:r w:rsidR="00C044B9" w:rsidRPr="00207F77">
        <w:rPr>
          <w:lang w:val="en-US"/>
        </w:rPr>
        <w:t xml:space="preserve">sing </w:t>
      </w:r>
      <w:r>
        <w:rPr>
          <w:lang w:val="en-US"/>
        </w:rPr>
        <w:t xml:space="preserve">an </w:t>
      </w:r>
      <w:r w:rsidR="00C044B9" w:rsidRPr="00207F77">
        <w:rPr>
          <w:lang w:val="en-US"/>
        </w:rPr>
        <w:t>ex</w:t>
      </w:r>
      <w:r>
        <w:rPr>
          <w:lang w:val="en-US"/>
        </w:rPr>
        <w:t xml:space="preserve">isting </w:t>
      </w:r>
      <w:r w:rsidR="00B65D55">
        <w:rPr>
          <w:lang w:val="en-US"/>
        </w:rPr>
        <w:t>s</w:t>
      </w:r>
      <w:r w:rsidR="00C044B9" w:rsidRPr="00207F77">
        <w:rPr>
          <w:lang w:val="en-US"/>
        </w:rPr>
        <w:t>witch</w:t>
      </w:r>
    </w:p>
    <w:p w:rsidR="006C63F3" w:rsidRPr="00207F77" w:rsidRDefault="006C63F3" w:rsidP="006C63F3">
      <w:pPr>
        <w:rPr>
          <w:lang w:val="en-US"/>
        </w:rPr>
      </w:pPr>
      <w:r w:rsidRPr="00207F77">
        <w:rPr>
          <w:lang w:val="en-US"/>
        </w:rPr>
        <w:t>Th</w:t>
      </w:r>
      <w:r w:rsidR="00817813">
        <w:rPr>
          <w:lang w:val="en-US"/>
        </w:rPr>
        <w:t>ere are var</w:t>
      </w:r>
      <w:r w:rsidRPr="00207F77">
        <w:rPr>
          <w:lang w:val="en-US"/>
        </w:rPr>
        <w:t>i</w:t>
      </w:r>
      <w:r w:rsidR="00817813">
        <w:rPr>
          <w:lang w:val="en-US"/>
        </w:rPr>
        <w:t xml:space="preserve">ous possibilities for finding switches in old electrical </w:t>
      </w:r>
      <w:r w:rsidR="00006FEF">
        <w:rPr>
          <w:lang w:val="en-US"/>
        </w:rPr>
        <w:t>or</w:t>
      </w:r>
      <w:r w:rsidR="00817813">
        <w:rPr>
          <w:lang w:val="en-US"/>
        </w:rPr>
        <w:t xml:space="preserve"> household devices. In fact, all </w:t>
      </w:r>
      <w:r w:rsidR="00F37E39">
        <w:rPr>
          <w:lang w:val="en-US"/>
        </w:rPr>
        <w:t>you need are two metal contacts</w:t>
      </w:r>
      <w:r w:rsidR="00817813">
        <w:rPr>
          <w:lang w:val="en-US"/>
        </w:rPr>
        <w:t>! – You can use an old light switch or an on/off switch of an old radio – the options are endless. Here we show a microswitch which can be found e.g. in several computer joysticks. Of course you can also buy one from the store ;-)</w:t>
      </w:r>
    </w:p>
    <w:p w:rsidR="00A63046" w:rsidRPr="00207F77" w:rsidRDefault="006C63F3" w:rsidP="00A63046">
      <w:pPr>
        <w:keepNext/>
        <w:rPr>
          <w:lang w:val="en-US"/>
        </w:rPr>
      </w:pPr>
      <w:r w:rsidRPr="00207F77">
        <w:rPr>
          <w:noProof/>
          <w:lang w:val="de-AT" w:eastAsia="de-AT"/>
        </w:rPr>
        <w:drawing>
          <wp:inline distT="0" distB="0" distL="0" distR="0" wp14:anchorId="34EBAABC" wp14:editId="5001BF12">
            <wp:extent cx="5082639" cy="2176390"/>
            <wp:effectExtent l="0" t="0" r="381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70FF.tmp"/>
                    <pic:cNvPicPr/>
                  </pic:nvPicPr>
                  <pic:blipFill>
                    <a:blip r:embed="rId46">
                      <a:extLst>
                        <a:ext uri="{BEBA8EAE-BF5A-486C-A8C5-ECC9F3942E4B}">
                          <a14:imgProps xmlns:a14="http://schemas.microsoft.com/office/drawing/2010/main">
                            <a14:imgLayer r:embed="rId47">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098345" cy="2183115"/>
                    </a:xfrm>
                    <a:prstGeom prst="rect">
                      <a:avLst/>
                    </a:prstGeom>
                  </pic:spPr>
                </pic:pic>
              </a:graphicData>
            </a:graphic>
          </wp:inline>
        </w:drawing>
      </w:r>
    </w:p>
    <w:p w:rsidR="00A63046"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164B55">
        <w:rPr>
          <w:noProof/>
          <w:lang w:val="en-US"/>
        </w:rPr>
        <w:t>11</w:t>
      </w:r>
      <w:r w:rsidRPr="00207F77">
        <w:rPr>
          <w:lang w:val="en-US"/>
        </w:rPr>
        <w:fldChar w:fldCharType="end"/>
      </w:r>
      <w:r w:rsidRPr="00207F77">
        <w:rPr>
          <w:lang w:val="en-US"/>
        </w:rPr>
        <w:t xml:space="preserve">: </w:t>
      </w:r>
      <w:r w:rsidR="00006FEF">
        <w:rPr>
          <w:lang w:val="en-US"/>
        </w:rPr>
        <w:t>(Re-)using</w:t>
      </w:r>
      <w:r w:rsidRPr="00207F77">
        <w:rPr>
          <w:lang w:val="en-US"/>
        </w:rPr>
        <w:t xml:space="preserve"> </w:t>
      </w:r>
      <w:r w:rsidR="00006FEF">
        <w:rPr>
          <w:lang w:val="en-US"/>
        </w:rPr>
        <w:t xml:space="preserve">an </w:t>
      </w:r>
      <w:r w:rsidRPr="00207F77">
        <w:rPr>
          <w:lang w:val="en-US"/>
        </w:rPr>
        <w:t>ex</w:t>
      </w:r>
      <w:r w:rsidR="00006FEF">
        <w:rPr>
          <w:lang w:val="en-US"/>
        </w:rPr>
        <w:t>isting</w:t>
      </w:r>
      <w:r w:rsidRPr="00207F77">
        <w:rPr>
          <w:lang w:val="en-US"/>
        </w:rPr>
        <w:t xml:space="preserve"> switch</w:t>
      </w:r>
    </w:p>
    <w:p w:rsidR="006C63F3" w:rsidRDefault="006C63F3" w:rsidP="006C63F3">
      <w:pPr>
        <w:rPr>
          <w:lang w:val="en-US"/>
        </w:rPr>
      </w:pPr>
    </w:p>
    <w:p w:rsidR="00006FEF" w:rsidRDefault="00006FEF" w:rsidP="006C63F3">
      <w:pPr>
        <w:rPr>
          <w:lang w:val="en-US"/>
        </w:rPr>
      </w:pPr>
    </w:p>
    <w:p w:rsidR="00006FEF" w:rsidRDefault="00006FEF" w:rsidP="006C63F3">
      <w:pPr>
        <w:rPr>
          <w:lang w:val="en-US"/>
        </w:rPr>
      </w:pPr>
    </w:p>
    <w:p w:rsidR="006C63F3" w:rsidRDefault="006C63F3" w:rsidP="006C63F3">
      <w:pPr>
        <w:rPr>
          <w:lang w:val="en-US"/>
        </w:rPr>
      </w:pPr>
      <w:r w:rsidRPr="00207F77">
        <w:rPr>
          <w:lang w:val="en-US"/>
        </w:rPr>
        <w:lastRenderedPageBreak/>
        <w:t>To solder the wires to the switch, the best is to fixate the switch in a vice. Then connect the wires to the switch</w:t>
      </w:r>
      <w:r w:rsidR="00E3101B" w:rsidRPr="00207F77">
        <w:rPr>
          <w:lang w:val="en-US"/>
        </w:rPr>
        <w:t xml:space="preserve"> using solder, </w:t>
      </w:r>
      <w:r w:rsidR="007A4443">
        <w:rPr>
          <w:lang w:val="en-US"/>
        </w:rPr>
        <w:t xml:space="preserve">as </w:t>
      </w:r>
      <w:r w:rsidRPr="00207F77">
        <w:rPr>
          <w:lang w:val="en-US"/>
        </w:rPr>
        <w:t xml:space="preserve">shown in </w:t>
      </w:r>
      <w:r w:rsidR="00187A99">
        <w:rPr>
          <w:lang w:val="en-US"/>
        </w:rPr>
        <w:t>f</w:t>
      </w:r>
      <w:r w:rsidRPr="00207F77">
        <w:rPr>
          <w:lang w:val="en-US"/>
        </w:rPr>
        <w:t>igure 1</w:t>
      </w:r>
      <w:r w:rsidR="007A4443">
        <w:rPr>
          <w:lang w:val="en-US"/>
        </w:rPr>
        <w:t>2</w:t>
      </w:r>
      <w:r w:rsidRPr="00207F77">
        <w:rPr>
          <w:lang w:val="en-US"/>
        </w:rPr>
        <w:t xml:space="preserve">. </w:t>
      </w:r>
    </w:p>
    <w:p w:rsidR="00006FEF" w:rsidRPr="00207F77" w:rsidRDefault="00B65D55" w:rsidP="006C63F3">
      <w:pPr>
        <w:rPr>
          <w:lang w:val="en-US"/>
        </w:rPr>
      </w:pPr>
      <w:r w:rsidRPr="00207F77">
        <w:rPr>
          <w:noProof/>
          <w:lang w:val="de-AT" w:eastAsia="de-AT"/>
        </w:rPr>
        <w:drawing>
          <wp:anchor distT="0" distB="0" distL="114300" distR="114300" simplePos="0" relativeHeight="251661312" behindDoc="0" locked="0" layoutInCell="1" allowOverlap="1" wp14:anchorId="6E0BE808" wp14:editId="59D17A95">
            <wp:simplePos x="0" y="0"/>
            <wp:positionH relativeFrom="column">
              <wp:posOffset>3016250</wp:posOffset>
            </wp:positionH>
            <wp:positionV relativeFrom="paragraph">
              <wp:posOffset>200660</wp:posOffset>
            </wp:positionV>
            <wp:extent cx="2659380" cy="2015490"/>
            <wp:effectExtent l="0" t="0" r="7620" b="3810"/>
            <wp:wrapNone/>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B.tmp"/>
                    <pic:cNvPicPr/>
                  </pic:nvPicPr>
                  <pic:blipFill>
                    <a:blip r:embed="rId48">
                      <a:extLst>
                        <a:ext uri="{BEBA8EAE-BF5A-486C-A8C5-ECC9F3942E4B}">
                          <a14:imgProps xmlns:a14="http://schemas.microsoft.com/office/drawing/2010/main">
                            <a14:imgLayer r:embed="rId49">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659380" cy="2015490"/>
                    </a:xfrm>
                    <a:prstGeom prst="rect">
                      <a:avLst/>
                    </a:prstGeom>
                  </pic:spPr>
                </pic:pic>
              </a:graphicData>
            </a:graphic>
            <wp14:sizeRelH relativeFrom="page">
              <wp14:pctWidth>0</wp14:pctWidth>
            </wp14:sizeRelH>
            <wp14:sizeRelV relativeFrom="page">
              <wp14:pctHeight>0</wp14:pctHeight>
            </wp14:sizeRelV>
          </wp:anchor>
        </w:drawing>
      </w:r>
    </w:p>
    <w:p w:rsidR="006C63F3" w:rsidRPr="00207F77" w:rsidRDefault="006C63F3" w:rsidP="006C63F3">
      <w:pPr>
        <w:keepNext/>
        <w:rPr>
          <w:lang w:val="en-US"/>
        </w:rPr>
      </w:pPr>
      <w:r w:rsidRPr="00207F77">
        <w:rPr>
          <w:noProof/>
          <w:lang w:val="de-AT" w:eastAsia="de-AT"/>
        </w:rPr>
        <w:drawing>
          <wp:inline distT="0" distB="0" distL="0" distR="0" wp14:anchorId="545893C0" wp14:editId="6528FC9F">
            <wp:extent cx="2822793" cy="20088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9F.tmp"/>
                    <pic:cNvPicPr/>
                  </pic:nvPicPr>
                  <pic:blipFill>
                    <a:blip r:embed="rId50">
                      <a:extLst>
                        <a:ext uri="{28A0092B-C50C-407E-A947-70E740481C1C}">
                          <a14:useLocalDpi xmlns:a14="http://schemas.microsoft.com/office/drawing/2010/main" val="0"/>
                        </a:ext>
                      </a:extLst>
                    </a:blip>
                    <a:stretch>
                      <a:fillRect/>
                    </a:stretch>
                  </pic:blipFill>
                  <pic:spPr>
                    <a:xfrm>
                      <a:off x="0" y="0"/>
                      <a:ext cx="2832812" cy="2015930"/>
                    </a:xfrm>
                    <a:prstGeom prst="rect">
                      <a:avLst/>
                    </a:prstGeom>
                  </pic:spPr>
                </pic:pic>
              </a:graphicData>
            </a:graphic>
          </wp:inline>
        </w:drawing>
      </w:r>
    </w:p>
    <w:p w:rsidR="006C63F3" w:rsidRPr="00207F77" w:rsidRDefault="006C63F3" w:rsidP="006C63F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164B55">
        <w:rPr>
          <w:noProof/>
          <w:lang w:val="en-US"/>
        </w:rPr>
        <w:t>12</w:t>
      </w:r>
      <w:r w:rsidRPr="00207F77">
        <w:rPr>
          <w:lang w:val="en-US"/>
        </w:rPr>
        <w:fldChar w:fldCharType="end"/>
      </w:r>
      <w:r w:rsidRPr="00207F77">
        <w:rPr>
          <w:lang w:val="en-US"/>
        </w:rPr>
        <w:t>: how to solder the wires to the switch</w:t>
      </w:r>
    </w:p>
    <w:p w:rsidR="00F1799E" w:rsidRPr="00207F77" w:rsidRDefault="00F1799E" w:rsidP="00C2042F">
      <w:pPr>
        <w:rPr>
          <w:b/>
          <w:lang w:val="en-US"/>
        </w:rPr>
      </w:pPr>
    </w:p>
    <w:p w:rsidR="004B2D32" w:rsidRPr="00207F77" w:rsidRDefault="00A16FAA" w:rsidP="00A16FAA">
      <w:pPr>
        <w:pStyle w:val="berschrift2"/>
        <w:rPr>
          <w:lang w:val="en-US"/>
        </w:rPr>
      </w:pPr>
      <w:bookmarkStart w:id="9" w:name="_Toc66131615"/>
      <w:r>
        <w:rPr>
          <w:lang w:val="en-US"/>
        </w:rPr>
        <w:t>S</w:t>
      </w:r>
      <w:r w:rsidR="00C2042F" w:rsidRPr="00207F77">
        <w:rPr>
          <w:lang w:val="en-US"/>
        </w:rPr>
        <w:t>oldered</w:t>
      </w:r>
      <w:r w:rsidR="00207F77" w:rsidRPr="00207F77">
        <w:rPr>
          <w:lang w:val="en-US"/>
        </w:rPr>
        <w:t xml:space="preserve"> </w:t>
      </w:r>
      <w:r w:rsidR="00B65D55">
        <w:rPr>
          <w:lang w:val="en-US"/>
        </w:rPr>
        <w:t>C</w:t>
      </w:r>
      <w:r w:rsidR="00207F77" w:rsidRPr="00207F77">
        <w:rPr>
          <w:lang w:val="en-US"/>
        </w:rPr>
        <w:t>onnection</w:t>
      </w:r>
      <w:r>
        <w:rPr>
          <w:lang w:val="en-US"/>
        </w:rPr>
        <w:t>s</w:t>
      </w:r>
      <w:bookmarkEnd w:id="9"/>
    </w:p>
    <w:p w:rsidR="00A16FAA" w:rsidRPr="00207F77" w:rsidRDefault="00A16FAA" w:rsidP="00FA42FF">
      <w:pPr>
        <w:rPr>
          <w:lang w:val="en-US"/>
        </w:rPr>
      </w:pPr>
      <w:r>
        <w:rPr>
          <w:lang w:val="en-US"/>
        </w:rPr>
        <w:t>I</w:t>
      </w:r>
      <w:r w:rsidR="00FA42FF" w:rsidRPr="00207F77">
        <w:rPr>
          <w:lang w:val="en-US"/>
        </w:rPr>
        <w:t xml:space="preserve">f you want to use your device for a longer period </w:t>
      </w:r>
      <w:r>
        <w:rPr>
          <w:lang w:val="en-US"/>
        </w:rPr>
        <w:t>or you found a helpful configuration for another person</w:t>
      </w:r>
      <w:r w:rsidR="007A4443">
        <w:rPr>
          <w:lang w:val="en-US"/>
        </w:rPr>
        <w:t>, your solution</w:t>
      </w:r>
      <w:r>
        <w:rPr>
          <w:lang w:val="en-US"/>
        </w:rPr>
        <w:t xml:space="preserve"> should be </w:t>
      </w:r>
      <w:r w:rsidR="00FA42FF" w:rsidRPr="00207F77">
        <w:rPr>
          <w:lang w:val="en-US"/>
        </w:rPr>
        <w:t>ver</w:t>
      </w:r>
      <w:r w:rsidR="00E3101B" w:rsidRPr="00207F77">
        <w:rPr>
          <w:lang w:val="en-US"/>
        </w:rPr>
        <w:t>y</w:t>
      </w:r>
      <w:r w:rsidR="00FA42FF" w:rsidRPr="00207F77">
        <w:rPr>
          <w:lang w:val="en-US"/>
        </w:rPr>
        <w:t xml:space="preserve"> robust and stable</w:t>
      </w:r>
      <w:r w:rsidR="007A4443">
        <w:rPr>
          <w:lang w:val="en-US"/>
        </w:rPr>
        <w:t>. I</w:t>
      </w:r>
      <w:r>
        <w:rPr>
          <w:lang w:val="en-US"/>
        </w:rPr>
        <w:t>t will be a good idea to remove the breadboard and solder the wire connection directly to the microcontroller.</w:t>
      </w:r>
      <w:r w:rsidR="00B65D55">
        <w:rPr>
          <w:lang w:val="en-US"/>
        </w:rPr>
        <w:br/>
      </w:r>
    </w:p>
    <w:p w:rsidR="00FA42FF" w:rsidRPr="00207F77" w:rsidRDefault="00A61A39" w:rsidP="00B65D55">
      <w:pPr>
        <w:keepNext/>
        <w:jc w:val="center"/>
        <w:rPr>
          <w:lang w:val="en-US"/>
        </w:rPr>
      </w:pPr>
      <w:r>
        <w:rPr>
          <w:noProof/>
          <w:lang w:val="de-AT" w:eastAsia="de-AT"/>
        </w:rPr>
        <w:drawing>
          <wp:inline distT="0" distB="0" distL="0" distR="0" wp14:anchorId="707051BA" wp14:editId="1FFC30FA">
            <wp:extent cx="2607456" cy="2320506"/>
            <wp:effectExtent l="0" t="0" r="2540" b="3810"/>
            <wp:docPr id="16394" name="Grafik 16394" descr="C:\Users\chris veigl\Desktop\IMG_094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 veigl\Desktop\IMG_0945_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07315" cy="2320380"/>
                    </a:xfrm>
                    <a:prstGeom prst="rect">
                      <a:avLst/>
                    </a:prstGeom>
                    <a:noFill/>
                    <a:ln>
                      <a:noFill/>
                    </a:ln>
                  </pic:spPr>
                </pic:pic>
              </a:graphicData>
            </a:graphic>
          </wp:inline>
        </w:drawing>
      </w:r>
    </w:p>
    <w:p w:rsidR="00FA42FF" w:rsidRPr="00207F77" w:rsidRDefault="00FA42FF" w:rsidP="00B65D55">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164B55">
        <w:rPr>
          <w:noProof/>
          <w:lang w:val="en-US"/>
        </w:rPr>
        <w:t>13</w:t>
      </w:r>
      <w:r w:rsidRPr="00207F77">
        <w:rPr>
          <w:lang w:val="en-US"/>
        </w:rPr>
        <w:fldChar w:fldCharType="end"/>
      </w:r>
      <w:r w:rsidRPr="00207F77">
        <w:rPr>
          <w:lang w:val="en-US"/>
        </w:rPr>
        <w:t xml:space="preserve">: </w:t>
      </w:r>
      <w:r w:rsidR="00B65D55">
        <w:rPr>
          <w:lang w:val="en-US"/>
        </w:rPr>
        <w:t>W</w:t>
      </w:r>
      <w:r w:rsidRPr="00207F77">
        <w:rPr>
          <w:lang w:val="en-US"/>
        </w:rPr>
        <w:t xml:space="preserve">ires are directly soldered to </w:t>
      </w:r>
      <w:r w:rsidR="00B65D55">
        <w:rPr>
          <w:lang w:val="en-US"/>
        </w:rPr>
        <w:br/>
      </w:r>
      <w:r w:rsidRPr="00207F77">
        <w:rPr>
          <w:lang w:val="en-US"/>
        </w:rPr>
        <w:t>single pins of the microcontroller</w:t>
      </w:r>
    </w:p>
    <w:p w:rsidR="00FA42FF" w:rsidRDefault="00B65D55" w:rsidP="00FA42FF">
      <w:pPr>
        <w:rPr>
          <w:lang w:val="en-US"/>
        </w:rPr>
      </w:pPr>
      <w:r>
        <w:rPr>
          <w:lang w:val="en-US"/>
        </w:rPr>
        <w:br/>
      </w:r>
      <w:r w:rsidR="00FA42FF" w:rsidRPr="00207F77">
        <w:rPr>
          <w:lang w:val="en-US"/>
        </w:rPr>
        <w:t>For soldering, follow the basic soldering introduction</w:t>
      </w:r>
      <w:r w:rsidR="00A16FAA">
        <w:rPr>
          <w:lang w:val="en-US"/>
        </w:rPr>
        <w:t xml:space="preserve"> above</w:t>
      </w:r>
      <w:r w:rsidR="00FA42FF" w:rsidRPr="00207F77">
        <w:rPr>
          <w:lang w:val="en-US"/>
        </w:rPr>
        <w:t xml:space="preserve">. </w:t>
      </w:r>
      <w:r w:rsidR="00D54DA2" w:rsidRPr="00207F77">
        <w:rPr>
          <w:lang w:val="en-US"/>
        </w:rPr>
        <w:t>Pay attenti</w:t>
      </w:r>
      <w:r w:rsidR="00E3101B" w:rsidRPr="00207F77">
        <w:rPr>
          <w:lang w:val="en-US"/>
        </w:rPr>
        <w:t xml:space="preserve">on </w:t>
      </w:r>
      <w:r w:rsidR="00D54DA2" w:rsidRPr="00207F77">
        <w:rPr>
          <w:lang w:val="en-US"/>
        </w:rPr>
        <w:t>that you do not burn the device</w:t>
      </w:r>
      <w:r w:rsidR="00A16FAA">
        <w:rPr>
          <w:lang w:val="en-US"/>
        </w:rPr>
        <w:t xml:space="preserve"> by applying too much heat to the pins (5 seconds at about 350 deg</w:t>
      </w:r>
      <w:r w:rsidR="00A61A39">
        <w:rPr>
          <w:lang w:val="en-US"/>
        </w:rPr>
        <w:t xml:space="preserve">rees Celsius </w:t>
      </w:r>
      <w:r w:rsidR="00A16FAA">
        <w:rPr>
          <w:lang w:val="en-US"/>
        </w:rPr>
        <w:t>should be fine)</w:t>
      </w:r>
      <w:r w:rsidR="00D54DA2" w:rsidRPr="00207F77">
        <w:rPr>
          <w:lang w:val="en-US"/>
        </w:rPr>
        <w:t xml:space="preserve">. </w:t>
      </w:r>
      <w:r w:rsidR="00A16FAA">
        <w:rPr>
          <w:lang w:val="en-US"/>
        </w:rPr>
        <w:t xml:space="preserve">The figure above shows a new microcontroller (without pre-soldered </w:t>
      </w:r>
      <w:r w:rsidR="007A4443">
        <w:rPr>
          <w:lang w:val="en-US"/>
        </w:rPr>
        <w:t xml:space="preserve">male </w:t>
      </w:r>
      <w:r w:rsidR="00A16FAA">
        <w:rPr>
          <w:lang w:val="en-US"/>
        </w:rPr>
        <w:t>pin</w:t>
      </w:r>
      <w:r w:rsidR="007A4443">
        <w:rPr>
          <w:lang w:val="en-US"/>
        </w:rPr>
        <w:t xml:space="preserve"> </w:t>
      </w:r>
      <w:r w:rsidR="00A16FAA">
        <w:rPr>
          <w:lang w:val="en-US"/>
        </w:rPr>
        <w:t>header</w:t>
      </w:r>
      <w:r w:rsidR="007A4443">
        <w:rPr>
          <w:lang w:val="en-US"/>
        </w:rPr>
        <w:t>s</w:t>
      </w:r>
      <w:r w:rsidR="00A16FAA">
        <w:rPr>
          <w:lang w:val="en-US"/>
        </w:rPr>
        <w:t>)</w:t>
      </w:r>
      <w:r w:rsidR="007A4443">
        <w:rPr>
          <w:lang w:val="en-US"/>
        </w:rPr>
        <w:t>. Here,</w:t>
      </w:r>
      <w:r w:rsidR="00A16FAA">
        <w:rPr>
          <w:lang w:val="en-US"/>
        </w:rPr>
        <w:t xml:space="preserve"> enameled copper wire </w:t>
      </w:r>
      <w:r w:rsidR="007A4443">
        <w:rPr>
          <w:lang w:val="en-US"/>
        </w:rPr>
        <w:t xml:space="preserve">was used </w:t>
      </w:r>
      <w:r w:rsidR="00A16FAA">
        <w:rPr>
          <w:lang w:val="en-US"/>
        </w:rPr>
        <w:t>for the connections – you can also attach other wires of course but pay attention not to create short circuit connection to other pins via loose wire parts…</w:t>
      </w:r>
    </w:p>
    <w:p w:rsidR="00A16FAA" w:rsidRDefault="00A16FAA" w:rsidP="00FA42FF">
      <w:pPr>
        <w:rPr>
          <w:lang w:val="en-US"/>
        </w:rPr>
      </w:pPr>
      <w:r>
        <w:rPr>
          <w:lang w:val="en-US"/>
        </w:rPr>
        <w:lastRenderedPageBreak/>
        <w:t>If you already attache</w:t>
      </w:r>
      <w:r w:rsidR="00F1231C">
        <w:rPr>
          <w:lang w:val="en-US"/>
        </w:rPr>
        <w:t>d</w:t>
      </w:r>
      <w:r>
        <w:rPr>
          <w:lang w:val="en-US"/>
        </w:rPr>
        <w:t xml:space="preserve"> the </w:t>
      </w:r>
      <w:r w:rsidR="00F1231C">
        <w:rPr>
          <w:lang w:val="en-US"/>
        </w:rPr>
        <w:t xml:space="preserve">male </w:t>
      </w:r>
      <w:r>
        <w:rPr>
          <w:lang w:val="en-US"/>
        </w:rPr>
        <w:t>pin</w:t>
      </w:r>
      <w:r w:rsidR="00504297">
        <w:rPr>
          <w:lang w:val="en-US"/>
        </w:rPr>
        <w:t xml:space="preserve"> </w:t>
      </w:r>
      <w:r>
        <w:rPr>
          <w:lang w:val="en-US"/>
        </w:rPr>
        <w:t>headers</w:t>
      </w:r>
      <w:r w:rsidR="00A61A39">
        <w:rPr>
          <w:lang w:val="en-US"/>
        </w:rPr>
        <w:t xml:space="preserve"> (figure 3)</w:t>
      </w:r>
      <w:r>
        <w:rPr>
          <w:lang w:val="en-US"/>
        </w:rPr>
        <w:t>, the</w:t>
      </w:r>
      <w:r w:rsidR="007A4443">
        <w:rPr>
          <w:lang w:val="en-US"/>
        </w:rPr>
        <w:t>y</w:t>
      </w:r>
      <w:r>
        <w:rPr>
          <w:lang w:val="en-US"/>
        </w:rPr>
        <w:t xml:space="preserve"> will be difficult to remove. In this case it might be better to buy female pin</w:t>
      </w:r>
      <w:r w:rsidR="00504297">
        <w:rPr>
          <w:lang w:val="en-US"/>
        </w:rPr>
        <w:t xml:space="preserve"> </w:t>
      </w:r>
      <w:r>
        <w:rPr>
          <w:lang w:val="en-US"/>
        </w:rPr>
        <w:t>header connectors where you can attach the microcontroller</w:t>
      </w:r>
      <w:r w:rsidR="00A61A39">
        <w:rPr>
          <w:lang w:val="en-US"/>
        </w:rPr>
        <w:t xml:space="preserve"> without removing the male pin headers</w:t>
      </w:r>
      <w:r w:rsidR="00504297">
        <w:rPr>
          <w:lang w:val="en-US"/>
        </w:rPr>
        <w:t xml:space="preserve">. </w:t>
      </w:r>
      <w:r w:rsidR="00A61A39">
        <w:rPr>
          <w:lang w:val="en-US"/>
        </w:rPr>
        <w:t xml:space="preserve">You can then solder your wires to the ends of the female pin header connectors. </w:t>
      </w:r>
      <w:r w:rsidR="00504297">
        <w:rPr>
          <w:lang w:val="en-US"/>
        </w:rPr>
        <w:t>Thereby you create a stable but still removable connection</w:t>
      </w:r>
      <w:r>
        <w:rPr>
          <w:lang w:val="en-US"/>
        </w:rPr>
        <w:t>.</w:t>
      </w:r>
      <w:r w:rsidR="00A61A39">
        <w:rPr>
          <w:lang w:val="en-US"/>
        </w:rPr>
        <w:t xml:space="preserve"> Here a picture of suitable female connectors</w:t>
      </w:r>
    </w:p>
    <w:p w:rsidR="00F1231C" w:rsidRDefault="00F1231C" w:rsidP="00FA42FF">
      <w:pPr>
        <w:rPr>
          <w:lang w:val="en-US"/>
        </w:rPr>
      </w:pPr>
    </w:p>
    <w:p w:rsidR="00F1231C" w:rsidRDefault="00F1231C" w:rsidP="00F1231C">
      <w:pPr>
        <w:jc w:val="center"/>
        <w:rPr>
          <w:lang w:val="en-US"/>
        </w:rPr>
      </w:pPr>
      <w:r>
        <w:rPr>
          <w:noProof/>
          <w:lang w:val="de-AT" w:eastAsia="de-AT"/>
        </w:rPr>
        <w:drawing>
          <wp:inline distT="0" distB="0" distL="0" distR="0" wp14:anchorId="28EFA995" wp14:editId="0D498CE7">
            <wp:extent cx="2103561" cy="1276710"/>
            <wp:effectExtent l="0" t="0" r="0" b="0"/>
            <wp:docPr id="7" name="Grafik 7" descr="https://encrypted-tbn1.gstatic.com/images?q=tbn:ANd9GcRZNFxTvjXfnbkQvz0S-7ArVMXdvkuAIz75g6OH-s-rDaST3hXp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RZNFxTvjXfnbkQvz0S-7ArVMXdvkuAIz75g6OH-s-rDaST3hXpyw"/>
                    <pic:cNvPicPr>
                      <a:picLocks noChangeAspect="1" noChangeArrowheads="1"/>
                    </pic:cNvPicPr>
                  </pic:nvPicPr>
                  <pic:blipFill rotWithShape="1">
                    <a:blip r:embed="rId52">
                      <a:extLst>
                        <a:ext uri="{28A0092B-C50C-407E-A947-70E740481C1C}">
                          <a14:useLocalDpi xmlns:a14="http://schemas.microsoft.com/office/drawing/2010/main" val="0"/>
                        </a:ext>
                      </a:extLst>
                    </a:blip>
                    <a:srcRect t="19656" b="19466"/>
                    <a:stretch/>
                  </pic:blipFill>
                  <pic:spPr bwMode="auto">
                    <a:xfrm>
                      <a:off x="0" y="0"/>
                      <a:ext cx="2140349" cy="129903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lang w:val="de-AT" w:eastAsia="de-AT"/>
        </w:rPr>
        <w:drawing>
          <wp:inline distT="0" distB="0" distL="0" distR="0" wp14:anchorId="59AF303D" wp14:editId="30DA8873">
            <wp:extent cx="1949570" cy="1463916"/>
            <wp:effectExtent l="0" t="0" r="0" b="3175"/>
            <wp:docPr id="8" name="Grafik 8" descr="http://www.nootropicdesign.com/ez-expander/build/images/cut-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ootropicdesign.com/ez-expander/build/images/cut-header.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9620" cy="1463954"/>
                    </a:xfrm>
                    <a:prstGeom prst="rect">
                      <a:avLst/>
                    </a:prstGeom>
                    <a:noFill/>
                    <a:ln>
                      <a:noFill/>
                    </a:ln>
                  </pic:spPr>
                </pic:pic>
              </a:graphicData>
            </a:graphic>
          </wp:inline>
        </w:drawing>
      </w:r>
    </w:p>
    <w:p w:rsidR="00AE7EE8"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164B55">
        <w:rPr>
          <w:noProof/>
          <w:lang w:val="en-US"/>
        </w:rPr>
        <w:t>14</w:t>
      </w:r>
      <w:r w:rsidRPr="00207F77">
        <w:rPr>
          <w:lang w:val="en-US"/>
        </w:rPr>
        <w:fldChar w:fldCharType="end"/>
      </w:r>
      <w:r w:rsidRPr="00207F77">
        <w:rPr>
          <w:lang w:val="en-US"/>
        </w:rPr>
        <w:t xml:space="preserve">: </w:t>
      </w:r>
      <w:r>
        <w:rPr>
          <w:lang w:val="en-US"/>
        </w:rPr>
        <w:t>Female pinheader connectors</w:t>
      </w:r>
    </w:p>
    <w:p w:rsidR="00D54DA2" w:rsidRPr="00207F77" w:rsidRDefault="00D54DA2" w:rsidP="00FA42FF">
      <w:pPr>
        <w:rPr>
          <w:lang w:val="en-US"/>
        </w:rPr>
      </w:pPr>
    </w:p>
    <w:p w:rsidR="00FA42FF" w:rsidRPr="00207F77" w:rsidRDefault="00FA42FF" w:rsidP="00F1799E">
      <w:pPr>
        <w:pStyle w:val="berschrift4"/>
        <w:rPr>
          <w:lang w:val="en-US"/>
        </w:rPr>
      </w:pPr>
      <w:r w:rsidRPr="00207F77">
        <w:rPr>
          <w:lang w:val="en-US"/>
        </w:rPr>
        <w:t>Connect</w:t>
      </w:r>
      <w:r w:rsidR="00504297">
        <w:rPr>
          <w:lang w:val="en-US"/>
        </w:rPr>
        <w:t xml:space="preserve"> </w:t>
      </w:r>
      <w:r w:rsidR="00B65D55">
        <w:rPr>
          <w:lang w:val="en-US"/>
        </w:rPr>
        <w:t>s</w:t>
      </w:r>
      <w:r w:rsidR="00504297">
        <w:rPr>
          <w:lang w:val="en-US"/>
        </w:rPr>
        <w:t>witches</w:t>
      </w:r>
      <w:r w:rsidRPr="00207F77">
        <w:rPr>
          <w:lang w:val="en-US"/>
        </w:rPr>
        <w:t xml:space="preserve"> </w:t>
      </w:r>
      <w:r w:rsidR="00D54DA2" w:rsidRPr="00207F77">
        <w:rPr>
          <w:lang w:val="en-US"/>
        </w:rPr>
        <w:t>via</w:t>
      </w:r>
      <w:r w:rsidRPr="00207F77">
        <w:rPr>
          <w:lang w:val="en-US"/>
        </w:rPr>
        <w:t xml:space="preserve"> </w:t>
      </w:r>
      <w:r w:rsidR="00B65D55">
        <w:rPr>
          <w:lang w:val="en-US"/>
        </w:rPr>
        <w:t>j</w:t>
      </w:r>
      <w:r w:rsidRPr="00207F77">
        <w:rPr>
          <w:lang w:val="en-US"/>
        </w:rPr>
        <w:t xml:space="preserve">ack </w:t>
      </w:r>
      <w:r w:rsidR="00B65D55">
        <w:rPr>
          <w:lang w:val="en-US"/>
        </w:rPr>
        <w:t>p</w:t>
      </w:r>
      <w:r w:rsidRPr="00207F77">
        <w:rPr>
          <w:lang w:val="en-US"/>
        </w:rPr>
        <w:t xml:space="preserve">lugs and </w:t>
      </w:r>
      <w:r w:rsidR="00B65D55">
        <w:rPr>
          <w:lang w:val="en-US"/>
        </w:rPr>
        <w:t>s</w:t>
      </w:r>
      <w:r w:rsidRPr="00207F77">
        <w:rPr>
          <w:lang w:val="en-US"/>
        </w:rPr>
        <w:t>tereo cable</w:t>
      </w:r>
    </w:p>
    <w:p w:rsidR="00504297" w:rsidRDefault="007A4443" w:rsidP="00504297">
      <w:pPr>
        <w:rPr>
          <w:lang w:val="en-US"/>
        </w:rPr>
      </w:pPr>
      <w:r>
        <w:rPr>
          <w:lang w:val="en-US"/>
        </w:rPr>
        <w:t>It might be reasonable to</w:t>
      </w:r>
      <w:r w:rsidR="00D54DA2" w:rsidRPr="00207F77">
        <w:rPr>
          <w:lang w:val="en-US"/>
        </w:rPr>
        <w:t xml:space="preserve"> solder the wires </w:t>
      </w:r>
      <w:r>
        <w:rPr>
          <w:lang w:val="en-US"/>
        </w:rPr>
        <w:t>from</w:t>
      </w:r>
      <w:r w:rsidR="00D54DA2" w:rsidRPr="00207F77">
        <w:rPr>
          <w:lang w:val="en-US"/>
        </w:rPr>
        <w:t xml:space="preserve"> the microcontroller to </w:t>
      </w:r>
      <w:r w:rsidR="00504297">
        <w:rPr>
          <w:lang w:val="en-US"/>
        </w:rPr>
        <w:t>a 3,5mm stereo (or mono)</w:t>
      </w:r>
      <w:r w:rsidR="00D54DA2" w:rsidRPr="00207F77">
        <w:rPr>
          <w:lang w:val="en-US"/>
        </w:rPr>
        <w:t xml:space="preserve"> jack plug. With this solution you have t</w:t>
      </w:r>
      <w:r>
        <w:rPr>
          <w:lang w:val="en-US"/>
        </w:rPr>
        <w:t>he</w:t>
      </w:r>
      <w:r w:rsidR="00D54DA2" w:rsidRPr="00207F77">
        <w:rPr>
          <w:lang w:val="en-US"/>
        </w:rPr>
        <w:t xml:space="preserve"> possibility to </w:t>
      </w:r>
      <w:r w:rsidR="00393AF5" w:rsidRPr="00207F77">
        <w:rPr>
          <w:lang w:val="en-US"/>
        </w:rPr>
        <w:t>connect</w:t>
      </w:r>
      <w:r w:rsidR="00D54DA2" w:rsidRPr="00207F77">
        <w:rPr>
          <w:lang w:val="en-US"/>
        </w:rPr>
        <w:t xml:space="preserve"> a variety of input methods to the jack plug via a stereo </w:t>
      </w:r>
      <w:r w:rsidR="00504297">
        <w:rPr>
          <w:lang w:val="en-US"/>
        </w:rPr>
        <w:t xml:space="preserve">audio </w:t>
      </w:r>
      <w:r w:rsidR="00D54DA2" w:rsidRPr="00207F77">
        <w:rPr>
          <w:lang w:val="en-US"/>
        </w:rPr>
        <w:t>cable.</w:t>
      </w:r>
      <w:r w:rsidR="00504297">
        <w:rPr>
          <w:lang w:val="en-US"/>
        </w:rPr>
        <w:t xml:space="preserve"> You could also connect standard accessible switches which (most probably) come with a 3,5mm mono jack plug.</w:t>
      </w:r>
    </w:p>
    <w:p w:rsidR="00D54DA2" w:rsidRDefault="00504297" w:rsidP="00504297">
      <w:pPr>
        <w:rPr>
          <w:lang w:val="en-US"/>
        </w:rPr>
      </w:pPr>
      <w:r>
        <w:rPr>
          <w:lang w:val="en-US"/>
        </w:rPr>
        <w:t>S</w:t>
      </w:r>
      <w:r w:rsidR="00E3101B" w:rsidRPr="00207F77">
        <w:rPr>
          <w:lang w:val="en-US"/>
        </w:rPr>
        <w:t xml:space="preserve">older one wire to </w:t>
      </w:r>
      <w:r>
        <w:rPr>
          <w:lang w:val="en-US"/>
        </w:rPr>
        <w:t>a</w:t>
      </w:r>
      <w:r w:rsidR="00E3101B" w:rsidRPr="00207F77">
        <w:rPr>
          <w:lang w:val="en-US"/>
        </w:rPr>
        <w:t xml:space="preserve"> GND-pin of the microcontroller and another wire to the desired </w:t>
      </w:r>
      <w:r>
        <w:rPr>
          <w:lang w:val="en-US"/>
        </w:rPr>
        <w:t xml:space="preserve">input </w:t>
      </w:r>
      <w:r w:rsidR="00E3101B" w:rsidRPr="00207F77">
        <w:rPr>
          <w:lang w:val="en-US"/>
        </w:rPr>
        <w:t>pin</w:t>
      </w:r>
      <w:r>
        <w:rPr>
          <w:lang w:val="en-US"/>
        </w:rPr>
        <w:t xml:space="preserve"> (labelled 2 – 7 in case of the Arduino Pro Micro)</w:t>
      </w:r>
      <w:r w:rsidR="00E3101B" w:rsidRPr="00207F77">
        <w:rPr>
          <w:lang w:val="en-US"/>
        </w:rPr>
        <w:t xml:space="preserve">. The other end is soldered to </w:t>
      </w:r>
      <w:r>
        <w:rPr>
          <w:lang w:val="en-US"/>
        </w:rPr>
        <w:t>the 3,5mm</w:t>
      </w:r>
      <w:r w:rsidR="00E3101B" w:rsidRPr="00207F77">
        <w:rPr>
          <w:lang w:val="en-US"/>
        </w:rPr>
        <w:t xml:space="preserve"> jack plug </w:t>
      </w:r>
      <w:r>
        <w:rPr>
          <w:lang w:val="en-US"/>
        </w:rPr>
        <w:t xml:space="preserve">as </w:t>
      </w:r>
      <w:r w:rsidR="00E3101B" w:rsidRPr="00207F77">
        <w:rPr>
          <w:lang w:val="en-US"/>
        </w:rPr>
        <w:t xml:space="preserve">shown in </w:t>
      </w:r>
      <w:r w:rsidR="00187A99">
        <w:rPr>
          <w:lang w:val="en-US"/>
        </w:rPr>
        <w:t>f</w:t>
      </w:r>
      <w:r w:rsidR="00E3101B" w:rsidRPr="00207F77">
        <w:rPr>
          <w:lang w:val="en-US"/>
        </w:rPr>
        <w:t>igure 1</w:t>
      </w:r>
      <w:r w:rsidR="007A4443">
        <w:rPr>
          <w:lang w:val="en-US"/>
        </w:rPr>
        <w:t>4</w:t>
      </w:r>
      <w:r>
        <w:rPr>
          <w:lang w:val="en-US"/>
        </w:rPr>
        <w:t>:</w:t>
      </w:r>
      <w:r w:rsidR="00E3101B" w:rsidRPr="00207F77">
        <w:rPr>
          <w:lang w:val="en-US"/>
        </w:rPr>
        <w:t xml:space="preserve"> The long end of the jack plug should be connected to the ground wire on of the shorter end to the pin-wire. Now you can easily connect any device with a stereo cable to your jack plug. </w:t>
      </w:r>
    </w:p>
    <w:p w:rsidR="007A4443" w:rsidRPr="00207F77" w:rsidRDefault="00E83FA6" w:rsidP="00504297">
      <w:pPr>
        <w:rPr>
          <w:lang w:val="en-US"/>
        </w:rPr>
      </w:pPr>
      <w:r w:rsidRPr="00207F77">
        <w:rPr>
          <w:noProof/>
          <w:lang w:val="de-AT" w:eastAsia="de-AT"/>
        </w:rPr>
        <w:drawing>
          <wp:anchor distT="0" distB="0" distL="114300" distR="114300" simplePos="0" relativeHeight="251656191" behindDoc="0" locked="0" layoutInCell="1" allowOverlap="1" wp14:anchorId="4AB17A05" wp14:editId="15A2EE48">
            <wp:simplePos x="0" y="0"/>
            <wp:positionH relativeFrom="column">
              <wp:posOffset>1053465</wp:posOffset>
            </wp:positionH>
            <wp:positionV relativeFrom="paragraph">
              <wp:posOffset>71120</wp:posOffset>
            </wp:positionV>
            <wp:extent cx="2529205" cy="1971675"/>
            <wp:effectExtent l="0" t="0" r="4445" b="9525"/>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846.tmp"/>
                    <pic:cNvPicPr/>
                  </pic:nvPicPr>
                  <pic:blipFill>
                    <a:blip r:embed="rId54">
                      <a:extLst>
                        <a:ext uri="{BEBA8EAE-BF5A-486C-A8C5-ECC9F3942E4B}">
                          <a14:imgProps xmlns:a14="http://schemas.microsoft.com/office/drawing/2010/main">
                            <a14:imgLayer r:embed="rId55">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529205" cy="1971675"/>
                    </a:xfrm>
                    <a:prstGeom prst="rect">
                      <a:avLst/>
                    </a:prstGeom>
                  </pic:spPr>
                </pic:pic>
              </a:graphicData>
            </a:graphic>
            <wp14:sizeRelH relativeFrom="page">
              <wp14:pctWidth>0</wp14:pctWidth>
            </wp14:sizeRelH>
            <wp14:sizeRelV relativeFrom="page">
              <wp14:pctHeight>0</wp14:pctHeight>
            </wp14:sizeRelV>
          </wp:anchor>
        </w:drawing>
      </w:r>
      <w:r w:rsidRPr="00207F77">
        <w:rPr>
          <w:noProof/>
          <w:lang w:val="de-AT" w:eastAsia="de-AT"/>
        </w:rPr>
        <w:drawing>
          <wp:anchor distT="0" distB="0" distL="114300" distR="114300" simplePos="0" relativeHeight="251760640" behindDoc="1" locked="0" layoutInCell="1" allowOverlap="1" wp14:anchorId="269BF92E" wp14:editId="48B315F4">
            <wp:simplePos x="0" y="0"/>
            <wp:positionH relativeFrom="column">
              <wp:posOffset>3753485</wp:posOffset>
            </wp:positionH>
            <wp:positionV relativeFrom="paragraph">
              <wp:posOffset>49530</wp:posOffset>
            </wp:positionV>
            <wp:extent cx="2279650" cy="2479040"/>
            <wp:effectExtent l="0" t="0" r="6350" b="0"/>
            <wp:wrapTight wrapText="bothSides">
              <wp:wrapPolygon edited="0">
                <wp:start x="0" y="0"/>
                <wp:lineTo x="0" y="21412"/>
                <wp:lineTo x="21480" y="21412"/>
                <wp:lineTo x="21480"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E9C.tmp"/>
                    <pic:cNvPicPr/>
                  </pic:nvPicPr>
                  <pic:blipFill>
                    <a:blip r:embed="rId56">
                      <a:extLst>
                        <a:ext uri="{BEBA8EAE-BF5A-486C-A8C5-ECC9F3942E4B}">
                          <a14:imgProps xmlns:a14="http://schemas.microsoft.com/office/drawing/2010/main">
                            <a14:imgLayer r:embed="rId5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79650" cy="2479040"/>
                    </a:xfrm>
                    <a:prstGeom prst="rect">
                      <a:avLst/>
                    </a:prstGeom>
                  </pic:spPr>
                </pic:pic>
              </a:graphicData>
            </a:graphic>
            <wp14:sizeRelH relativeFrom="page">
              <wp14:pctWidth>0</wp14:pctWidth>
            </wp14:sizeRelH>
            <wp14:sizeRelV relativeFrom="page">
              <wp14:pctHeight>0</wp14:pctHeight>
            </wp14:sizeRelV>
          </wp:anchor>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
        <w:gridCol w:w="992"/>
      </w:tblGrid>
      <w:tr w:rsidR="00D54DA2" w:rsidRPr="00F37E39" w:rsidTr="00D54DA2">
        <w:trPr>
          <w:trHeight w:val="3161"/>
        </w:trPr>
        <w:tc>
          <w:tcPr>
            <w:tcW w:w="3205" w:type="dxa"/>
          </w:tcPr>
          <w:p w:rsidR="00D54DA2" w:rsidRPr="00207F77" w:rsidRDefault="00E83FA6" w:rsidP="00E83FA6">
            <w:pPr>
              <w:rPr>
                <w:lang w:val="en-US"/>
              </w:rPr>
            </w:pPr>
            <w:r w:rsidRPr="00207F77">
              <w:rPr>
                <w:noProof/>
                <w:lang w:val="de-AT" w:eastAsia="de-AT"/>
              </w:rPr>
              <mc:AlternateContent>
                <mc:Choice Requires="wps">
                  <w:drawing>
                    <wp:anchor distT="0" distB="0" distL="114300" distR="114300" simplePos="0" relativeHeight="251670528" behindDoc="0" locked="0" layoutInCell="1" allowOverlap="1" wp14:anchorId="030A477A" wp14:editId="3C64CDFD">
                      <wp:simplePos x="0" y="0"/>
                      <wp:positionH relativeFrom="column">
                        <wp:posOffset>72843</wp:posOffset>
                      </wp:positionH>
                      <wp:positionV relativeFrom="paragraph">
                        <wp:posOffset>1712232</wp:posOffset>
                      </wp:positionV>
                      <wp:extent cx="937895" cy="276860"/>
                      <wp:effectExtent l="0" t="0" r="0" b="8890"/>
                      <wp:wrapNone/>
                      <wp:docPr id="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276860"/>
                              </a:xfrm>
                              <a:prstGeom prst="rect">
                                <a:avLst/>
                              </a:prstGeom>
                              <a:solidFill>
                                <a:srgbClr val="FFFFFF"/>
                              </a:solidFill>
                              <a:ln w="9525">
                                <a:noFill/>
                                <a:miter lim="800000"/>
                                <a:headEnd/>
                                <a:tailEnd/>
                              </a:ln>
                            </wps:spPr>
                            <wps:txbx>
                              <w:txbxContent>
                                <w:p w:rsidR="00DB2E35" w:rsidRDefault="00DB2E35" w:rsidP="00393AF5">
                                  <w:r w:rsidRPr="00207F77">
                                    <w:rPr>
                                      <w:lang w:val="en-US"/>
                                    </w:rPr>
                                    <w:t>Receive</w:t>
                                  </w:r>
                                  <w:r>
                                    <w:t xml:space="preserve">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0A477A" id="_x0000_t202" coordsize="21600,21600" o:spt="202" path="m,l,21600r21600,l21600,xe">
                      <v:stroke joinstyle="miter"/>
                      <v:path gradientshapeok="t" o:connecttype="rect"/>
                    </v:shapetype>
                    <v:shape id="Textfeld 2" o:spid="_x0000_s1026" type="#_x0000_t202" style="position:absolute;margin-left:5.75pt;margin-top:134.8pt;width:73.85pt;height:2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" stroked="f">
                      <v:textbox>
                        <w:txbxContent>
                          <w:p w:rsidR="00DB2E35" w:rsidRDefault="00DB2E35" w:rsidP="00393AF5">
                            <w:r w:rsidRPr="00207F77">
                              <w:rPr>
                                <w:lang w:val="en-US"/>
                              </w:rPr>
                              <w:t>Receive</w:t>
                            </w:r>
                            <w:r>
                              <w:t xml:space="preserve"> Pin</w:t>
                            </w:r>
                          </w:p>
                        </w:txbxContent>
                      </v:textbox>
                    </v:shape>
                  </w:pict>
                </mc:Fallback>
              </mc:AlternateContent>
            </w:r>
          </w:p>
        </w:tc>
        <w:tc>
          <w:tcPr>
            <w:tcW w:w="5002" w:type="dxa"/>
          </w:tcPr>
          <w:p w:rsidR="00D54DA2" w:rsidRPr="00207F77" w:rsidRDefault="00E83FA6" w:rsidP="00E83FA6">
            <w:pPr>
              <w:keepNext/>
              <w:jc w:val="right"/>
              <w:rPr>
                <w:lang w:val="en-US"/>
              </w:rPr>
            </w:pPr>
            <w:r w:rsidRPr="00207F77">
              <w:rPr>
                <w:noProof/>
                <w:lang w:val="de-AT" w:eastAsia="de-AT"/>
              </w:rPr>
              <mc:AlternateContent>
                <mc:Choice Requires="wps">
                  <w:drawing>
                    <wp:anchor distT="0" distB="0" distL="114300" distR="114300" simplePos="0" relativeHeight="251666432" behindDoc="0" locked="0" layoutInCell="1" allowOverlap="1" wp14:anchorId="023F455F" wp14:editId="50550B8D">
                      <wp:simplePos x="0" y="0"/>
                      <wp:positionH relativeFrom="column">
                        <wp:posOffset>85363</wp:posOffset>
                      </wp:positionH>
                      <wp:positionV relativeFrom="paragraph">
                        <wp:posOffset>1234168</wp:posOffset>
                      </wp:positionV>
                      <wp:extent cx="816428" cy="478790"/>
                      <wp:effectExtent l="57150" t="38100" r="41275" b="92710"/>
                      <wp:wrapNone/>
                      <wp:docPr id="43" name="Gerade Verbindung mit Pfeil 43"/>
                      <wp:cNvGraphicFramePr/>
                      <a:graphic xmlns:a="http://schemas.openxmlformats.org/drawingml/2006/main">
                        <a:graphicData uri="http://schemas.microsoft.com/office/word/2010/wordprocessingShape">
                          <wps:wsp>
                            <wps:cNvCnPr/>
                            <wps:spPr>
                              <a:xfrm flipH="1">
                                <a:off x="0" y="0"/>
                                <a:ext cx="816428" cy="47879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35B2EF" id="_x0000_t32" coordsize="21600,21600" o:spt="32" o:oned="t" path="m,l21600,21600e" filled="f">
                      <v:path arrowok="t" fillok="f" o:connecttype="none"/>
                      <o:lock v:ext="edit" shapetype="t"/>
                    </v:shapetype>
                    <v:shape id="Gerade Verbindung mit Pfeil 43" o:spid="_x0000_s1026" type="#_x0000_t32" style="position:absolute;margin-left:6.7pt;margin-top:97.2pt;width:64.3pt;height:37.7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" strokecolor="#c0504d [3205]" strokeweight="3pt">
                      <v:stroke endarrow="open"/>
                      <v:shadow on="t" color="black" opacity="22937f" origin=",.5" offset="0,.63889mm"/>
                    </v:shape>
                  </w:pict>
                </mc:Fallback>
              </mc:AlternateContent>
            </w:r>
            <w:r w:rsidRPr="00207F77">
              <w:rPr>
                <w:noProof/>
                <w:lang w:val="de-AT" w:eastAsia="de-AT"/>
              </w:rPr>
              <mc:AlternateContent>
                <mc:Choice Requires="wps">
                  <w:drawing>
                    <wp:anchor distT="0" distB="0" distL="114300" distR="114300" simplePos="0" relativeHeight="251664384" behindDoc="0" locked="0" layoutInCell="1" allowOverlap="1" wp14:anchorId="69A90959" wp14:editId="14D8861C">
                      <wp:simplePos x="0" y="0"/>
                      <wp:positionH relativeFrom="column">
                        <wp:posOffset>1097734</wp:posOffset>
                      </wp:positionH>
                      <wp:positionV relativeFrom="paragraph">
                        <wp:posOffset>1680301</wp:posOffset>
                      </wp:positionV>
                      <wp:extent cx="35560" cy="428897"/>
                      <wp:effectExtent l="114300" t="19050" r="135890" b="85725"/>
                      <wp:wrapNone/>
                      <wp:docPr id="42" name="Gerade Verbindung mit Pfeil 42"/>
                      <wp:cNvGraphicFramePr/>
                      <a:graphic xmlns:a="http://schemas.openxmlformats.org/drawingml/2006/main">
                        <a:graphicData uri="http://schemas.microsoft.com/office/word/2010/wordprocessingShape">
                          <wps:wsp>
                            <wps:cNvCnPr/>
                            <wps:spPr>
                              <a:xfrm>
                                <a:off x="0" y="0"/>
                                <a:ext cx="35560" cy="42889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shape w14:anchorId="5A269B08" id="Gerade Verbindung mit Pfeil 42" o:spid="_x0000_s1026" type="#_x0000_t32" style="position:absolute;margin-left:86.45pt;margin-top:132.3pt;width:2.8pt;height:33.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" strokecolor="#c0504d [3205]" strokeweight="3pt">
                      <v:stroke endarrow="open"/>
                      <v:shadow on="t" color="black" opacity="22937f" origin=",.5" offset="0,.63889mm"/>
                    </v:shape>
                  </w:pict>
                </mc:Fallback>
              </mc:AlternateContent>
            </w:r>
          </w:p>
        </w:tc>
      </w:tr>
    </w:tbl>
    <w:p w:rsidR="00E83FA6" w:rsidRDefault="00E83FA6" w:rsidP="00D54DA2">
      <w:pPr>
        <w:pStyle w:val="Beschriftung"/>
        <w:rPr>
          <w:lang w:val="en-US"/>
        </w:rPr>
      </w:pPr>
      <w:r w:rsidRPr="00207F77">
        <w:rPr>
          <w:noProof/>
          <w:lang w:val="de-AT" w:eastAsia="de-AT"/>
        </w:rPr>
        <mc:AlternateContent>
          <mc:Choice Requires="wps">
            <w:drawing>
              <wp:anchor distT="0" distB="0" distL="114300" distR="114300" simplePos="0" relativeHeight="251668480" behindDoc="0" locked="0" layoutInCell="1" allowOverlap="1" wp14:anchorId="30A9D710" wp14:editId="7EAC6091">
                <wp:simplePos x="0" y="0"/>
                <wp:positionH relativeFrom="column">
                  <wp:posOffset>1464310</wp:posOffset>
                </wp:positionH>
                <wp:positionV relativeFrom="paragraph">
                  <wp:posOffset>106680</wp:posOffset>
                </wp:positionV>
                <wp:extent cx="546100" cy="276860"/>
                <wp:effectExtent l="0" t="0" r="6350" b="889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76860"/>
                        </a:xfrm>
                        <a:prstGeom prst="rect">
                          <a:avLst/>
                        </a:prstGeom>
                        <a:solidFill>
                          <a:srgbClr val="FFFFFF"/>
                        </a:solidFill>
                        <a:ln w="9525">
                          <a:noFill/>
                          <a:miter lim="800000"/>
                          <a:headEnd/>
                          <a:tailEnd/>
                        </a:ln>
                      </wps:spPr>
                      <wps:txbx>
                        <w:txbxContent>
                          <w:p w:rsidR="00DB2E35" w:rsidRDefault="00DB2E35">
                            <w:r>
                              <w:t>GND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9D710" id="_x0000_s1027" type="#_x0000_t202" style="position:absolute;margin-left:115.3pt;margin-top:8.4pt;width:43pt;height:2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" stroked="f">
                <v:textbox>
                  <w:txbxContent>
                    <w:p w:rsidR="00DB2E35" w:rsidRDefault="00DB2E35">
                      <w:r>
                        <w:t>GND</w:t>
                      </w:r>
                    </w:p>
                  </w:txbxContent>
                </v:textbox>
              </v:shape>
            </w:pict>
          </mc:Fallback>
        </mc:AlternateContent>
      </w:r>
    </w:p>
    <w:p w:rsidR="00E83FA6" w:rsidRDefault="00E83FA6" w:rsidP="00D54DA2">
      <w:pPr>
        <w:pStyle w:val="Beschriftung"/>
        <w:rPr>
          <w:lang w:val="en-US"/>
        </w:rPr>
      </w:pPr>
    </w:p>
    <w:p w:rsidR="00D54DA2" w:rsidRPr="00207F77" w:rsidRDefault="00D54DA2" w:rsidP="00D54DA2">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164B55">
        <w:rPr>
          <w:noProof/>
          <w:lang w:val="en-US"/>
        </w:rPr>
        <w:t>15</w:t>
      </w:r>
      <w:r w:rsidRPr="00207F77">
        <w:rPr>
          <w:lang w:val="en-US"/>
        </w:rPr>
        <w:fldChar w:fldCharType="end"/>
      </w:r>
      <w:r w:rsidRPr="00207F77">
        <w:rPr>
          <w:lang w:val="en-US"/>
        </w:rPr>
        <w:t>: left picture: jack plug, right picture: stereo cable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78"/>
        <w:gridCol w:w="4976"/>
      </w:tblGrid>
      <w:tr w:rsidR="00393AF5" w:rsidRPr="00207F77" w:rsidTr="00393AF5">
        <w:tc>
          <w:tcPr>
            <w:tcW w:w="4878" w:type="dxa"/>
          </w:tcPr>
          <w:p w:rsidR="00393AF5" w:rsidRPr="00207F77" w:rsidRDefault="00393AF5" w:rsidP="00D54DA2">
            <w:pPr>
              <w:rPr>
                <w:lang w:val="en-US"/>
              </w:rPr>
            </w:pPr>
            <w:r w:rsidRPr="00207F77">
              <w:rPr>
                <w:noProof/>
                <w:lang w:val="de-AT" w:eastAsia="de-AT"/>
              </w:rPr>
              <w:lastRenderedPageBreak/>
              <w:drawing>
                <wp:inline distT="0" distB="0" distL="0" distR="0" wp14:anchorId="54293913" wp14:editId="4C7F7F6B">
                  <wp:extent cx="3131388" cy="212345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140.tmp"/>
                          <pic:cNvPicPr/>
                        </pic:nvPicPr>
                        <pic:blipFill>
                          <a:blip r:embed="rId58">
                            <a:extLst>
                              <a:ext uri="{BEBA8EAE-BF5A-486C-A8C5-ECC9F3942E4B}">
                                <a14:imgProps xmlns:a14="http://schemas.microsoft.com/office/drawing/2010/main">
                                  <a14:imgLayer r:embed="rId5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140937" cy="2129931"/>
                          </a:xfrm>
                          <a:prstGeom prst="rect">
                            <a:avLst/>
                          </a:prstGeom>
                        </pic:spPr>
                      </pic:pic>
                    </a:graphicData>
                  </a:graphic>
                </wp:inline>
              </w:drawing>
            </w:r>
          </w:p>
        </w:tc>
        <w:tc>
          <w:tcPr>
            <w:tcW w:w="4976" w:type="dxa"/>
          </w:tcPr>
          <w:p w:rsidR="00393AF5" w:rsidRPr="00207F77" w:rsidRDefault="00393AF5" w:rsidP="00393AF5">
            <w:pPr>
              <w:keepNext/>
              <w:rPr>
                <w:lang w:val="en-US"/>
              </w:rPr>
            </w:pPr>
            <w:r w:rsidRPr="00207F77">
              <w:rPr>
                <w:noProof/>
                <w:lang w:val="de-AT" w:eastAsia="de-AT"/>
              </w:rPr>
              <w:drawing>
                <wp:inline distT="0" distB="0" distL="0" distR="0" wp14:anchorId="52480CD4" wp14:editId="3120FC81">
                  <wp:extent cx="4916384" cy="2125094"/>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5D.tmp"/>
                          <pic:cNvPicPr/>
                        </pic:nvPicPr>
                        <pic:blipFill>
                          <a:blip r:embed="rId60">
                            <a:extLst>
                              <a:ext uri="{BEBA8EAE-BF5A-486C-A8C5-ECC9F3942E4B}">
                                <a14:imgProps xmlns:a14="http://schemas.microsoft.com/office/drawing/2010/main">
                                  <a14:imgLayer r:embed="rId6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19871" cy="2126601"/>
                          </a:xfrm>
                          <a:prstGeom prst="rect">
                            <a:avLst/>
                          </a:prstGeom>
                        </pic:spPr>
                      </pic:pic>
                    </a:graphicData>
                  </a:graphic>
                </wp:inline>
              </w:drawing>
            </w:r>
          </w:p>
        </w:tc>
      </w:tr>
    </w:tbl>
    <w:p w:rsidR="00D54DA2" w:rsidRPr="00207F77" w:rsidRDefault="00393AF5" w:rsidP="00393AF5">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164B55">
        <w:rPr>
          <w:noProof/>
          <w:lang w:val="en-US"/>
        </w:rPr>
        <w:t>16</w:t>
      </w:r>
      <w:r w:rsidRPr="00207F77">
        <w:rPr>
          <w:lang w:val="en-US"/>
        </w:rPr>
        <w:fldChar w:fldCharType="end"/>
      </w:r>
      <w:r w:rsidRPr="00207F77">
        <w:rPr>
          <w:lang w:val="en-US"/>
        </w:rPr>
        <w:t xml:space="preserve">: how to solder two wires to a </w:t>
      </w:r>
      <w:r w:rsidR="003724F2">
        <w:rPr>
          <w:lang w:val="en-US"/>
        </w:rPr>
        <w:t>mono</w:t>
      </w:r>
      <w:r w:rsidRPr="00207F77">
        <w:rPr>
          <w:lang w:val="en-US"/>
        </w:rPr>
        <w:t xml:space="preserve"> plug</w:t>
      </w:r>
    </w:p>
    <w:p w:rsidR="00E3101B" w:rsidRPr="00207F77" w:rsidRDefault="000243F7" w:rsidP="00E3101B">
      <w:pPr>
        <w:rPr>
          <w:lang w:val="en-US"/>
        </w:rPr>
      </w:pPr>
      <w:r w:rsidRPr="00207F77">
        <w:rPr>
          <w:lang w:val="en-US"/>
        </w:rPr>
        <w:t xml:space="preserve">Unscrew the tip of the jack plug. Then connect the ground wire and pin wire as shown in the left pictures above using the soldering iron. After successfully finishing the soldering step, you can screw the housing of the stereo cable as shown in the right picture above. </w:t>
      </w:r>
    </w:p>
    <w:p w:rsidR="000243F7" w:rsidRPr="00207F77" w:rsidRDefault="000243F7" w:rsidP="00E3101B">
      <w:pPr>
        <w:rPr>
          <w:lang w:val="en-US"/>
        </w:rPr>
      </w:pPr>
    </w:p>
    <w:p w:rsidR="00E83961" w:rsidRPr="00207F77" w:rsidRDefault="00A16FAA" w:rsidP="00E83961">
      <w:pPr>
        <w:pStyle w:val="berschrift2"/>
        <w:rPr>
          <w:lang w:val="en-US"/>
        </w:rPr>
      </w:pPr>
      <w:bookmarkStart w:id="10" w:name="_Toc66131616"/>
      <w:r>
        <w:rPr>
          <w:lang w:val="en-US"/>
        </w:rPr>
        <w:t xml:space="preserve">Building you own </w:t>
      </w:r>
      <w:r w:rsidR="004B2D32" w:rsidRPr="00207F77">
        <w:rPr>
          <w:lang w:val="en-US"/>
        </w:rPr>
        <w:t>FABI Box</w:t>
      </w:r>
      <w:bookmarkEnd w:id="1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606"/>
      </w:tblGrid>
      <w:tr w:rsidR="00536BC8" w:rsidRPr="00207F77" w:rsidTr="00536BC8">
        <w:tc>
          <w:tcPr>
            <w:tcW w:w="4248" w:type="dxa"/>
          </w:tcPr>
          <w:p w:rsidR="00536BC8" w:rsidRPr="00207F77" w:rsidRDefault="00536BC8" w:rsidP="00A13C07">
            <w:pPr>
              <w:rPr>
                <w:lang w:val="en-US"/>
              </w:rPr>
            </w:pPr>
            <w:r w:rsidRPr="00207F77">
              <w:rPr>
                <w:noProof/>
                <w:lang w:val="de-AT" w:eastAsia="de-AT"/>
              </w:rPr>
              <w:drawing>
                <wp:inline distT="0" distB="0" distL="0" distR="0" wp14:anchorId="4B1CB701" wp14:editId="27A58B63">
                  <wp:extent cx="2460832" cy="2018806"/>
                  <wp:effectExtent l="0" t="0" r="0" b="63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034.tmp"/>
                          <pic:cNvPicPr/>
                        </pic:nvPicPr>
                        <pic:blipFill>
                          <a:blip r:embed="rId62">
                            <a:extLst>
                              <a:ext uri="{BEBA8EAE-BF5A-486C-A8C5-ECC9F3942E4B}">
                                <a14:imgProps xmlns:a14="http://schemas.microsoft.com/office/drawing/2010/main">
                                  <a14:imgLayer r:embed="rId6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465570" cy="2022693"/>
                          </a:xfrm>
                          <a:prstGeom prst="rect">
                            <a:avLst/>
                          </a:prstGeom>
                        </pic:spPr>
                      </pic:pic>
                    </a:graphicData>
                  </a:graphic>
                </wp:inline>
              </w:drawing>
            </w:r>
          </w:p>
        </w:tc>
        <w:tc>
          <w:tcPr>
            <w:tcW w:w="5606" w:type="dxa"/>
          </w:tcPr>
          <w:p w:rsidR="00536BC8" w:rsidRPr="00207F77" w:rsidRDefault="00536BC8" w:rsidP="00536BC8">
            <w:pPr>
              <w:keepNext/>
              <w:rPr>
                <w:lang w:val="en-US"/>
              </w:rPr>
            </w:pPr>
            <w:r w:rsidRPr="00207F77">
              <w:rPr>
                <w:noProof/>
                <w:lang w:val="de-AT" w:eastAsia="de-AT"/>
              </w:rPr>
              <w:drawing>
                <wp:inline distT="0" distB="0" distL="0" distR="0" wp14:anchorId="14E12FA2" wp14:editId="1DED0516">
                  <wp:extent cx="3018348" cy="2278637"/>
                  <wp:effectExtent l="0" t="0" r="0" b="762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354.tmp"/>
                          <pic:cNvPicPr/>
                        </pic:nvPicPr>
                        <pic:blipFill>
                          <a:blip r:embed="rId64" cstate="print">
                            <a:extLst>
                              <a:ext uri="{BEBA8EAE-BF5A-486C-A8C5-ECC9F3942E4B}">
                                <a14:imgProps xmlns:a14="http://schemas.microsoft.com/office/drawing/2010/main">
                                  <a14:imgLayer r:embed="rId65">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038005" cy="2293476"/>
                          </a:xfrm>
                          <a:prstGeom prst="rect">
                            <a:avLst/>
                          </a:prstGeom>
                        </pic:spPr>
                      </pic:pic>
                    </a:graphicData>
                  </a:graphic>
                </wp:inline>
              </w:drawing>
            </w:r>
          </w:p>
          <w:p w:rsidR="00536BC8" w:rsidRPr="00207F77" w:rsidRDefault="00536BC8" w:rsidP="00536BC8">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164B55">
              <w:rPr>
                <w:noProof/>
                <w:lang w:val="en-US"/>
              </w:rPr>
              <w:t>17</w:t>
            </w:r>
            <w:r w:rsidRPr="00207F77">
              <w:rPr>
                <w:lang w:val="en-US"/>
              </w:rPr>
              <w:fldChar w:fldCharType="end"/>
            </w:r>
            <w:r w:rsidRPr="00207F77">
              <w:rPr>
                <w:lang w:val="en-US"/>
              </w:rPr>
              <w:t>: FABI box</w:t>
            </w:r>
          </w:p>
          <w:p w:rsidR="00E83961" w:rsidRPr="00207F77" w:rsidRDefault="00E83961" w:rsidP="00E83961">
            <w:pPr>
              <w:rPr>
                <w:lang w:val="en-US"/>
              </w:rPr>
            </w:pPr>
          </w:p>
        </w:tc>
      </w:tr>
    </w:tbl>
    <w:p w:rsidR="000243F7" w:rsidRPr="00207F77" w:rsidRDefault="00504297" w:rsidP="000243F7">
      <w:pPr>
        <w:rPr>
          <w:lang w:val="en-US"/>
        </w:rPr>
      </w:pPr>
      <w:r>
        <w:rPr>
          <w:lang w:val="en-US"/>
        </w:rPr>
        <w:t xml:space="preserve">If you would like to protect your microcontroller in a nice case and </w:t>
      </w:r>
      <w:r w:rsidRPr="00504297">
        <w:rPr>
          <w:lang w:val="en-US"/>
        </w:rPr>
        <w:t>add</w:t>
      </w:r>
      <w:r>
        <w:rPr>
          <w:lang w:val="en-US"/>
        </w:rPr>
        <w:t xml:space="preserve"> flexible connectors, </w:t>
      </w:r>
      <w:r w:rsidRPr="00504297">
        <w:rPr>
          <w:lang w:val="en-US"/>
        </w:rPr>
        <w:t>it</w:t>
      </w:r>
      <w:r>
        <w:rPr>
          <w:lang w:val="en-US"/>
        </w:rPr>
        <w:t xml:space="preserve"> might be an idea to build a FABI box with </w:t>
      </w:r>
      <w:r w:rsidR="000243F7" w:rsidRPr="00207F77">
        <w:rPr>
          <w:lang w:val="en-US"/>
        </w:rPr>
        <w:t>6 jack plugs</w:t>
      </w:r>
      <w:r>
        <w:rPr>
          <w:lang w:val="en-US"/>
        </w:rPr>
        <w:t>, to</w:t>
      </w:r>
      <w:r w:rsidR="000243F7" w:rsidRPr="00207F77">
        <w:rPr>
          <w:lang w:val="en-US"/>
        </w:rPr>
        <w:t xml:space="preserve"> connect 6 different switches to the microcontroller pin</w:t>
      </w:r>
      <w:r>
        <w:rPr>
          <w:lang w:val="en-US"/>
        </w:rPr>
        <w:t>s</w:t>
      </w:r>
      <w:r w:rsidR="000243F7" w:rsidRPr="00207F77">
        <w:rPr>
          <w:lang w:val="en-US"/>
        </w:rPr>
        <w:t xml:space="preserve"> 2</w:t>
      </w:r>
      <w:r w:rsidR="00207F77" w:rsidRPr="00207F77">
        <w:rPr>
          <w:lang w:val="en-US"/>
        </w:rPr>
        <w:t>, 3,</w:t>
      </w:r>
      <w:r w:rsidR="00A61A39">
        <w:rPr>
          <w:lang w:val="en-US"/>
        </w:rPr>
        <w:t xml:space="preserve"> </w:t>
      </w:r>
      <w:r w:rsidR="00207F77" w:rsidRPr="00207F77">
        <w:rPr>
          <w:lang w:val="en-US"/>
        </w:rPr>
        <w:t>4,</w:t>
      </w:r>
      <w:r w:rsidR="00A61A39">
        <w:rPr>
          <w:lang w:val="en-US"/>
        </w:rPr>
        <w:t xml:space="preserve"> </w:t>
      </w:r>
      <w:r w:rsidR="00207F77" w:rsidRPr="00207F77">
        <w:rPr>
          <w:lang w:val="en-US"/>
        </w:rPr>
        <w:t>5,</w:t>
      </w:r>
      <w:r w:rsidR="00A61A39">
        <w:rPr>
          <w:lang w:val="en-US"/>
        </w:rPr>
        <w:t xml:space="preserve"> </w:t>
      </w:r>
      <w:r w:rsidR="00207F77" w:rsidRPr="00207F77">
        <w:rPr>
          <w:lang w:val="en-US"/>
        </w:rPr>
        <w:t>6</w:t>
      </w:r>
      <w:r w:rsidR="000243F7" w:rsidRPr="00207F77">
        <w:rPr>
          <w:lang w:val="en-US"/>
        </w:rPr>
        <w:t xml:space="preserve"> and 7.</w:t>
      </w:r>
      <w:r w:rsidR="004B42A1">
        <w:rPr>
          <w:lang w:val="en-US"/>
        </w:rPr>
        <w:t xml:space="preserve"> You can use any box of choice with a size of about </w:t>
      </w:r>
      <w:r w:rsidR="004B42A1" w:rsidRPr="004B42A1">
        <w:rPr>
          <w:lang w:val="en-US"/>
        </w:rPr>
        <w:t>85</w:t>
      </w:r>
      <w:r w:rsidR="00A61A39">
        <w:rPr>
          <w:lang w:val="en-US"/>
        </w:rPr>
        <w:t xml:space="preserve"> </w:t>
      </w:r>
      <w:r w:rsidR="004B42A1" w:rsidRPr="004B42A1">
        <w:rPr>
          <w:lang w:val="en-US"/>
        </w:rPr>
        <w:t>x</w:t>
      </w:r>
      <w:r w:rsidR="00A61A39">
        <w:rPr>
          <w:lang w:val="en-US"/>
        </w:rPr>
        <w:t xml:space="preserve"> </w:t>
      </w:r>
      <w:r w:rsidR="004B42A1" w:rsidRPr="004B42A1">
        <w:rPr>
          <w:lang w:val="en-US"/>
        </w:rPr>
        <w:t>65</w:t>
      </w:r>
      <w:r w:rsidR="00A61A39">
        <w:rPr>
          <w:lang w:val="en-US"/>
        </w:rPr>
        <w:t xml:space="preserve"> </w:t>
      </w:r>
      <w:r w:rsidR="004B42A1" w:rsidRPr="004B42A1">
        <w:rPr>
          <w:lang w:val="en-US"/>
        </w:rPr>
        <w:t>x</w:t>
      </w:r>
      <w:r w:rsidR="00A61A39">
        <w:rPr>
          <w:lang w:val="en-US"/>
        </w:rPr>
        <w:t xml:space="preserve"> </w:t>
      </w:r>
      <w:r w:rsidR="004B42A1" w:rsidRPr="004B42A1">
        <w:rPr>
          <w:lang w:val="en-US"/>
        </w:rPr>
        <w:t>28mm</w:t>
      </w:r>
      <w:r w:rsidR="004B42A1">
        <w:rPr>
          <w:lang w:val="en-US"/>
        </w:rPr>
        <w:t xml:space="preserve"> or buy </w:t>
      </w:r>
      <w:r w:rsidR="00A61A39">
        <w:rPr>
          <w:lang w:val="en-US"/>
        </w:rPr>
        <w:t xml:space="preserve">the box seen above </w:t>
      </w:r>
      <w:r w:rsidR="004B42A1">
        <w:rPr>
          <w:lang w:val="en-US"/>
        </w:rPr>
        <w:t xml:space="preserve">at the </w:t>
      </w:r>
      <w:r w:rsidR="00F37E39">
        <w:rPr>
          <w:lang w:val="en-US"/>
        </w:rPr>
        <w:t>web shop</w:t>
      </w:r>
      <w:r w:rsidR="004B42A1">
        <w:rPr>
          <w:lang w:val="en-US"/>
        </w:rPr>
        <w:t xml:space="preserve"> of </w:t>
      </w:r>
      <w:hyperlink r:id="rId66" w:history="1">
        <w:r w:rsidR="00A61A39" w:rsidRPr="00D63641">
          <w:rPr>
            <w:rStyle w:val="Hyperlink"/>
            <w:lang w:val="en-US"/>
          </w:rPr>
          <w:t>http://www.reichelt.de</w:t>
        </w:r>
      </w:hyperlink>
      <w:r w:rsidR="00A61A39">
        <w:rPr>
          <w:lang w:val="en-US"/>
        </w:rPr>
        <w:t xml:space="preserve"> (the part number is </w:t>
      </w:r>
      <w:r w:rsidR="00A61A39" w:rsidRPr="00A61A39">
        <w:rPr>
          <w:lang w:val="en-US"/>
        </w:rPr>
        <w:t>SP-2062-SW)</w:t>
      </w:r>
      <w:r w:rsidR="004B42A1">
        <w:rPr>
          <w:lang w:val="en-US"/>
        </w:rPr>
        <w:t xml:space="preserve">. </w:t>
      </w:r>
      <w:r>
        <w:rPr>
          <w:lang w:val="en-US"/>
        </w:rPr>
        <w:t xml:space="preserve">The 6 switches can then be configured with the FABI GUI software for </w:t>
      </w:r>
      <w:r w:rsidR="00E83961" w:rsidRPr="00207F77">
        <w:rPr>
          <w:lang w:val="en-US"/>
        </w:rPr>
        <w:t xml:space="preserve">different alternative computer control functions </w:t>
      </w:r>
      <w:r>
        <w:rPr>
          <w:lang w:val="en-US"/>
        </w:rPr>
        <w:t xml:space="preserve">as </w:t>
      </w:r>
      <w:r w:rsidR="00E83961" w:rsidRPr="00207F77">
        <w:rPr>
          <w:lang w:val="en-US"/>
        </w:rPr>
        <w:t xml:space="preserve">explained in </w:t>
      </w:r>
      <w:r w:rsidR="000243F7" w:rsidRPr="00207F77">
        <w:rPr>
          <w:lang w:val="en-US"/>
        </w:rPr>
        <w:t>next chapter “</w:t>
      </w:r>
      <w:r w:rsidR="00A61A39">
        <w:rPr>
          <w:lang w:val="en-US"/>
        </w:rPr>
        <w:t>S</w:t>
      </w:r>
      <w:r w:rsidR="000243F7" w:rsidRPr="00207F77">
        <w:rPr>
          <w:lang w:val="en-US"/>
        </w:rPr>
        <w:t>oftware”.</w:t>
      </w:r>
    </w:p>
    <w:p w:rsidR="007733C4" w:rsidRPr="00207F77" w:rsidRDefault="007733C4" w:rsidP="000243F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58"/>
        <w:gridCol w:w="5696"/>
      </w:tblGrid>
      <w:tr w:rsidR="007733C4" w:rsidRPr="00F37E39" w:rsidTr="00536BC8">
        <w:tc>
          <w:tcPr>
            <w:tcW w:w="4158" w:type="dxa"/>
          </w:tcPr>
          <w:p w:rsidR="007733C4" w:rsidRDefault="000E65C4" w:rsidP="000243F7">
            <w:pPr>
              <w:rPr>
                <w:lang w:val="en-US"/>
              </w:rPr>
            </w:pPr>
            <w:r w:rsidRPr="00207F77">
              <w:rPr>
                <w:noProof/>
                <w:lang w:val="de-AT" w:eastAsia="de-AT"/>
              </w:rPr>
              <w:lastRenderedPageBreak/>
              <w:drawing>
                <wp:inline distT="0" distB="0" distL="0" distR="0" wp14:anchorId="3CBC4F0F" wp14:editId="1F31D595">
                  <wp:extent cx="2280803" cy="2113808"/>
                  <wp:effectExtent l="0" t="0" r="5715"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B29.tmp"/>
                          <pic:cNvPicPr/>
                        </pic:nvPicPr>
                        <pic:blipFill>
                          <a:blip r:embed="rId67">
                            <a:extLst>
                              <a:ext uri="{BEBA8EAE-BF5A-486C-A8C5-ECC9F3942E4B}">
                                <a14:imgProps xmlns:a14="http://schemas.microsoft.com/office/drawing/2010/main">
                                  <a14:imgLayer r:embed="rId6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282664" cy="2115532"/>
                          </a:xfrm>
                          <a:prstGeom prst="rect">
                            <a:avLst/>
                          </a:prstGeom>
                        </pic:spPr>
                      </pic:pic>
                    </a:graphicData>
                  </a:graphic>
                </wp:inline>
              </w:drawing>
            </w:r>
          </w:p>
          <w:p w:rsidR="00E244D3" w:rsidRPr="00207F77" w:rsidRDefault="00E244D3" w:rsidP="000243F7">
            <w:pPr>
              <w:rPr>
                <w:lang w:val="en-US"/>
              </w:rPr>
            </w:pPr>
          </w:p>
        </w:tc>
        <w:tc>
          <w:tcPr>
            <w:tcW w:w="5696" w:type="dxa"/>
          </w:tcPr>
          <w:p w:rsidR="00372E2F" w:rsidRPr="00207F77" w:rsidRDefault="00372E2F" w:rsidP="000E65C4">
            <w:pPr>
              <w:tabs>
                <w:tab w:val="left" w:pos="4451"/>
              </w:tabs>
              <w:rPr>
                <w:lang w:val="en-US"/>
              </w:rPr>
            </w:pPr>
          </w:p>
          <w:p w:rsidR="007733C4" w:rsidRPr="00207F77" w:rsidRDefault="000E65C4" w:rsidP="000E65C4">
            <w:pPr>
              <w:tabs>
                <w:tab w:val="left" w:pos="4451"/>
              </w:tabs>
              <w:rPr>
                <w:lang w:val="en-US"/>
              </w:rPr>
            </w:pPr>
            <w:r w:rsidRPr="00207F77">
              <w:rPr>
                <w:lang w:val="en-US"/>
              </w:rPr>
              <w:t xml:space="preserve">The first step to build a FABI box is to mark the drill holes for the 6 jack plugs </w:t>
            </w:r>
            <w:r w:rsidR="00B230B0" w:rsidRPr="00207F77">
              <w:rPr>
                <w:lang w:val="en-US"/>
              </w:rPr>
              <w:t xml:space="preserve">(long side of the box) </w:t>
            </w:r>
            <w:r w:rsidRPr="00207F77">
              <w:rPr>
                <w:lang w:val="en-US"/>
              </w:rPr>
              <w:t xml:space="preserve">and the USB </w:t>
            </w:r>
            <w:r w:rsidR="00B230B0" w:rsidRPr="00207F77">
              <w:rPr>
                <w:lang w:val="en-US"/>
              </w:rPr>
              <w:t>connection (short side of the box)</w:t>
            </w:r>
            <w:r w:rsidRPr="00207F77">
              <w:rPr>
                <w:lang w:val="en-US"/>
              </w:rPr>
              <w:t>.</w:t>
            </w:r>
          </w:p>
          <w:p w:rsidR="00B230B0" w:rsidRPr="00207F77" w:rsidRDefault="000E65C4" w:rsidP="00B65D55">
            <w:pPr>
              <w:tabs>
                <w:tab w:val="left" w:pos="4451"/>
              </w:tabs>
              <w:rPr>
                <w:lang w:val="en-US"/>
              </w:rPr>
            </w:pPr>
            <w:r w:rsidRPr="00207F77">
              <w:rPr>
                <w:lang w:val="en-US"/>
              </w:rPr>
              <w:t xml:space="preserve">It is important that the single jack plugs are </w:t>
            </w:r>
            <w:r w:rsidR="00207F77" w:rsidRPr="00207F77">
              <w:rPr>
                <w:lang w:val="en-US"/>
              </w:rPr>
              <w:t>far</w:t>
            </w:r>
            <w:r w:rsidRPr="00207F77">
              <w:rPr>
                <w:lang w:val="en-US"/>
              </w:rPr>
              <w:t xml:space="preserve"> enough </w:t>
            </w:r>
            <w:r w:rsidR="00E83961" w:rsidRPr="00207F77">
              <w:rPr>
                <w:lang w:val="en-US"/>
              </w:rPr>
              <w:t xml:space="preserve">away from each other </w:t>
            </w:r>
            <w:r w:rsidRPr="00207F77">
              <w:rPr>
                <w:lang w:val="en-US"/>
              </w:rPr>
              <w:t>that the</w:t>
            </w:r>
            <w:r w:rsidR="00B65D55">
              <w:rPr>
                <w:lang w:val="en-US"/>
              </w:rPr>
              <w:t xml:space="preserve"> plugs can be inserted later</w:t>
            </w:r>
            <w:r w:rsidRPr="00207F77">
              <w:rPr>
                <w:lang w:val="en-US"/>
              </w:rPr>
              <w:t>. The distance between two plug holes should be at least 10mm.</w:t>
            </w:r>
            <w:r w:rsidR="00B230B0" w:rsidRPr="00207F77">
              <w:rPr>
                <w:lang w:val="en-US"/>
              </w:rPr>
              <w:t xml:space="preserve"> Pay attention that the holes are in the middle of the box! </w:t>
            </w:r>
          </w:p>
        </w:tc>
      </w:tr>
      <w:tr w:rsidR="00B230B0" w:rsidRPr="00F37E39" w:rsidTr="00536BC8">
        <w:tc>
          <w:tcPr>
            <w:tcW w:w="4158" w:type="dxa"/>
          </w:tcPr>
          <w:p w:rsidR="00B230B0" w:rsidRDefault="00A61A39" w:rsidP="000243F7">
            <w:pPr>
              <w:rPr>
                <w:noProof/>
                <w:lang w:val="en-US" w:eastAsia="en-US"/>
              </w:rPr>
            </w:pPr>
            <w:r>
              <w:rPr>
                <w:noProof/>
                <w:lang w:val="en-US" w:eastAsia="en-US"/>
              </w:rPr>
              <w:t xml:space="preserve">      </w:t>
            </w:r>
            <w:r w:rsidR="00B230B0" w:rsidRPr="00207F77">
              <w:rPr>
                <w:noProof/>
                <w:lang w:val="de-AT" w:eastAsia="de-AT"/>
              </w:rPr>
              <w:drawing>
                <wp:inline distT="0" distB="0" distL="0" distR="0" wp14:anchorId="559B032E" wp14:editId="36D5E19D">
                  <wp:extent cx="1769423" cy="1159910"/>
                  <wp:effectExtent l="0" t="0" r="2540" b="254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F2F.tmp"/>
                          <pic:cNvPicPr/>
                        </pic:nvPicPr>
                        <pic:blipFill>
                          <a:blip r:embed="rId69" cstate="print">
                            <a:extLst>
                              <a:ext uri="{BEBA8EAE-BF5A-486C-A8C5-ECC9F3942E4B}">
                                <a14:imgProps xmlns:a14="http://schemas.microsoft.com/office/drawing/2010/main">
                                  <a14:imgLayer r:embed="rId7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77098" cy="1164941"/>
                          </a:xfrm>
                          <a:prstGeom prst="rect">
                            <a:avLst/>
                          </a:prstGeom>
                        </pic:spPr>
                      </pic:pic>
                    </a:graphicData>
                  </a:graphic>
                </wp:inline>
              </w:drawing>
            </w:r>
          </w:p>
          <w:p w:rsidR="00E244D3" w:rsidRPr="00207F77" w:rsidRDefault="00E244D3" w:rsidP="000243F7">
            <w:pPr>
              <w:rPr>
                <w:noProof/>
                <w:lang w:val="en-US" w:eastAsia="en-US"/>
              </w:rPr>
            </w:pPr>
          </w:p>
        </w:tc>
        <w:tc>
          <w:tcPr>
            <w:tcW w:w="5696" w:type="dxa"/>
          </w:tcPr>
          <w:p w:rsidR="00372E2F" w:rsidRPr="00207F77" w:rsidRDefault="00372E2F" w:rsidP="000E65C4">
            <w:pPr>
              <w:tabs>
                <w:tab w:val="left" w:pos="4451"/>
              </w:tabs>
              <w:rPr>
                <w:lang w:val="en-US"/>
              </w:rPr>
            </w:pPr>
          </w:p>
          <w:p w:rsidR="00372E2F" w:rsidRPr="00207F77" w:rsidRDefault="00372E2F" w:rsidP="000E65C4">
            <w:pPr>
              <w:tabs>
                <w:tab w:val="left" w:pos="4451"/>
              </w:tabs>
              <w:rPr>
                <w:lang w:val="en-US"/>
              </w:rPr>
            </w:pPr>
          </w:p>
          <w:p w:rsidR="00B230B0" w:rsidRPr="00207F77" w:rsidRDefault="00B230B0" w:rsidP="000E65C4">
            <w:pPr>
              <w:tabs>
                <w:tab w:val="left" w:pos="4451"/>
              </w:tabs>
              <w:rPr>
                <w:lang w:val="en-US"/>
              </w:rPr>
            </w:pPr>
            <w:r w:rsidRPr="00207F77">
              <w:rPr>
                <w:lang w:val="en-US"/>
              </w:rPr>
              <w:t>Fix the box with the vice</w:t>
            </w:r>
          </w:p>
        </w:tc>
      </w:tr>
      <w:tr w:rsidR="007733C4" w:rsidRPr="00F37E39" w:rsidTr="00536BC8">
        <w:tc>
          <w:tcPr>
            <w:tcW w:w="4158" w:type="dxa"/>
          </w:tcPr>
          <w:p w:rsidR="007733C4" w:rsidRDefault="00A61A39" w:rsidP="000243F7">
            <w:pPr>
              <w:rPr>
                <w:lang w:val="en-US"/>
              </w:rPr>
            </w:pPr>
            <w:r>
              <w:rPr>
                <w:lang w:val="en-US"/>
              </w:rPr>
              <w:t xml:space="preserve">               </w:t>
            </w:r>
            <w:r w:rsidR="000E65C4" w:rsidRPr="00207F77">
              <w:rPr>
                <w:noProof/>
                <w:lang w:val="de-AT" w:eastAsia="de-AT"/>
              </w:rPr>
              <w:drawing>
                <wp:inline distT="0" distB="0" distL="0" distR="0" wp14:anchorId="2C998122" wp14:editId="17FBB33F">
                  <wp:extent cx="1116280" cy="1985977"/>
                  <wp:effectExtent l="0" t="0" r="825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2D5.tmp"/>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22877" cy="1997714"/>
                          </a:xfrm>
                          <a:prstGeom prst="rect">
                            <a:avLst/>
                          </a:prstGeom>
                        </pic:spPr>
                      </pic:pic>
                    </a:graphicData>
                  </a:graphic>
                </wp:inline>
              </w:drawing>
            </w:r>
          </w:p>
          <w:p w:rsidR="00E244D3" w:rsidRPr="00207F77" w:rsidRDefault="00E244D3" w:rsidP="000243F7">
            <w:pPr>
              <w:rPr>
                <w:lang w:val="en-US"/>
              </w:rPr>
            </w:pPr>
          </w:p>
        </w:tc>
        <w:tc>
          <w:tcPr>
            <w:tcW w:w="5696" w:type="dxa"/>
          </w:tcPr>
          <w:p w:rsidR="007733C4" w:rsidRPr="00207F77" w:rsidRDefault="00B230B0" w:rsidP="000243F7">
            <w:pPr>
              <w:rPr>
                <w:lang w:val="en-US"/>
              </w:rPr>
            </w:pPr>
            <w:r w:rsidRPr="00207F77">
              <w:rPr>
                <w:noProof/>
                <w:lang w:val="de-AT" w:eastAsia="de-AT"/>
              </w:rPr>
              <w:drawing>
                <wp:anchor distT="0" distB="0" distL="114300" distR="114300" simplePos="0" relativeHeight="251671552" behindDoc="0" locked="0" layoutInCell="1" allowOverlap="1" wp14:anchorId="62BB0F0F" wp14:editId="3D3DA5EA">
                  <wp:simplePos x="0" y="0"/>
                  <wp:positionH relativeFrom="column">
                    <wp:posOffset>1332230</wp:posOffset>
                  </wp:positionH>
                  <wp:positionV relativeFrom="paragraph">
                    <wp:posOffset>739769</wp:posOffset>
                  </wp:positionV>
                  <wp:extent cx="1500996" cy="1248764"/>
                  <wp:effectExtent l="0" t="0" r="4445" b="8890"/>
                  <wp:wrapNone/>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9AC.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00996" cy="1248764"/>
                          </a:xfrm>
                          <a:prstGeom prst="rect">
                            <a:avLst/>
                          </a:prstGeom>
                        </pic:spPr>
                      </pic:pic>
                    </a:graphicData>
                  </a:graphic>
                  <wp14:sizeRelH relativeFrom="page">
                    <wp14:pctWidth>0</wp14:pctWidth>
                  </wp14:sizeRelH>
                  <wp14:sizeRelV relativeFrom="page">
                    <wp14:pctHeight>0</wp14:pctHeight>
                  </wp14:sizeRelV>
                </wp:anchor>
              </w:drawing>
            </w:r>
            <w:r w:rsidR="00371622" w:rsidRPr="00207F77">
              <w:rPr>
                <w:lang w:val="en-US"/>
              </w:rPr>
              <w:t>With a pointed punch</w:t>
            </w:r>
            <w:r w:rsidRPr="00207F77">
              <w:rPr>
                <w:lang w:val="en-US"/>
              </w:rPr>
              <w:t xml:space="preserve"> and a hammer the holes which should be drilled are</w:t>
            </w:r>
            <w:r w:rsidR="00207F77">
              <w:rPr>
                <w:lang w:val="en-US"/>
              </w:rPr>
              <w:t xml:space="preserve"> marked for an easier handling </w:t>
            </w:r>
            <w:r w:rsidRPr="00207F77">
              <w:rPr>
                <w:lang w:val="en-US"/>
              </w:rPr>
              <w:t>with the big drill</w:t>
            </w:r>
          </w:p>
        </w:tc>
      </w:tr>
      <w:tr w:rsidR="007733C4" w:rsidRPr="00F37E39" w:rsidTr="00536BC8">
        <w:tc>
          <w:tcPr>
            <w:tcW w:w="4158" w:type="dxa"/>
          </w:tcPr>
          <w:p w:rsidR="007733C4" w:rsidRPr="00207F77" w:rsidRDefault="00A61A39" w:rsidP="000E65C4">
            <w:pPr>
              <w:rPr>
                <w:lang w:val="en-US"/>
              </w:rPr>
            </w:pPr>
            <w:r>
              <w:rPr>
                <w:lang w:val="en-US"/>
              </w:rPr>
              <w:t xml:space="preserve">             </w:t>
            </w:r>
            <w:r w:rsidR="000E65C4" w:rsidRPr="00207F77">
              <w:rPr>
                <w:noProof/>
                <w:lang w:val="de-AT" w:eastAsia="de-AT"/>
              </w:rPr>
              <w:drawing>
                <wp:inline distT="0" distB="0" distL="0" distR="0" wp14:anchorId="21AE47AF" wp14:editId="3600D1AD">
                  <wp:extent cx="1172186" cy="2242868"/>
                  <wp:effectExtent l="0" t="0" r="9525" b="508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382.tmp"/>
                          <pic:cNvPicPr/>
                        </pic:nvPicPr>
                        <pic:blipFill>
                          <a:blip r:embed="rId74" cstate="print">
                            <a:extLst>
                              <a:ext uri="{BEBA8EAE-BF5A-486C-A8C5-ECC9F3942E4B}">
                                <a14:imgProps xmlns:a14="http://schemas.microsoft.com/office/drawing/2010/main">
                                  <a14:imgLayer r:embed="rId7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174997" cy="2248247"/>
                          </a:xfrm>
                          <a:prstGeom prst="rect">
                            <a:avLst/>
                          </a:prstGeom>
                        </pic:spPr>
                      </pic:pic>
                    </a:graphicData>
                  </a:graphic>
                </wp:inline>
              </w:drawing>
            </w:r>
          </w:p>
        </w:tc>
        <w:tc>
          <w:tcPr>
            <w:tcW w:w="5696" w:type="dxa"/>
          </w:tcPr>
          <w:p w:rsidR="00372E2F" w:rsidRPr="00207F77" w:rsidRDefault="00372E2F" w:rsidP="000243F7">
            <w:pPr>
              <w:rPr>
                <w:lang w:val="en-US"/>
              </w:rPr>
            </w:pPr>
          </w:p>
          <w:p w:rsidR="007733C4" w:rsidRPr="00207F77" w:rsidRDefault="00B230B0" w:rsidP="000243F7">
            <w:pPr>
              <w:rPr>
                <w:lang w:val="en-US"/>
              </w:rPr>
            </w:pPr>
            <w:r w:rsidRPr="00207F77">
              <w:rPr>
                <w:lang w:val="en-US"/>
              </w:rPr>
              <w:t xml:space="preserve">After the preparation explained above, make the holes for the jack plug and the USB cable carefully with </w:t>
            </w:r>
            <w:r w:rsidR="00650A1C">
              <w:rPr>
                <w:lang w:val="en-US"/>
              </w:rPr>
              <w:t>a stationary table</w:t>
            </w:r>
            <w:r w:rsidRPr="00207F77">
              <w:rPr>
                <w:lang w:val="en-US"/>
              </w:rPr>
              <w:t xml:space="preserve"> drill</w:t>
            </w:r>
            <w:r w:rsidR="00650A1C">
              <w:rPr>
                <w:lang w:val="en-US"/>
              </w:rPr>
              <w:t>er (6mm drill)</w:t>
            </w:r>
          </w:p>
          <w:p w:rsidR="00E83961" w:rsidRPr="00207F77" w:rsidRDefault="00B230B0" w:rsidP="000243F7">
            <w:pPr>
              <w:rPr>
                <w:lang w:val="en-US"/>
              </w:rPr>
            </w:pPr>
            <w:r w:rsidRPr="00207F77">
              <w:rPr>
                <w:lang w:val="en-US"/>
              </w:rPr>
              <w:t xml:space="preserve">But before </w:t>
            </w:r>
            <w:r w:rsidR="00E83961" w:rsidRPr="00207F77">
              <w:rPr>
                <w:lang w:val="en-US"/>
              </w:rPr>
              <w:t xml:space="preserve">using the drill, please read the user manual </w:t>
            </w:r>
            <w:r w:rsidRPr="00207F77">
              <w:rPr>
                <w:lang w:val="en-US"/>
              </w:rPr>
              <w:t xml:space="preserve">carefully! </w:t>
            </w:r>
          </w:p>
          <w:p w:rsidR="00B230B0" w:rsidRPr="00207F77" w:rsidRDefault="00B230B0" w:rsidP="000243F7">
            <w:pPr>
              <w:rPr>
                <w:lang w:val="en-US"/>
              </w:rPr>
            </w:pPr>
            <w:r w:rsidRPr="00207F77">
              <w:rPr>
                <w:lang w:val="en-US"/>
              </w:rPr>
              <w:t>Pay attention to your body especially the fingers! Always use the vice while working with the drill</w:t>
            </w:r>
          </w:p>
          <w:p w:rsidR="00B230B0" w:rsidRPr="00207F77" w:rsidRDefault="00B230B0" w:rsidP="000243F7">
            <w:pPr>
              <w:rPr>
                <w:lang w:val="en-US"/>
              </w:rPr>
            </w:pPr>
          </w:p>
        </w:tc>
      </w:tr>
      <w:tr w:rsidR="007733C4" w:rsidRPr="00F37E39" w:rsidTr="00536BC8">
        <w:tc>
          <w:tcPr>
            <w:tcW w:w="4158" w:type="dxa"/>
          </w:tcPr>
          <w:p w:rsidR="007733C4" w:rsidRDefault="007733C4" w:rsidP="000243F7">
            <w:pPr>
              <w:rPr>
                <w:lang w:val="en-US"/>
              </w:rPr>
            </w:pPr>
            <w:r w:rsidRPr="00207F77">
              <w:rPr>
                <w:noProof/>
                <w:lang w:val="de-AT" w:eastAsia="de-AT"/>
              </w:rPr>
              <w:lastRenderedPageBreak/>
              <w:drawing>
                <wp:inline distT="0" distB="0" distL="0" distR="0" wp14:anchorId="5878B02A" wp14:editId="290B1EB0">
                  <wp:extent cx="2337759" cy="1013343"/>
                  <wp:effectExtent l="0" t="0" r="571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6D9.tmp"/>
                          <pic:cNvPicPr/>
                        </pic:nvPicPr>
                        <pic:blipFill>
                          <a:blip r:embed="rId76">
                            <a:extLst>
                              <a:ext uri="{BEBA8EAE-BF5A-486C-A8C5-ECC9F3942E4B}">
                                <a14:imgProps xmlns:a14="http://schemas.microsoft.com/office/drawing/2010/main">
                                  <a14:imgLayer r:embed="rId77">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378353" cy="1030939"/>
                          </a:xfrm>
                          <a:prstGeom prst="rect">
                            <a:avLst/>
                          </a:prstGeom>
                        </pic:spPr>
                      </pic:pic>
                    </a:graphicData>
                  </a:graphic>
                </wp:inline>
              </w:drawing>
            </w:r>
          </w:p>
          <w:p w:rsidR="00E244D3" w:rsidRPr="00207F77" w:rsidRDefault="00E244D3" w:rsidP="000243F7">
            <w:pPr>
              <w:rPr>
                <w:lang w:val="en-US"/>
              </w:rPr>
            </w:pPr>
          </w:p>
        </w:tc>
        <w:tc>
          <w:tcPr>
            <w:tcW w:w="5696" w:type="dxa"/>
          </w:tcPr>
          <w:p w:rsidR="007733C4" w:rsidRPr="00207F77" w:rsidRDefault="00B230B0" w:rsidP="000243F7">
            <w:pPr>
              <w:rPr>
                <w:lang w:val="en-US"/>
              </w:rPr>
            </w:pPr>
            <w:r w:rsidRPr="00207F77">
              <w:rPr>
                <w:noProof/>
                <w:lang w:val="de-AT" w:eastAsia="de-AT"/>
              </w:rPr>
              <w:drawing>
                <wp:anchor distT="0" distB="0" distL="114300" distR="114300" simplePos="0" relativeHeight="251672576" behindDoc="0" locked="0" layoutInCell="1" allowOverlap="1" wp14:anchorId="2AA52134" wp14:editId="1BF78483">
                  <wp:simplePos x="0" y="0"/>
                  <wp:positionH relativeFrom="column">
                    <wp:posOffset>1409535</wp:posOffset>
                  </wp:positionH>
                  <wp:positionV relativeFrom="paragraph">
                    <wp:posOffset>611115</wp:posOffset>
                  </wp:positionV>
                  <wp:extent cx="1774314" cy="1039449"/>
                  <wp:effectExtent l="0" t="0" r="0" b="8890"/>
                  <wp:wrapNone/>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80.tmp"/>
                          <pic:cNvPicPr/>
                        </pic:nvPicPr>
                        <pic:blipFill>
                          <a:blip r:embed="rId78" cstate="print">
                            <a:extLst>
                              <a:ext uri="{BEBA8EAE-BF5A-486C-A8C5-ECC9F3942E4B}">
                                <a14:imgProps xmlns:a14="http://schemas.microsoft.com/office/drawing/2010/main">
                                  <a14:imgLayer r:embed="rId79">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1774314" cy="1039449"/>
                          </a:xfrm>
                          <a:prstGeom prst="rect">
                            <a:avLst/>
                          </a:prstGeom>
                        </pic:spPr>
                      </pic:pic>
                    </a:graphicData>
                  </a:graphic>
                  <wp14:sizeRelH relativeFrom="page">
                    <wp14:pctWidth>0</wp14:pctWidth>
                  </wp14:sizeRelH>
                  <wp14:sizeRelV relativeFrom="page">
                    <wp14:pctHeight>0</wp14:pctHeight>
                  </wp14:sizeRelV>
                </wp:anchor>
              </w:drawing>
            </w:r>
            <w:r w:rsidR="00372E2F" w:rsidRPr="00207F77">
              <w:rPr>
                <w:lang w:val="en-US"/>
              </w:rPr>
              <w:t>Now the box should have 6 holes for the jack plug</w:t>
            </w:r>
            <w:r w:rsidR="00650A1C">
              <w:rPr>
                <w:lang w:val="en-US"/>
              </w:rPr>
              <w:t>s</w:t>
            </w:r>
            <w:r w:rsidR="00372E2F" w:rsidRPr="00207F77">
              <w:rPr>
                <w:lang w:val="en-US"/>
              </w:rPr>
              <w:t xml:space="preserve"> and one </w:t>
            </w:r>
            <w:r w:rsidR="00650A1C">
              <w:rPr>
                <w:lang w:val="en-US"/>
              </w:rPr>
              <w:t xml:space="preserve">bigger </w:t>
            </w:r>
            <w:r w:rsidR="00372E2F" w:rsidRPr="00207F77">
              <w:rPr>
                <w:lang w:val="en-US"/>
              </w:rPr>
              <w:t>hole for the USB cable</w:t>
            </w:r>
            <w:r w:rsidR="00650A1C">
              <w:rPr>
                <w:lang w:val="en-US"/>
              </w:rPr>
              <w:t xml:space="preserve"> (can be extended  with a file )</w:t>
            </w:r>
          </w:p>
        </w:tc>
      </w:tr>
      <w:tr w:rsidR="007733C4" w:rsidRPr="00F37E39" w:rsidTr="00536BC8">
        <w:tc>
          <w:tcPr>
            <w:tcW w:w="4158" w:type="dxa"/>
          </w:tcPr>
          <w:p w:rsidR="007733C4" w:rsidRDefault="007733C4" w:rsidP="000243F7">
            <w:pPr>
              <w:rPr>
                <w:lang w:val="en-US"/>
              </w:rPr>
            </w:pPr>
            <w:r w:rsidRPr="00207F77">
              <w:rPr>
                <w:noProof/>
                <w:lang w:val="de-AT" w:eastAsia="de-AT"/>
              </w:rPr>
              <w:drawing>
                <wp:inline distT="0" distB="0" distL="0" distR="0" wp14:anchorId="01A3470C" wp14:editId="6FE94656">
                  <wp:extent cx="2337759" cy="1472510"/>
                  <wp:effectExtent l="0" t="0" r="571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70A.tmp"/>
                          <pic:cNvPicPr/>
                        </pic:nvPicPr>
                        <pic:blipFill>
                          <a:blip r:embed="rId80" cstate="print">
                            <a:extLst>
                              <a:ext uri="{BEBA8EAE-BF5A-486C-A8C5-ECC9F3942E4B}">
                                <a14:imgProps xmlns:a14="http://schemas.microsoft.com/office/drawing/2010/main">
                                  <a14:imgLayer r:embed="rId8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345865" cy="1477616"/>
                          </a:xfrm>
                          <a:prstGeom prst="rect">
                            <a:avLst/>
                          </a:prstGeom>
                        </pic:spPr>
                      </pic:pic>
                    </a:graphicData>
                  </a:graphic>
                </wp:inline>
              </w:drawing>
            </w:r>
          </w:p>
          <w:p w:rsidR="00E244D3" w:rsidRPr="00207F77" w:rsidRDefault="00E244D3" w:rsidP="000243F7">
            <w:pPr>
              <w:rPr>
                <w:lang w:val="en-US"/>
              </w:rPr>
            </w:pPr>
          </w:p>
        </w:tc>
        <w:tc>
          <w:tcPr>
            <w:tcW w:w="5696" w:type="dxa"/>
          </w:tcPr>
          <w:p w:rsidR="00372E2F" w:rsidRPr="00207F77" w:rsidRDefault="00372E2F" w:rsidP="000243F7">
            <w:pPr>
              <w:rPr>
                <w:lang w:val="en-US"/>
              </w:rPr>
            </w:pPr>
          </w:p>
          <w:p w:rsidR="00372E2F" w:rsidRPr="00207F77" w:rsidRDefault="00372E2F" w:rsidP="000243F7">
            <w:pPr>
              <w:rPr>
                <w:lang w:val="en-US"/>
              </w:rPr>
            </w:pPr>
          </w:p>
          <w:p w:rsidR="00372E2F" w:rsidRPr="00207F77" w:rsidRDefault="00372E2F" w:rsidP="000243F7">
            <w:pPr>
              <w:rPr>
                <w:lang w:val="en-US"/>
              </w:rPr>
            </w:pPr>
          </w:p>
          <w:p w:rsidR="007733C4" w:rsidRPr="00207F77" w:rsidRDefault="00372E2F" w:rsidP="000243F7">
            <w:pPr>
              <w:rPr>
                <w:lang w:val="en-US"/>
              </w:rPr>
            </w:pPr>
            <w:r w:rsidRPr="00207F77">
              <w:rPr>
                <w:lang w:val="en-US"/>
              </w:rPr>
              <w:t xml:space="preserve">Remove all disturbing plastic </w:t>
            </w:r>
            <w:r w:rsidRPr="00207F77">
              <w:rPr>
                <w:rStyle w:val="hps"/>
                <w:lang w:val="en-US"/>
              </w:rPr>
              <w:t>elevations inside the box</w:t>
            </w:r>
          </w:p>
        </w:tc>
      </w:tr>
      <w:tr w:rsidR="00372E2F" w:rsidRPr="00F37E39" w:rsidTr="00536BC8">
        <w:tc>
          <w:tcPr>
            <w:tcW w:w="4158" w:type="dxa"/>
          </w:tcPr>
          <w:p w:rsidR="00372E2F" w:rsidRDefault="00A61A39" w:rsidP="000243F7">
            <w:pPr>
              <w:rPr>
                <w:noProof/>
                <w:lang w:val="en-US" w:eastAsia="en-US"/>
              </w:rPr>
            </w:pPr>
            <w:r>
              <w:rPr>
                <w:noProof/>
                <w:lang w:val="en-US" w:eastAsia="en-US"/>
              </w:rPr>
              <w:t xml:space="preserve">     </w:t>
            </w:r>
            <w:r w:rsidR="00372E2F" w:rsidRPr="00207F77">
              <w:rPr>
                <w:noProof/>
                <w:lang w:val="de-AT" w:eastAsia="de-AT"/>
              </w:rPr>
              <w:drawing>
                <wp:inline distT="0" distB="0" distL="0" distR="0" wp14:anchorId="633C4D2C" wp14:editId="1B698700">
                  <wp:extent cx="2077731" cy="1163782"/>
                  <wp:effectExtent l="0" t="0" r="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D70.tmp"/>
                          <pic:cNvPicPr/>
                        </pic:nvPicPr>
                        <pic:blipFill>
                          <a:blip r:embed="rId82" cstate="print">
                            <a:extLst>
                              <a:ext uri="{BEBA8EAE-BF5A-486C-A8C5-ECC9F3942E4B}">
                                <a14:imgProps xmlns:a14="http://schemas.microsoft.com/office/drawing/2010/main">
                                  <a14:imgLayer r:embed="rId8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78904" cy="1164439"/>
                          </a:xfrm>
                          <a:prstGeom prst="rect">
                            <a:avLst/>
                          </a:prstGeom>
                        </pic:spPr>
                      </pic:pic>
                    </a:graphicData>
                  </a:graphic>
                </wp:inline>
              </w:drawing>
            </w:r>
          </w:p>
          <w:p w:rsidR="00E244D3" w:rsidRPr="00207F77" w:rsidRDefault="00E244D3" w:rsidP="000243F7">
            <w:pPr>
              <w:rPr>
                <w:noProof/>
                <w:lang w:val="en-US" w:eastAsia="en-US"/>
              </w:rPr>
            </w:pPr>
          </w:p>
        </w:tc>
        <w:tc>
          <w:tcPr>
            <w:tcW w:w="5696" w:type="dxa"/>
          </w:tcPr>
          <w:p w:rsidR="00372E2F" w:rsidRPr="00207F77" w:rsidRDefault="00A61A39" w:rsidP="00650A1C">
            <w:pPr>
              <w:rPr>
                <w:lang w:val="en-US"/>
              </w:rPr>
            </w:pPr>
            <w:r w:rsidRPr="00207F77">
              <w:rPr>
                <w:noProof/>
                <w:lang w:val="de-AT" w:eastAsia="de-AT"/>
              </w:rPr>
              <w:drawing>
                <wp:anchor distT="0" distB="0" distL="114300" distR="114300" simplePos="0" relativeHeight="251675648" behindDoc="0" locked="0" layoutInCell="1" allowOverlap="1" wp14:anchorId="3A6CC1B3" wp14:editId="794FBA6E">
                  <wp:simplePos x="0" y="0"/>
                  <wp:positionH relativeFrom="column">
                    <wp:posOffset>467995</wp:posOffset>
                  </wp:positionH>
                  <wp:positionV relativeFrom="paragraph">
                    <wp:posOffset>398780</wp:posOffset>
                  </wp:positionV>
                  <wp:extent cx="1424940" cy="763905"/>
                  <wp:effectExtent l="0" t="0" r="3810" b="0"/>
                  <wp:wrapNone/>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E5C.tmp"/>
                          <pic:cNvPicPr/>
                        </pic:nvPicPr>
                        <pic:blipFill>
                          <a:blip r:embed="rId84" cstate="print">
                            <a:extLst>
                              <a:ext uri="{BEBA8EAE-BF5A-486C-A8C5-ECC9F3942E4B}">
                                <a14:imgProps xmlns:a14="http://schemas.microsoft.com/office/drawing/2010/main">
                                  <a14:imgLayer r:embed="rId85">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424940" cy="763905"/>
                          </a:xfrm>
                          <a:prstGeom prst="rect">
                            <a:avLst/>
                          </a:prstGeom>
                        </pic:spPr>
                      </pic:pic>
                    </a:graphicData>
                  </a:graphic>
                  <wp14:sizeRelH relativeFrom="page">
                    <wp14:pctWidth>0</wp14:pctWidth>
                  </wp14:sizeRelH>
                  <wp14:sizeRelV relativeFrom="page">
                    <wp14:pctHeight>0</wp14:pctHeight>
                  </wp14:sizeRelV>
                </wp:anchor>
              </w:drawing>
            </w:r>
            <w:r w:rsidR="00372E2F" w:rsidRPr="00207F77">
              <w:rPr>
                <w:lang w:val="en-US"/>
              </w:rPr>
              <w:t xml:space="preserve">Strip the isolation </w:t>
            </w:r>
            <w:r w:rsidR="00650A1C">
              <w:rPr>
                <w:lang w:val="en-US"/>
              </w:rPr>
              <w:t>off of</w:t>
            </w:r>
            <w:r w:rsidR="00372E2F" w:rsidRPr="00207F77">
              <w:rPr>
                <w:lang w:val="en-US"/>
              </w:rPr>
              <w:t xml:space="preserve"> a </w:t>
            </w:r>
            <w:r w:rsidR="00650A1C">
              <w:rPr>
                <w:lang w:val="en-US"/>
              </w:rPr>
              <w:t xml:space="preserve">wire cable to get a bare conductive wire </w:t>
            </w:r>
            <w:r w:rsidR="00372E2F" w:rsidRPr="00207F77">
              <w:rPr>
                <w:lang w:val="en-US"/>
              </w:rPr>
              <w:t>(length</w:t>
            </w:r>
            <w:r w:rsidR="00650A1C">
              <w:rPr>
                <w:lang w:val="en-US"/>
              </w:rPr>
              <w:t>: ca.</w:t>
            </w:r>
            <w:r w:rsidR="00372E2F" w:rsidRPr="00207F77">
              <w:rPr>
                <w:lang w:val="en-US"/>
              </w:rPr>
              <w:t xml:space="preserve"> </w:t>
            </w:r>
            <w:r w:rsidR="00650A1C">
              <w:rPr>
                <w:lang w:val="en-US"/>
              </w:rPr>
              <w:t>7 cm</w:t>
            </w:r>
            <w:r w:rsidR="00372E2F" w:rsidRPr="00207F77">
              <w:rPr>
                <w:lang w:val="en-US"/>
              </w:rPr>
              <w:t>)</w:t>
            </w:r>
            <w:r w:rsidR="00650A1C">
              <w:rPr>
                <w:lang w:val="en-US"/>
              </w:rPr>
              <w:t xml:space="preserve"> </w:t>
            </w:r>
          </w:p>
        </w:tc>
      </w:tr>
      <w:tr w:rsidR="007733C4" w:rsidRPr="00F37E39" w:rsidTr="00536BC8">
        <w:tc>
          <w:tcPr>
            <w:tcW w:w="4158" w:type="dxa"/>
          </w:tcPr>
          <w:p w:rsidR="007733C4" w:rsidRPr="00207F77" w:rsidRDefault="00A61A39" w:rsidP="000243F7">
            <w:pPr>
              <w:rPr>
                <w:lang w:val="en-US"/>
              </w:rPr>
            </w:pPr>
            <w:r>
              <w:rPr>
                <w:lang w:val="en-US"/>
              </w:rPr>
              <w:t xml:space="preserve">   </w:t>
            </w:r>
            <w:r w:rsidR="007733C4" w:rsidRPr="00207F77">
              <w:rPr>
                <w:noProof/>
                <w:lang w:val="de-AT" w:eastAsia="de-AT"/>
              </w:rPr>
              <w:drawing>
                <wp:inline distT="0" distB="0" distL="0" distR="0" wp14:anchorId="02AFF5F7" wp14:editId="337BBCB4">
                  <wp:extent cx="2182483" cy="956096"/>
                  <wp:effectExtent l="0" t="0" r="889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57E.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88123" cy="958567"/>
                          </a:xfrm>
                          <a:prstGeom prst="rect">
                            <a:avLst/>
                          </a:prstGeom>
                        </pic:spPr>
                      </pic:pic>
                    </a:graphicData>
                  </a:graphic>
                </wp:inline>
              </w:drawing>
            </w:r>
          </w:p>
        </w:tc>
        <w:tc>
          <w:tcPr>
            <w:tcW w:w="5696" w:type="dxa"/>
          </w:tcPr>
          <w:p w:rsidR="00372E2F" w:rsidRPr="00207F77" w:rsidRDefault="00372E2F" w:rsidP="000243F7">
            <w:pPr>
              <w:rPr>
                <w:lang w:val="en-US"/>
              </w:rPr>
            </w:pPr>
          </w:p>
          <w:p w:rsidR="007733C4" w:rsidRPr="00207F77" w:rsidRDefault="00372E2F" w:rsidP="000243F7">
            <w:pPr>
              <w:rPr>
                <w:lang w:val="en-US"/>
              </w:rPr>
            </w:pPr>
            <w:r w:rsidRPr="00207F77">
              <w:rPr>
                <w:lang w:val="en-US"/>
              </w:rPr>
              <w:t>Then you can start to screw the jack plugs in</w:t>
            </w:r>
            <w:r w:rsidR="00650A1C">
              <w:rPr>
                <w:lang w:val="en-US"/>
              </w:rPr>
              <w:t>to</w:t>
            </w:r>
            <w:r w:rsidRPr="00207F77">
              <w:rPr>
                <w:lang w:val="en-US"/>
              </w:rPr>
              <w:t xml:space="preserve"> their </w:t>
            </w:r>
            <w:r w:rsidR="00650A1C">
              <w:rPr>
                <w:lang w:val="en-US"/>
              </w:rPr>
              <w:t>mounting</w:t>
            </w:r>
            <w:r w:rsidRPr="00207F77">
              <w:rPr>
                <w:lang w:val="en-US"/>
              </w:rPr>
              <w:t xml:space="preserve"> holes and connect the</w:t>
            </w:r>
            <w:r w:rsidR="00650A1C">
              <w:rPr>
                <w:lang w:val="en-US"/>
              </w:rPr>
              <w:t>ir longer connections</w:t>
            </w:r>
            <w:r w:rsidRPr="00207F77">
              <w:rPr>
                <w:lang w:val="en-US"/>
              </w:rPr>
              <w:t xml:space="preserve"> with t</w:t>
            </w:r>
            <w:r w:rsidR="00650A1C">
              <w:rPr>
                <w:lang w:val="en-US"/>
              </w:rPr>
              <w:t xml:space="preserve">he wire (this will supply the </w:t>
            </w:r>
            <w:r w:rsidRPr="00207F77">
              <w:rPr>
                <w:lang w:val="en-US"/>
              </w:rPr>
              <w:t>ground connection</w:t>
            </w:r>
            <w:r w:rsidR="00650A1C">
              <w:rPr>
                <w:lang w:val="en-US"/>
              </w:rPr>
              <w:t xml:space="preserve"> to all jack plugs</w:t>
            </w:r>
            <w:r w:rsidRPr="00207F77">
              <w:rPr>
                <w:lang w:val="en-US"/>
              </w:rPr>
              <w:t>).</w:t>
            </w:r>
          </w:p>
          <w:p w:rsidR="00372E2F" w:rsidRPr="00207F77" w:rsidRDefault="00372E2F" w:rsidP="000243F7">
            <w:pPr>
              <w:rPr>
                <w:lang w:val="en-US"/>
              </w:rPr>
            </w:pPr>
          </w:p>
          <w:p w:rsidR="00372E2F" w:rsidRPr="00207F77" w:rsidRDefault="00372E2F" w:rsidP="000243F7">
            <w:pPr>
              <w:rPr>
                <w:lang w:val="en-US"/>
              </w:rPr>
            </w:pPr>
            <w:r w:rsidRPr="00207F77">
              <w:rPr>
                <w:lang w:val="en-US"/>
              </w:rPr>
              <w:t>(</w:t>
            </w:r>
            <w:r w:rsidR="00842217">
              <w:rPr>
                <w:lang w:val="en-US"/>
              </w:rPr>
              <w:t xml:space="preserve">put the </w:t>
            </w:r>
            <w:r w:rsidR="00650A1C">
              <w:rPr>
                <w:lang w:val="en-US"/>
              </w:rPr>
              <w:t>wire</w:t>
            </w:r>
            <w:r w:rsidR="00842217">
              <w:rPr>
                <w:lang w:val="en-US"/>
              </w:rPr>
              <w:t xml:space="preserve"> through the small holes in the longer end of the jack plug)</w:t>
            </w:r>
          </w:p>
          <w:p w:rsidR="00E244D3" w:rsidRPr="00207F77" w:rsidRDefault="00E244D3" w:rsidP="000243F7">
            <w:pPr>
              <w:rPr>
                <w:lang w:val="en-US"/>
              </w:rPr>
            </w:pPr>
          </w:p>
        </w:tc>
      </w:tr>
      <w:tr w:rsidR="00372E2F" w:rsidRPr="00F37E39" w:rsidTr="00536BC8">
        <w:tc>
          <w:tcPr>
            <w:tcW w:w="4158" w:type="dxa"/>
          </w:tcPr>
          <w:p w:rsidR="00372E2F" w:rsidRDefault="00A61A39" w:rsidP="000243F7">
            <w:pPr>
              <w:rPr>
                <w:noProof/>
                <w:lang w:val="en-US" w:eastAsia="en-US"/>
              </w:rPr>
            </w:pPr>
            <w:r>
              <w:rPr>
                <w:noProof/>
                <w:lang w:val="en-US" w:eastAsia="en-US"/>
              </w:rPr>
              <w:t xml:space="preserve">    </w:t>
            </w:r>
            <w:r w:rsidR="00372E2F" w:rsidRPr="00207F77">
              <w:rPr>
                <w:noProof/>
                <w:lang w:val="de-AT" w:eastAsia="de-AT"/>
              </w:rPr>
              <w:drawing>
                <wp:inline distT="0" distB="0" distL="0" distR="0" wp14:anchorId="2D03132C" wp14:editId="6A0337ED">
                  <wp:extent cx="1742536" cy="1716015"/>
                  <wp:effectExtent l="0" t="0" r="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D5.tmp"/>
                          <pic:cNvPicPr/>
                        </pic:nvPicPr>
                        <pic:blipFill>
                          <a:blip r:embed="rId87">
                            <a:extLst>
                              <a:ext uri="{BEBA8EAE-BF5A-486C-A8C5-ECC9F3942E4B}">
                                <a14:imgProps xmlns:a14="http://schemas.microsoft.com/office/drawing/2010/main">
                                  <a14:imgLayer r:embed="rId88">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745952" cy="1719379"/>
                          </a:xfrm>
                          <a:prstGeom prst="rect">
                            <a:avLst/>
                          </a:prstGeom>
                        </pic:spPr>
                      </pic:pic>
                    </a:graphicData>
                  </a:graphic>
                </wp:inline>
              </w:drawing>
            </w:r>
          </w:p>
          <w:p w:rsidR="00E244D3" w:rsidRPr="00207F77" w:rsidRDefault="00E244D3" w:rsidP="000243F7">
            <w:pPr>
              <w:rPr>
                <w:noProof/>
                <w:lang w:val="en-US" w:eastAsia="en-US"/>
              </w:rPr>
            </w:pPr>
          </w:p>
        </w:tc>
        <w:tc>
          <w:tcPr>
            <w:tcW w:w="5696" w:type="dxa"/>
          </w:tcPr>
          <w:p w:rsidR="00372E2F" w:rsidRPr="00207F77" w:rsidRDefault="00372E2F" w:rsidP="000243F7">
            <w:pPr>
              <w:rPr>
                <w:lang w:val="en-US"/>
              </w:rPr>
            </w:pPr>
            <w:r w:rsidRPr="00207F77">
              <w:rPr>
                <w:lang w:val="en-US"/>
              </w:rPr>
              <w:t xml:space="preserve">Solder the </w:t>
            </w:r>
            <w:r w:rsidR="00650A1C">
              <w:rPr>
                <w:lang w:val="en-US"/>
              </w:rPr>
              <w:t>wire</w:t>
            </w:r>
            <w:r w:rsidRPr="00207F77">
              <w:rPr>
                <w:lang w:val="en-US"/>
              </w:rPr>
              <w:t xml:space="preserve"> and the long ends of the jack plugs together </w:t>
            </w:r>
          </w:p>
          <w:p w:rsidR="00372E2F" w:rsidRPr="00207F77" w:rsidRDefault="00372E2F" w:rsidP="00FB6F90">
            <w:pPr>
              <w:rPr>
                <w:lang w:val="en-US"/>
              </w:rPr>
            </w:pPr>
          </w:p>
        </w:tc>
      </w:tr>
      <w:tr w:rsidR="003C2860" w:rsidRPr="00B65D55" w:rsidTr="00536BC8">
        <w:tc>
          <w:tcPr>
            <w:tcW w:w="4158" w:type="dxa"/>
          </w:tcPr>
          <w:p w:rsidR="003C2860" w:rsidRDefault="007767C1" w:rsidP="00E244D3">
            <w:pPr>
              <w:rPr>
                <w:noProof/>
                <w:lang w:val="en-US" w:eastAsia="en-US"/>
              </w:rPr>
            </w:pPr>
            <w:r>
              <w:rPr>
                <w:noProof/>
                <w:lang w:val="en-US" w:eastAsia="en-US"/>
              </w:rPr>
              <w:lastRenderedPageBreak/>
              <w:t xml:space="preserve">        </w:t>
            </w:r>
            <w:r w:rsidR="003C2860" w:rsidRPr="00207F77">
              <w:rPr>
                <w:noProof/>
                <w:lang w:val="de-AT" w:eastAsia="de-AT"/>
              </w:rPr>
              <w:drawing>
                <wp:inline distT="0" distB="0" distL="0" distR="0" wp14:anchorId="51CFB279" wp14:editId="27FEBCA7">
                  <wp:extent cx="1388853" cy="1214104"/>
                  <wp:effectExtent l="0" t="0" r="1905" b="571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1.tmp"/>
                          <pic:cNvPicPr/>
                        </pic:nvPicPr>
                        <pic:blipFill>
                          <a:blip r:embed="rId89" cstate="print">
                            <a:extLst>
                              <a:ext uri="{BEBA8EAE-BF5A-486C-A8C5-ECC9F3942E4B}">
                                <a14:imgProps xmlns:a14="http://schemas.microsoft.com/office/drawing/2010/main">
                                  <a14:imgLayer r:embed="rId9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391338" cy="1216276"/>
                          </a:xfrm>
                          <a:prstGeom prst="rect">
                            <a:avLst/>
                          </a:prstGeom>
                        </pic:spPr>
                      </pic:pic>
                    </a:graphicData>
                  </a:graphic>
                </wp:inline>
              </w:drawing>
            </w:r>
          </w:p>
          <w:p w:rsidR="00E244D3" w:rsidRDefault="00E244D3" w:rsidP="00E244D3">
            <w:pPr>
              <w:rPr>
                <w:noProof/>
                <w:lang w:val="en-US" w:eastAsia="en-US"/>
              </w:rPr>
            </w:pPr>
          </w:p>
          <w:p w:rsidR="00E244D3" w:rsidRDefault="00E244D3" w:rsidP="00E244D3">
            <w:pPr>
              <w:rPr>
                <w:noProof/>
                <w:lang w:val="en-US" w:eastAsia="en-US"/>
              </w:rPr>
            </w:pPr>
          </w:p>
          <w:p w:rsidR="00E244D3" w:rsidRPr="00207F77" w:rsidRDefault="00E244D3" w:rsidP="00E244D3">
            <w:pPr>
              <w:rPr>
                <w:noProof/>
                <w:lang w:val="en-US" w:eastAsia="en-US"/>
              </w:rPr>
            </w:pPr>
          </w:p>
        </w:tc>
        <w:tc>
          <w:tcPr>
            <w:tcW w:w="5696" w:type="dxa"/>
          </w:tcPr>
          <w:p w:rsidR="00E83961" w:rsidRDefault="00FB6F90" w:rsidP="000243F7">
            <w:pPr>
              <w:rPr>
                <w:lang w:val="en-US"/>
              </w:rPr>
            </w:pPr>
            <w:r w:rsidRPr="00207F77">
              <w:rPr>
                <w:lang w:val="en-US"/>
              </w:rPr>
              <w:t>Now it is time to connect the single pins to the jack plugs</w:t>
            </w:r>
            <w:r w:rsidR="00650A1C">
              <w:rPr>
                <w:lang w:val="en-US"/>
              </w:rPr>
              <w:t xml:space="preserve">. </w:t>
            </w:r>
            <w:r w:rsidR="004017FE">
              <w:rPr>
                <w:lang w:val="en-US"/>
              </w:rPr>
              <w:t xml:space="preserve">For these connections, </w:t>
            </w:r>
            <w:r w:rsidR="00650A1C">
              <w:rPr>
                <w:lang w:val="en-US"/>
              </w:rPr>
              <w:t xml:space="preserve">enameled copper </w:t>
            </w:r>
            <w:r w:rsidRPr="00207F77">
              <w:rPr>
                <w:lang w:val="en-US"/>
              </w:rPr>
              <w:t xml:space="preserve">wire is used which is very </w:t>
            </w:r>
            <w:r w:rsidR="004017FE">
              <w:rPr>
                <w:lang w:val="en-US"/>
              </w:rPr>
              <w:t xml:space="preserve">thin and </w:t>
            </w:r>
            <w:r w:rsidRPr="00207F77">
              <w:rPr>
                <w:lang w:val="en-US"/>
              </w:rPr>
              <w:t>flexible</w:t>
            </w:r>
            <w:r w:rsidR="00536BC8" w:rsidRPr="00207F77">
              <w:rPr>
                <w:lang w:val="en-US"/>
              </w:rPr>
              <w:t xml:space="preserve">. </w:t>
            </w:r>
          </w:p>
          <w:p w:rsidR="00D83A8B" w:rsidRPr="00D83A8B" w:rsidRDefault="00D83A8B" w:rsidP="00D83A8B">
            <w:pPr>
              <w:rPr>
                <w:b/>
                <w:lang w:val="en-US"/>
              </w:rPr>
            </w:pPr>
            <w:r w:rsidRPr="00D83A8B">
              <w:rPr>
                <w:b/>
                <w:lang w:val="en-US"/>
              </w:rPr>
              <w:t>Attention:</w:t>
            </w:r>
          </w:p>
          <w:p w:rsidR="00FB6F90" w:rsidRPr="00207F77" w:rsidRDefault="00650A1C" w:rsidP="00650A1C">
            <w:pPr>
              <w:rPr>
                <w:lang w:val="en-US"/>
              </w:rPr>
            </w:pPr>
            <w:r>
              <w:rPr>
                <w:lang w:val="en-US"/>
              </w:rPr>
              <w:t xml:space="preserve">For an </w:t>
            </w:r>
            <w:r w:rsidR="00536BC8" w:rsidRPr="00207F77">
              <w:rPr>
                <w:lang w:val="en-US"/>
              </w:rPr>
              <w:t xml:space="preserve">electric connection it </w:t>
            </w:r>
            <w:r>
              <w:rPr>
                <w:lang w:val="en-US"/>
              </w:rPr>
              <w:t>is necessary</w:t>
            </w:r>
            <w:r w:rsidR="00536BC8" w:rsidRPr="00207F77">
              <w:rPr>
                <w:lang w:val="en-US"/>
              </w:rPr>
              <w:t xml:space="preserve"> to </w:t>
            </w:r>
            <w:r>
              <w:rPr>
                <w:lang w:val="en-US"/>
              </w:rPr>
              <w:t>remove</w:t>
            </w:r>
            <w:r w:rsidR="00536BC8" w:rsidRPr="00207F77">
              <w:rPr>
                <w:lang w:val="en-US"/>
              </w:rPr>
              <w:t xml:space="preserve"> the </w:t>
            </w:r>
            <w:r>
              <w:rPr>
                <w:lang w:val="en-US"/>
              </w:rPr>
              <w:t xml:space="preserve">isolation from the </w:t>
            </w:r>
            <w:r w:rsidR="00536BC8" w:rsidRPr="00207F77">
              <w:rPr>
                <w:lang w:val="en-US"/>
              </w:rPr>
              <w:t>end</w:t>
            </w:r>
            <w:r>
              <w:rPr>
                <w:lang w:val="en-US"/>
              </w:rPr>
              <w:t>s</w:t>
            </w:r>
            <w:r w:rsidR="00536BC8" w:rsidRPr="00207F77">
              <w:rPr>
                <w:lang w:val="en-US"/>
              </w:rPr>
              <w:t xml:space="preserve"> of the </w:t>
            </w:r>
            <w:r>
              <w:rPr>
                <w:lang w:val="en-US"/>
              </w:rPr>
              <w:t>copper wire. This can be done by adding solder and heating the ends several seconds with the soldering iron. Make sure that the isolation</w:t>
            </w:r>
            <w:r w:rsidR="00536BC8" w:rsidRPr="00207F77">
              <w:rPr>
                <w:lang w:val="en-US"/>
              </w:rPr>
              <w:t xml:space="preserve"> layer is 100% removed</w:t>
            </w:r>
            <w:r>
              <w:rPr>
                <w:lang w:val="en-US"/>
              </w:rPr>
              <w:t xml:space="preserve"> !</w:t>
            </w:r>
          </w:p>
        </w:tc>
      </w:tr>
      <w:tr w:rsidR="007733C4" w:rsidRPr="00F37E39" w:rsidTr="00536BC8">
        <w:tc>
          <w:tcPr>
            <w:tcW w:w="4158" w:type="dxa"/>
          </w:tcPr>
          <w:p w:rsidR="007733C4" w:rsidRDefault="007733C4" w:rsidP="000243F7">
            <w:pPr>
              <w:rPr>
                <w:noProof/>
                <w:lang w:val="en-US" w:eastAsia="en-US"/>
              </w:rPr>
            </w:pPr>
            <w:r w:rsidRPr="00207F77">
              <w:rPr>
                <w:noProof/>
                <w:lang w:val="de-AT" w:eastAsia="de-AT"/>
              </w:rPr>
              <w:drawing>
                <wp:inline distT="0" distB="0" distL="0" distR="0" wp14:anchorId="77AE46B4" wp14:editId="73DB64F8">
                  <wp:extent cx="2078966" cy="1754986"/>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B06.tmp"/>
                          <pic:cNvPicPr/>
                        </pic:nvPicPr>
                        <pic:blipFill rotWithShape="1">
                          <a:blip r:embed="rId91">
                            <a:extLst>
                              <a:ext uri="{28A0092B-C50C-407E-A947-70E740481C1C}">
                                <a14:useLocalDpi xmlns:a14="http://schemas.microsoft.com/office/drawing/2010/main" val="0"/>
                              </a:ext>
                            </a:extLst>
                          </a:blip>
                          <a:srcRect l="37195" t="20701" r="13008" b="20701"/>
                          <a:stretch/>
                        </pic:blipFill>
                        <pic:spPr bwMode="auto">
                          <a:xfrm>
                            <a:off x="0" y="0"/>
                            <a:ext cx="2169489" cy="1831402"/>
                          </a:xfrm>
                          <a:prstGeom prst="rect">
                            <a:avLst/>
                          </a:prstGeom>
                          <a:ln>
                            <a:noFill/>
                          </a:ln>
                          <a:extLst>
                            <a:ext uri="{53640926-AAD7-44D8-BBD7-CCE9431645EC}">
                              <a14:shadowObscured xmlns:a14="http://schemas.microsoft.com/office/drawing/2010/main"/>
                            </a:ext>
                          </a:extLst>
                        </pic:spPr>
                      </pic:pic>
                    </a:graphicData>
                  </a:graphic>
                </wp:inline>
              </w:drawing>
            </w: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r w:rsidRPr="00207F77">
              <w:rPr>
                <w:noProof/>
                <w:lang w:val="de-AT" w:eastAsia="de-AT"/>
              </w:rPr>
              <w:drawing>
                <wp:inline distT="0" distB="0" distL="0" distR="0" wp14:anchorId="42BD686B" wp14:editId="775BA11E">
                  <wp:extent cx="2259276" cy="1708030"/>
                  <wp:effectExtent l="0" t="0" r="8255"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0D7.tmp"/>
                          <pic:cNvPicPr/>
                        </pic:nvPicPr>
                        <pic:blipFill>
                          <a:blip r:embed="rId92">
                            <a:extLst>
                              <a:ext uri="{BEBA8EAE-BF5A-486C-A8C5-ECC9F3942E4B}">
                                <a14:imgProps xmlns:a14="http://schemas.microsoft.com/office/drawing/2010/main">
                                  <a14:imgLayer r:embed="rId93">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268296" cy="1714849"/>
                          </a:xfrm>
                          <a:prstGeom prst="rect">
                            <a:avLst/>
                          </a:prstGeom>
                        </pic:spPr>
                      </pic:pic>
                    </a:graphicData>
                  </a:graphic>
                </wp:inline>
              </w:drawing>
            </w:r>
          </w:p>
          <w:p w:rsidR="00E244D3" w:rsidRPr="00207F77" w:rsidRDefault="00E244D3" w:rsidP="00E244D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164B55">
              <w:rPr>
                <w:noProof/>
                <w:lang w:val="en-US"/>
              </w:rPr>
              <w:t>18</w:t>
            </w:r>
            <w:r w:rsidRPr="00207F77">
              <w:rPr>
                <w:lang w:val="en-US"/>
              </w:rPr>
              <w:fldChar w:fldCharType="end"/>
            </w:r>
            <w:r w:rsidRPr="00207F77">
              <w:rPr>
                <w:lang w:val="en-US"/>
              </w:rPr>
              <w:t xml:space="preserve">: </w:t>
            </w:r>
            <w:r>
              <w:rPr>
                <w:lang w:val="en-US"/>
              </w:rPr>
              <w:t xml:space="preserve">The finished guts of </w:t>
            </w:r>
            <w:r w:rsidRPr="00207F77">
              <w:rPr>
                <w:lang w:val="en-US"/>
              </w:rPr>
              <w:t>a FABI box</w:t>
            </w:r>
          </w:p>
          <w:p w:rsidR="00E244D3" w:rsidRPr="00207F77" w:rsidRDefault="00E244D3" w:rsidP="000243F7">
            <w:pPr>
              <w:rPr>
                <w:noProof/>
                <w:lang w:val="en-US" w:eastAsia="en-US"/>
              </w:rPr>
            </w:pPr>
          </w:p>
        </w:tc>
        <w:tc>
          <w:tcPr>
            <w:tcW w:w="5696" w:type="dxa"/>
          </w:tcPr>
          <w:p w:rsidR="00E37577" w:rsidRDefault="00E37577" w:rsidP="000243F7">
            <w:pPr>
              <w:rPr>
                <w:lang w:val="en-US"/>
              </w:rPr>
            </w:pPr>
          </w:p>
          <w:p w:rsidR="00FB6F90" w:rsidRPr="00207F77" w:rsidRDefault="00FB6F90" w:rsidP="000243F7">
            <w:pPr>
              <w:rPr>
                <w:lang w:val="en-US"/>
              </w:rPr>
            </w:pPr>
            <w:r w:rsidRPr="00207F77">
              <w:rPr>
                <w:lang w:val="en-US"/>
              </w:rPr>
              <w:t xml:space="preserve">Cut pieces of short copper wire and connect </w:t>
            </w:r>
            <w:r w:rsidR="00E83961" w:rsidRPr="00207F77">
              <w:rPr>
                <w:lang w:val="en-US"/>
              </w:rPr>
              <w:t xml:space="preserve">the single pieces to </w:t>
            </w:r>
            <w:r w:rsidR="004017FE">
              <w:rPr>
                <w:lang w:val="en-US"/>
              </w:rPr>
              <w:t>the</w:t>
            </w:r>
            <w:r w:rsidRPr="00207F77">
              <w:rPr>
                <w:lang w:val="en-US"/>
              </w:rPr>
              <w:t xml:space="preserve"> pin</w:t>
            </w:r>
            <w:r w:rsidR="004017FE">
              <w:rPr>
                <w:lang w:val="en-US"/>
              </w:rPr>
              <w:t>s</w:t>
            </w:r>
            <w:r w:rsidRPr="00207F77">
              <w:rPr>
                <w:lang w:val="en-US"/>
              </w:rPr>
              <w:t xml:space="preserve"> (2-7):</w:t>
            </w:r>
          </w:p>
          <w:p w:rsidR="00FB6F90" w:rsidRPr="00207F77" w:rsidRDefault="00FB6F90" w:rsidP="000243F7">
            <w:pPr>
              <w:rPr>
                <w:lang w:val="en-US"/>
              </w:rPr>
            </w:pPr>
          </w:p>
          <w:p w:rsidR="00FB6F90" w:rsidRPr="00207F77" w:rsidRDefault="00FB6F90" w:rsidP="000243F7">
            <w:pPr>
              <w:rPr>
                <w:lang w:val="en-US"/>
              </w:rPr>
            </w:pPr>
            <w:r w:rsidRPr="00207F77">
              <w:rPr>
                <w:lang w:val="en-US"/>
              </w:rPr>
              <w:t>Fill the pin hole on the microcontroller up with solder then heat the solder in the pin hole again and ad</w:t>
            </w:r>
            <w:r w:rsidR="004017FE">
              <w:rPr>
                <w:lang w:val="en-US"/>
              </w:rPr>
              <w:t xml:space="preserve">d the copper wire. </w:t>
            </w:r>
            <w:r w:rsidRPr="00207F77">
              <w:rPr>
                <w:lang w:val="en-US"/>
              </w:rPr>
              <w:t>Attention</w:t>
            </w:r>
            <w:r w:rsidR="004017FE">
              <w:rPr>
                <w:lang w:val="en-US"/>
              </w:rPr>
              <w:t>:</w:t>
            </w:r>
            <w:r w:rsidRPr="00207F77">
              <w:rPr>
                <w:lang w:val="en-US"/>
              </w:rPr>
              <w:t xml:space="preserve"> it takes about one second till the solder is tight again; therefore you have to work fast and precise!</w:t>
            </w:r>
          </w:p>
          <w:p w:rsidR="00E83961" w:rsidRPr="00207F77" w:rsidRDefault="00FB6F90" w:rsidP="000243F7">
            <w:pPr>
              <w:rPr>
                <w:lang w:val="en-US"/>
              </w:rPr>
            </w:pPr>
            <w:r w:rsidRPr="00207F77">
              <w:rPr>
                <w:lang w:val="en-US"/>
              </w:rPr>
              <w:t xml:space="preserve">Then connect the copper wire from each pin to </w:t>
            </w:r>
            <w:r w:rsidR="004017FE">
              <w:rPr>
                <w:lang w:val="en-US"/>
              </w:rPr>
              <w:t>the dedicated</w:t>
            </w:r>
            <w:r w:rsidRPr="00207F77">
              <w:rPr>
                <w:lang w:val="en-US"/>
              </w:rPr>
              <w:t xml:space="preserve"> jack plug (</w:t>
            </w:r>
            <w:r w:rsidR="00536BC8" w:rsidRPr="00207F77">
              <w:rPr>
                <w:lang w:val="en-US"/>
              </w:rPr>
              <w:t>s</w:t>
            </w:r>
            <w:r w:rsidR="00E83961" w:rsidRPr="00207F77">
              <w:rPr>
                <w:lang w:val="en-US"/>
              </w:rPr>
              <w:t xml:space="preserve">maller end) </w:t>
            </w:r>
          </w:p>
          <w:p w:rsidR="00E83961" w:rsidRDefault="00E83961" w:rsidP="000243F7">
            <w:pPr>
              <w:rPr>
                <w:lang w:val="en-US"/>
              </w:rPr>
            </w:pPr>
          </w:p>
          <w:p w:rsidR="00E244D3" w:rsidRPr="00207F77" w:rsidRDefault="00E244D3" w:rsidP="000243F7">
            <w:pPr>
              <w:rPr>
                <w:lang w:val="en-US"/>
              </w:rPr>
            </w:pPr>
          </w:p>
          <w:p w:rsidR="00FB6F90" w:rsidRPr="00207F77" w:rsidRDefault="00E83961" w:rsidP="000243F7">
            <w:pPr>
              <w:rPr>
                <w:lang w:val="en-US"/>
              </w:rPr>
            </w:pPr>
            <w:r w:rsidRPr="00207F77">
              <w:rPr>
                <w:lang w:val="en-US"/>
              </w:rPr>
              <w:t>O</w:t>
            </w:r>
            <w:r w:rsidR="00FB6F90" w:rsidRPr="00207F77">
              <w:rPr>
                <w:lang w:val="en-US"/>
              </w:rPr>
              <w:t xml:space="preserve">ne copper wire </w:t>
            </w:r>
            <w:r w:rsidRPr="00207F77">
              <w:rPr>
                <w:lang w:val="en-US"/>
              </w:rPr>
              <w:t xml:space="preserve">is used </w:t>
            </w:r>
            <w:r w:rsidR="00FB6F90" w:rsidRPr="00207F77">
              <w:rPr>
                <w:lang w:val="en-US"/>
              </w:rPr>
              <w:t xml:space="preserve">to connect the </w:t>
            </w:r>
            <w:r w:rsidR="004017FE">
              <w:rPr>
                <w:lang w:val="en-US"/>
              </w:rPr>
              <w:t xml:space="preserve">bare </w:t>
            </w:r>
            <w:r w:rsidR="00FB6F90" w:rsidRPr="00207F77">
              <w:rPr>
                <w:lang w:val="en-US"/>
              </w:rPr>
              <w:t xml:space="preserve">wire </w:t>
            </w:r>
            <w:r w:rsidR="004017FE">
              <w:rPr>
                <w:lang w:val="en-US"/>
              </w:rPr>
              <w:t>(leading to every</w:t>
            </w:r>
            <w:r w:rsidR="00FB6F90" w:rsidRPr="00207F77">
              <w:rPr>
                <w:lang w:val="en-US"/>
              </w:rPr>
              <w:t xml:space="preserve"> jack plug</w:t>
            </w:r>
            <w:r w:rsidR="004017FE">
              <w:rPr>
                <w:lang w:val="en-US"/>
              </w:rPr>
              <w:t>)</w:t>
            </w:r>
            <w:r w:rsidR="00FB6F90" w:rsidRPr="00207F77">
              <w:rPr>
                <w:lang w:val="en-US"/>
              </w:rPr>
              <w:t xml:space="preserve"> with a GND pin of the microcontroller</w:t>
            </w:r>
          </w:p>
          <w:p w:rsidR="00E244D3" w:rsidRPr="00207F77" w:rsidRDefault="00E244D3" w:rsidP="00E244D3">
            <w:pPr>
              <w:rPr>
                <w:lang w:val="en-US"/>
              </w:rPr>
            </w:pPr>
            <w:r w:rsidRPr="00207F77">
              <w:rPr>
                <w:lang w:val="en-US"/>
              </w:rPr>
              <w:t>In the end your result should look like the picture on the left side</w:t>
            </w:r>
            <w:r>
              <w:rPr>
                <w:lang w:val="en-US"/>
              </w:rPr>
              <w:t>:</w:t>
            </w:r>
            <w:r w:rsidRPr="00207F77">
              <w:rPr>
                <w:lang w:val="en-US"/>
              </w:rPr>
              <w:t xml:space="preserve"> every pin is connected to one jack plug end and the ground connection is also connected to the microcontroller</w:t>
            </w:r>
          </w:p>
          <w:p w:rsidR="00E244D3" w:rsidRPr="00207F77" w:rsidRDefault="00E244D3" w:rsidP="00E244D3">
            <w:pPr>
              <w:rPr>
                <w:lang w:val="en-US"/>
              </w:rPr>
            </w:pPr>
          </w:p>
          <w:p w:rsidR="00E244D3" w:rsidRPr="00207F77" w:rsidRDefault="00E244D3" w:rsidP="000243F7">
            <w:pPr>
              <w:rPr>
                <w:lang w:val="en-US"/>
              </w:rPr>
            </w:pPr>
            <w:r w:rsidRPr="00207F77">
              <w:rPr>
                <w:lang w:val="en-US"/>
              </w:rPr>
              <w:t>Now you can screw the cover to the box and download the software</w:t>
            </w:r>
            <w:r>
              <w:rPr>
                <w:lang w:val="en-US"/>
              </w:rPr>
              <w:t xml:space="preserve"> as described in the next section</w:t>
            </w:r>
          </w:p>
        </w:tc>
      </w:tr>
    </w:tbl>
    <w:p w:rsidR="00E244D3" w:rsidRDefault="00E244D3" w:rsidP="00CC6E05">
      <w:pPr>
        <w:pStyle w:val="berschrift1"/>
        <w:rPr>
          <w:lang w:val="en-US"/>
        </w:rPr>
      </w:pPr>
    </w:p>
    <w:p w:rsidR="00A21E9C" w:rsidRPr="00BA19F4" w:rsidRDefault="00A54FAE" w:rsidP="00407355">
      <w:pPr>
        <w:rPr>
          <w:rFonts w:cs="Arial"/>
          <w:bCs/>
          <w:iCs/>
          <w:color w:val="0086CB"/>
          <w:sz w:val="40"/>
          <w:szCs w:val="28"/>
          <w:lang w:val="en-US"/>
        </w:rPr>
      </w:pPr>
      <w:bookmarkStart w:id="11" w:name="_Toc414627253"/>
      <w:r>
        <w:rPr>
          <w:lang w:val="en-US"/>
        </w:rPr>
        <w:br w:type="page"/>
      </w:r>
      <w:bookmarkEnd w:id="11"/>
    </w:p>
    <w:p w:rsidR="004771DE" w:rsidRDefault="007767C1" w:rsidP="00225EFA">
      <w:pPr>
        <w:pStyle w:val="berschrift2"/>
        <w:rPr>
          <w:lang w:val="en-US"/>
        </w:rPr>
      </w:pPr>
      <w:bookmarkStart w:id="12" w:name="_Toc66131617"/>
      <w:r>
        <w:rPr>
          <w:lang w:val="en-US"/>
        </w:rPr>
        <w:lastRenderedPageBreak/>
        <w:t>List of needed m</w:t>
      </w:r>
      <w:r w:rsidR="004771DE">
        <w:rPr>
          <w:lang w:val="en-US"/>
        </w:rPr>
        <w:t>aterial</w:t>
      </w:r>
      <w:bookmarkEnd w:id="12"/>
    </w:p>
    <w:p w:rsidR="004771DE" w:rsidRDefault="004771DE" w:rsidP="004771DE">
      <w:pPr>
        <w:rPr>
          <w:lang w:val="en-US"/>
        </w:rPr>
      </w:pPr>
    </w:p>
    <w:p w:rsidR="004771DE" w:rsidRPr="00207F77" w:rsidRDefault="004771DE" w:rsidP="004771D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68"/>
        <w:gridCol w:w="6686"/>
      </w:tblGrid>
      <w:tr w:rsidR="004771DE" w:rsidRPr="00F37E39" w:rsidTr="00386F84">
        <w:trPr>
          <w:trHeight w:val="327"/>
        </w:trPr>
        <w:tc>
          <w:tcPr>
            <w:tcW w:w="3168" w:type="dxa"/>
          </w:tcPr>
          <w:p w:rsidR="004771DE" w:rsidRDefault="004771DE" w:rsidP="00F1231C">
            <w:pPr>
              <w:rPr>
                <w:b/>
                <w:lang w:val="en-US"/>
              </w:rPr>
            </w:pPr>
            <w:r w:rsidRPr="00207F77">
              <w:rPr>
                <w:b/>
                <w:lang w:val="en-US"/>
              </w:rPr>
              <w:t>Microcon</w:t>
            </w:r>
            <w:r>
              <w:rPr>
                <w:b/>
                <w:lang w:val="en-US"/>
              </w:rPr>
              <w:t>t</w:t>
            </w:r>
            <w:r w:rsidRPr="00207F77">
              <w:rPr>
                <w:b/>
                <w:lang w:val="en-US"/>
              </w:rPr>
              <w:t>roller</w:t>
            </w:r>
            <w:r w:rsidR="00FE79FE">
              <w:rPr>
                <w:b/>
                <w:lang w:val="en-US"/>
              </w:rPr>
              <w:t>s</w:t>
            </w:r>
          </w:p>
          <w:p w:rsidR="004771DE" w:rsidRPr="004F7CFB" w:rsidRDefault="00FE79FE" w:rsidP="00F1231C">
            <w:pPr>
              <w:rPr>
                <w:lang w:val="en-US"/>
              </w:rPr>
            </w:pPr>
            <w:r>
              <w:rPr>
                <w:lang w:val="en-US"/>
              </w:rPr>
              <w:t>and breadboard</w:t>
            </w:r>
          </w:p>
        </w:tc>
        <w:tc>
          <w:tcPr>
            <w:tcW w:w="6686" w:type="dxa"/>
          </w:tcPr>
          <w:p w:rsidR="004771DE" w:rsidRPr="00207F77" w:rsidRDefault="004771DE" w:rsidP="00F1231C">
            <w:pPr>
              <w:pStyle w:val="Listenabsatz"/>
              <w:numPr>
                <w:ilvl w:val="0"/>
                <w:numId w:val="13"/>
              </w:numPr>
              <w:rPr>
                <w:lang w:val="en-US"/>
              </w:rPr>
            </w:pPr>
            <w:r>
              <w:rPr>
                <w:lang w:val="en-US"/>
              </w:rPr>
              <w:t xml:space="preserve">Arduino Pro Micro (or clone) </w:t>
            </w:r>
            <w:r w:rsidR="00B81738">
              <w:rPr>
                <w:lang w:val="en-US"/>
              </w:rPr>
              <w:t>-</w:t>
            </w:r>
            <w:r>
              <w:rPr>
                <w:lang w:val="en-US"/>
              </w:rPr>
              <w:t xml:space="preserve"> or alternatively Teensy 2.0++</w:t>
            </w:r>
            <w:r w:rsidRPr="00207F77">
              <w:rPr>
                <w:lang w:val="en-US"/>
              </w:rPr>
              <w:t>:</w:t>
            </w:r>
          </w:p>
          <w:p w:rsidR="004771DE" w:rsidRDefault="00386F84" w:rsidP="00F1231C">
            <w:pPr>
              <w:pStyle w:val="Listenabsatz"/>
              <w:rPr>
                <w:lang w:val="en-US"/>
              </w:rPr>
            </w:pPr>
            <w:r>
              <w:rPr>
                <w:lang w:val="en-US"/>
              </w:rPr>
              <w:t>g</w:t>
            </w:r>
            <w:r w:rsidR="00AD357B">
              <w:rPr>
                <w:lang w:val="en-US"/>
              </w:rPr>
              <w:t xml:space="preserve">et </w:t>
            </w:r>
            <w:r w:rsidR="00FE79FE">
              <w:rPr>
                <w:lang w:val="en-US"/>
              </w:rPr>
              <w:t xml:space="preserve">it </w:t>
            </w:r>
            <w:r w:rsidR="00AD357B">
              <w:rPr>
                <w:lang w:val="en-US"/>
              </w:rPr>
              <w:t xml:space="preserve">from: </w:t>
            </w:r>
            <w:hyperlink r:id="rId94" w:history="1">
              <w:r w:rsidR="00B81738" w:rsidRPr="00BE72DB">
                <w:rPr>
                  <w:rStyle w:val="Hyperlink"/>
                  <w:sz w:val="18"/>
                  <w:lang w:val="en-US"/>
                </w:rPr>
                <w:t>http://www.aliexpress.com/snapshot/6508733198.html</w:t>
              </w:r>
            </w:hyperlink>
          </w:p>
          <w:p w:rsidR="00B81738" w:rsidRPr="00B81738" w:rsidRDefault="00B81738" w:rsidP="00F1231C">
            <w:pPr>
              <w:pStyle w:val="Listenabsatz"/>
              <w:rPr>
                <w:sz w:val="18"/>
                <w:lang w:val="en-US"/>
              </w:rPr>
            </w:pPr>
            <w:r>
              <w:rPr>
                <w:lang w:val="en-US"/>
              </w:rPr>
              <w:t xml:space="preserve">or </w:t>
            </w:r>
            <w:hyperlink r:id="rId95" w:history="1">
              <w:r w:rsidRPr="00B81738">
                <w:rPr>
                  <w:rStyle w:val="Hyperlink"/>
                  <w:sz w:val="18"/>
                  <w:lang w:val="en-US"/>
                </w:rPr>
                <w:t>https://www.sparkfun.com/products/12640</w:t>
              </w:r>
            </w:hyperlink>
          </w:p>
          <w:p w:rsidR="00B81738" w:rsidRDefault="00B81738" w:rsidP="00F1231C">
            <w:pPr>
              <w:pStyle w:val="Listenabsatz"/>
              <w:rPr>
                <w:lang w:val="en-US"/>
              </w:rPr>
            </w:pPr>
            <w:r>
              <w:rPr>
                <w:lang w:val="en-US"/>
              </w:rPr>
              <w:t xml:space="preserve">or </w:t>
            </w:r>
            <w:hyperlink r:id="rId96" w:history="1">
              <w:r w:rsidRPr="00B81738">
                <w:rPr>
                  <w:rStyle w:val="Hyperlink"/>
                  <w:sz w:val="18"/>
                  <w:lang w:val="en-US"/>
                </w:rPr>
                <w:t>https://www.pjrc.com/teensy/</w:t>
              </w:r>
            </w:hyperlink>
          </w:p>
          <w:p w:rsidR="00B81738" w:rsidRDefault="00B81738" w:rsidP="00F1231C">
            <w:pPr>
              <w:pStyle w:val="Listenabsatz"/>
              <w:rPr>
                <w:lang w:val="en-US"/>
              </w:rPr>
            </w:pPr>
          </w:p>
          <w:p w:rsidR="00FE79FE" w:rsidRDefault="00FE79FE" w:rsidP="00FE79FE">
            <w:pPr>
              <w:pStyle w:val="Listenabsatz"/>
              <w:numPr>
                <w:ilvl w:val="0"/>
                <w:numId w:val="16"/>
              </w:numPr>
              <w:rPr>
                <w:lang w:val="en-US"/>
              </w:rPr>
            </w:pPr>
            <w:r>
              <w:rPr>
                <w:lang w:val="en-US"/>
              </w:rPr>
              <w:t>A small Prototyping-</w:t>
            </w:r>
            <w:r w:rsidRPr="00207F77">
              <w:rPr>
                <w:lang w:val="en-US"/>
              </w:rPr>
              <w:t>Breadboard</w:t>
            </w:r>
            <w:r w:rsidR="00386F84">
              <w:rPr>
                <w:lang w:val="en-US"/>
              </w:rPr>
              <w:br/>
              <w:t>get it from:</w:t>
            </w:r>
          </w:p>
          <w:p w:rsidR="00386F84" w:rsidRPr="00386F84" w:rsidRDefault="009C2447" w:rsidP="00386F84">
            <w:pPr>
              <w:pStyle w:val="Listenabsatz"/>
              <w:rPr>
                <w:sz w:val="18"/>
                <w:lang w:val="en-US"/>
              </w:rPr>
            </w:pPr>
            <w:hyperlink r:id="rId97" w:history="1">
              <w:r w:rsidR="00386F84" w:rsidRPr="00386F84">
                <w:rPr>
                  <w:rStyle w:val="Hyperlink"/>
                  <w:sz w:val="18"/>
                  <w:lang w:val="en-US"/>
                </w:rPr>
                <w:t>http://www.aliexpress.com/popular/solderless-breadboard.html</w:t>
              </w:r>
            </w:hyperlink>
          </w:p>
          <w:p w:rsidR="00FE79FE" w:rsidRPr="00386F84" w:rsidRDefault="00FE79FE" w:rsidP="00386F84">
            <w:pPr>
              <w:rPr>
                <w:lang w:val="en-US"/>
              </w:rPr>
            </w:pPr>
          </w:p>
        </w:tc>
      </w:tr>
      <w:tr w:rsidR="004771DE" w:rsidRPr="00207F77" w:rsidTr="00386F84">
        <w:tc>
          <w:tcPr>
            <w:tcW w:w="3168" w:type="dxa"/>
          </w:tcPr>
          <w:p w:rsidR="00386F84" w:rsidRDefault="00386F84" w:rsidP="00FE79FE">
            <w:pPr>
              <w:rPr>
                <w:b/>
                <w:lang w:val="en-US"/>
              </w:rPr>
            </w:pPr>
          </w:p>
          <w:p w:rsidR="004771DE" w:rsidRPr="00207F77" w:rsidRDefault="004771DE" w:rsidP="00FE79FE">
            <w:pPr>
              <w:rPr>
                <w:b/>
                <w:lang w:val="en-US"/>
              </w:rPr>
            </w:pPr>
            <w:r w:rsidRPr="00207F77">
              <w:rPr>
                <w:b/>
                <w:lang w:val="en-US"/>
              </w:rPr>
              <w:t>Switch</w:t>
            </w:r>
            <w:r w:rsidR="00FE79FE">
              <w:rPr>
                <w:b/>
                <w:lang w:val="en-US"/>
              </w:rPr>
              <w:t>-solutions</w:t>
            </w:r>
          </w:p>
        </w:tc>
        <w:tc>
          <w:tcPr>
            <w:tcW w:w="6686" w:type="dxa"/>
          </w:tcPr>
          <w:p w:rsidR="004771DE" w:rsidRPr="00386F84" w:rsidRDefault="004771DE" w:rsidP="00386F84">
            <w:pPr>
              <w:rPr>
                <w:lang w:val="en-US"/>
              </w:rPr>
            </w:pPr>
          </w:p>
        </w:tc>
      </w:tr>
      <w:tr w:rsidR="004771DE" w:rsidRPr="00F37E39" w:rsidTr="00386F84">
        <w:tc>
          <w:tcPr>
            <w:tcW w:w="3168" w:type="dxa"/>
          </w:tcPr>
          <w:p w:rsidR="004771DE" w:rsidRPr="00207F77" w:rsidRDefault="00386F84" w:rsidP="00F1231C">
            <w:pPr>
              <w:rPr>
                <w:lang w:val="en-US"/>
              </w:rPr>
            </w:pPr>
            <w:r>
              <w:rPr>
                <w:lang w:val="en-US"/>
              </w:rPr>
              <w:t>C</w:t>
            </w:r>
            <w:r w:rsidR="004771DE">
              <w:rPr>
                <w:lang w:val="en-US"/>
              </w:rPr>
              <w:t xml:space="preserve">onnecting </w:t>
            </w:r>
            <w:r w:rsidR="004771DE" w:rsidRPr="00207F77">
              <w:rPr>
                <w:lang w:val="en-US"/>
              </w:rPr>
              <w:t>two wire</w:t>
            </w:r>
            <w:r w:rsidR="004771DE">
              <w:rPr>
                <w:lang w:val="en-US"/>
              </w:rPr>
              <w:t>s</w:t>
            </w:r>
          </w:p>
        </w:tc>
        <w:tc>
          <w:tcPr>
            <w:tcW w:w="6686" w:type="dxa"/>
          </w:tcPr>
          <w:p w:rsidR="004771DE" w:rsidRPr="00207F77" w:rsidRDefault="00AD61AD" w:rsidP="00F1231C">
            <w:pPr>
              <w:pStyle w:val="Listenabsatz"/>
              <w:numPr>
                <w:ilvl w:val="0"/>
                <w:numId w:val="14"/>
              </w:numPr>
              <w:rPr>
                <w:lang w:val="en-US"/>
              </w:rPr>
            </w:pPr>
            <w:r>
              <w:rPr>
                <w:lang w:val="en-US"/>
              </w:rPr>
              <w:t>isolated</w:t>
            </w:r>
            <w:r w:rsidR="004771DE" w:rsidRPr="00207F77">
              <w:rPr>
                <w:lang w:val="en-US"/>
              </w:rPr>
              <w:t xml:space="preserve"> wires (</w:t>
            </w:r>
            <w:r>
              <w:rPr>
                <w:lang w:val="en-US"/>
              </w:rPr>
              <w:t xml:space="preserve">if possible: </w:t>
            </w:r>
            <w:r w:rsidR="004771DE" w:rsidRPr="00207F77">
              <w:rPr>
                <w:lang w:val="en-US"/>
              </w:rPr>
              <w:t>black and color</w:t>
            </w:r>
            <w:r>
              <w:rPr>
                <w:lang w:val="en-US"/>
              </w:rPr>
              <w:t>ed</w:t>
            </w:r>
            <w:r w:rsidR="004771DE" w:rsidRPr="00207F77">
              <w:rPr>
                <w:lang w:val="en-US"/>
              </w:rPr>
              <w:t>)</w:t>
            </w:r>
            <w:r w:rsidR="00386F84">
              <w:rPr>
                <w:lang w:val="en-US"/>
              </w:rPr>
              <w:br/>
              <w:t>do not use stranded wire but single metal leads</w:t>
            </w:r>
          </w:p>
          <w:p w:rsidR="004771DE" w:rsidRDefault="004771DE" w:rsidP="00F1231C">
            <w:pPr>
              <w:pStyle w:val="Listenabsatz"/>
              <w:rPr>
                <w:lang w:val="en-US"/>
              </w:rPr>
            </w:pPr>
          </w:p>
          <w:p w:rsidR="00AD61AD" w:rsidRDefault="00AD61AD" w:rsidP="00F1231C">
            <w:pPr>
              <w:pStyle w:val="Listenabsatz"/>
              <w:rPr>
                <w:lang w:val="en-US"/>
              </w:rPr>
            </w:pPr>
          </w:p>
          <w:p w:rsidR="00AD61AD" w:rsidRPr="00207F77" w:rsidRDefault="00AD61AD" w:rsidP="00F1231C">
            <w:pPr>
              <w:pStyle w:val="Listenabsatz"/>
              <w:rPr>
                <w:lang w:val="en-US"/>
              </w:rPr>
            </w:pPr>
          </w:p>
        </w:tc>
      </w:tr>
      <w:tr w:rsidR="004771DE" w:rsidRPr="00F37E39" w:rsidTr="00386F84">
        <w:tc>
          <w:tcPr>
            <w:tcW w:w="3168" w:type="dxa"/>
          </w:tcPr>
          <w:p w:rsidR="004771DE" w:rsidRPr="00207F77" w:rsidRDefault="00AD61AD" w:rsidP="00AD61AD">
            <w:pPr>
              <w:rPr>
                <w:lang w:val="en-US"/>
              </w:rPr>
            </w:pPr>
            <w:r>
              <w:rPr>
                <w:lang w:val="en-US"/>
              </w:rPr>
              <w:t>Cardboard / foil</w:t>
            </w:r>
            <w:r w:rsidR="004771DE" w:rsidRPr="00207F77">
              <w:rPr>
                <w:lang w:val="en-US"/>
              </w:rPr>
              <w:t xml:space="preserve"> switch</w:t>
            </w:r>
            <w:r w:rsidR="004771DE">
              <w:rPr>
                <w:lang w:val="en-US"/>
              </w:rPr>
              <w:t xml:space="preserve"> </w:t>
            </w:r>
          </w:p>
        </w:tc>
        <w:tc>
          <w:tcPr>
            <w:tcW w:w="6686" w:type="dxa"/>
          </w:tcPr>
          <w:p w:rsidR="004771DE" w:rsidRPr="00207F77" w:rsidRDefault="004771DE" w:rsidP="00F1231C">
            <w:pPr>
              <w:pStyle w:val="Listenabsatz"/>
              <w:numPr>
                <w:ilvl w:val="0"/>
                <w:numId w:val="14"/>
              </w:numPr>
              <w:rPr>
                <w:lang w:val="en-US"/>
              </w:rPr>
            </w:pPr>
            <w:r w:rsidRPr="00207F77">
              <w:rPr>
                <w:lang w:val="en-US"/>
              </w:rPr>
              <w:t>Piece of car</w:t>
            </w:r>
            <w:r w:rsidR="00B81738">
              <w:rPr>
                <w:lang w:val="en-US"/>
              </w:rPr>
              <w:t>dboard</w:t>
            </w:r>
          </w:p>
          <w:p w:rsidR="004771DE" w:rsidRDefault="004771DE" w:rsidP="00F1231C">
            <w:pPr>
              <w:pStyle w:val="Listenabsatz"/>
              <w:numPr>
                <w:ilvl w:val="0"/>
                <w:numId w:val="14"/>
              </w:numPr>
              <w:rPr>
                <w:lang w:val="en-US"/>
              </w:rPr>
            </w:pPr>
            <w:r w:rsidRPr="00207F77">
              <w:rPr>
                <w:lang w:val="en-US"/>
              </w:rPr>
              <w:t>Copper foil</w:t>
            </w:r>
            <w:r w:rsidR="007767C1">
              <w:rPr>
                <w:lang w:val="en-US"/>
              </w:rPr>
              <w:t xml:space="preserve"> </w:t>
            </w:r>
            <w:r w:rsidRPr="00207F77">
              <w:rPr>
                <w:lang w:val="en-US"/>
              </w:rPr>
              <w:t>/ aluminum foil</w:t>
            </w:r>
            <w:r w:rsidR="00AD61AD">
              <w:rPr>
                <w:lang w:val="en-US"/>
              </w:rPr>
              <w:t xml:space="preserve"> (if possible: self-adhesive)</w:t>
            </w:r>
          </w:p>
          <w:p w:rsidR="00AD61AD" w:rsidRPr="00207F77" w:rsidRDefault="00AD61AD" w:rsidP="00F1231C">
            <w:pPr>
              <w:pStyle w:val="Listenabsatz"/>
              <w:numPr>
                <w:ilvl w:val="0"/>
                <w:numId w:val="14"/>
              </w:numPr>
              <w:rPr>
                <w:lang w:val="en-US"/>
              </w:rPr>
            </w:pPr>
            <w:r>
              <w:rPr>
                <w:lang w:val="en-US"/>
              </w:rPr>
              <w:t>Sticky tape to fix the foil</w:t>
            </w:r>
          </w:p>
          <w:p w:rsidR="004771DE" w:rsidRPr="00207F77" w:rsidRDefault="004771DE" w:rsidP="00AD61AD">
            <w:pPr>
              <w:pStyle w:val="Listenabsatz"/>
              <w:rPr>
                <w:lang w:val="en-US"/>
              </w:rPr>
            </w:pPr>
          </w:p>
        </w:tc>
      </w:tr>
      <w:tr w:rsidR="004771DE" w:rsidRPr="00B65D55" w:rsidTr="00386F84">
        <w:tc>
          <w:tcPr>
            <w:tcW w:w="3168" w:type="dxa"/>
          </w:tcPr>
          <w:p w:rsidR="004771DE" w:rsidRDefault="004771DE" w:rsidP="00F1231C">
            <w:pPr>
              <w:rPr>
                <w:lang w:val="en-US"/>
              </w:rPr>
            </w:pPr>
            <w:r>
              <w:rPr>
                <w:lang w:val="en-US"/>
              </w:rPr>
              <w:t>Re-U</w:t>
            </w:r>
            <w:r w:rsidRPr="00207F77">
              <w:rPr>
                <w:lang w:val="en-US"/>
              </w:rPr>
              <w:t xml:space="preserve">sing </w:t>
            </w:r>
            <w:r>
              <w:rPr>
                <w:lang w:val="en-US"/>
              </w:rPr>
              <w:t>existing</w:t>
            </w:r>
            <w:r w:rsidRPr="00207F77">
              <w:rPr>
                <w:lang w:val="en-US"/>
              </w:rPr>
              <w:t xml:space="preserve"> switch</w:t>
            </w:r>
            <w:r>
              <w:rPr>
                <w:lang w:val="en-US"/>
              </w:rPr>
              <w:t>es</w:t>
            </w:r>
          </w:p>
          <w:p w:rsidR="00AD61AD" w:rsidRDefault="00AD61AD" w:rsidP="00F1231C">
            <w:pPr>
              <w:rPr>
                <w:lang w:val="en-US"/>
              </w:rPr>
            </w:pPr>
          </w:p>
          <w:p w:rsidR="00AD61AD" w:rsidRPr="00207F77" w:rsidRDefault="00AD61AD" w:rsidP="00F1231C">
            <w:pPr>
              <w:rPr>
                <w:lang w:val="en-US"/>
              </w:rPr>
            </w:pPr>
          </w:p>
        </w:tc>
        <w:tc>
          <w:tcPr>
            <w:tcW w:w="6686" w:type="dxa"/>
          </w:tcPr>
          <w:p w:rsidR="004771DE" w:rsidRDefault="00FE79FE" w:rsidP="00F1231C">
            <w:pPr>
              <w:pStyle w:val="Listenabsatz"/>
              <w:numPr>
                <w:ilvl w:val="0"/>
                <w:numId w:val="15"/>
              </w:numPr>
              <w:rPr>
                <w:lang w:val="en-US"/>
              </w:rPr>
            </w:pPr>
            <w:r>
              <w:rPr>
                <w:lang w:val="en-US"/>
              </w:rPr>
              <w:t>old</w:t>
            </w:r>
            <w:r w:rsidR="004771DE" w:rsidRPr="00207F77">
              <w:rPr>
                <w:lang w:val="en-US"/>
              </w:rPr>
              <w:t xml:space="preserve"> switch</w:t>
            </w:r>
            <w:r w:rsidR="004771DE">
              <w:rPr>
                <w:lang w:val="en-US"/>
              </w:rPr>
              <w:t xml:space="preserve"> (re-used from a device, light switch, etc.)</w:t>
            </w:r>
          </w:p>
          <w:p w:rsidR="00FE79FE" w:rsidRPr="00207F77" w:rsidRDefault="00FE79FE" w:rsidP="00F1231C">
            <w:pPr>
              <w:pStyle w:val="Listenabsatz"/>
              <w:numPr>
                <w:ilvl w:val="0"/>
                <w:numId w:val="15"/>
              </w:numPr>
              <w:rPr>
                <w:lang w:val="en-US"/>
              </w:rPr>
            </w:pPr>
            <w:r>
              <w:rPr>
                <w:lang w:val="en-US"/>
              </w:rPr>
              <w:t>or: micro</w:t>
            </w:r>
            <w:r w:rsidR="00260B8C">
              <w:rPr>
                <w:lang w:val="en-US"/>
              </w:rPr>
              <w:t>-</w:t>
            </w:r>
            <w:r>
              <w:rPr>
                <w:lang w:val="en-US"/>
              </w:rPr>
              <w:t>switch with lever</w:t>
            </w:r>
          </w:p>
          <w:p w:rsidR="004771DE" w:rsidRPr="00207F77" w:rsidRDefault="004771DE" w:rsidP="00F1231C">
            <w:pPr>
              <w:pStyle w:val="Listenabsatz"/>
              <w:rPr>
                <w:lang w:val="en-US"/>
              </w:rPr>
            </w:pPr>
          </w:p>
        </w:tc>
      </w:tr>
      <w:tr w:rsidR="004771DE" w:rsidRPr="00B65D55" w:rsidTr="00386F84">
        <w:tc>
          <w:tcPr>
            <w:tcW w:w="3168" w:type="dxa"/>
          </w:tcPr>
          <w:p w:rsidR="004771DE" w:rsidRPr="00207F77" w:rsidRDefault="004771DE" w:rsidP="00FE79FE">
            <w:pPr>
              <w:rPr>
                <w:b/>
                <w:lang w:val="en-US"/>
              </w:rPr>
            </w:pPr>
          </w:p>
        </w:tc>
        <w:tc>
          <w:tcPr>
            <w:tcW w:w="6686" w:type="dxa"/>
          </w:tcPr>
          <w:p w:rsidR="004771DE" w:rsidRPr="00207F77" w:rsidRDefault="004771DE" w:rsidP="00F1231C">
            <w:pPr>
              <w:rPr>
                <w:lang w:val="en-US"/>
              </w:rPr>
            </w:pPr>
          </w:p>
        </w:tc>
      </w:tr>
      <w:tr w:rsidR="004771DE" w:rsidRPr="00F37E39" w:rsidTr="00386F84">
        <w:tc>
          <w:tcPr>
            <w:tcW w:w="3168" w:type="dxa"/>
          </w:tcPr>
          <w:p w:rsidR="004771DE" w:rsidRPr="00207F77" w:rsidRDefault="004771DE" w:rsidP="00386F84">
            <w:pPr>
              <w:rPr>
                <w:lang w:val="en-US"/>
              </w:rPr>
            </w:pPr>
            <w:r w:rsidRPr="00207F77">
              <w:rPr>
                <w:lang w:val="en-US"/>
              </w:rPr>
              <w:t>Stereo cable</w:t>
            </w:r>
            <w:r w:rsidR="00386F84">
              <w:rPr>
                <w:lang w:val="en-US"/>
              </w:rPr>
              <w:t xml:space="preserve"> and jack plug connection:</w:t>
            </w:r>
            <w:r>
              <w:rPr>
                <w:lang w:val="en-US"/>
              </w:rPr>
              <w:t xml:space="preserve"> </w:t>
            </w:r>
            <w:r>
              <w:rPr>
                <w:lang w:val="en-US"/>
              </w:rPr>
              <w:br/>
              <w:t>(compatible to off-the-shelf assistive switches)</w:t>
            </w:r>
          </w:p>
        </w:tc>
        <w:tc>
          <w:tcPr>
            <w:tcW w:w="6686" w:type="dxa"/>
          </w:tcPr>
          <w:p w:rsidR="004771DE" w:rsidRPr="00207F77" w:rsidRDefault="004771DE" w:rsidP="00F1231C">
            <w:pPr>
              <w:pStyle w:val="Listenabsatz"/>
              <w:numPr>
                <w:ilvl w:val="0"/>
                <w:numId w:val="16"/>
              </w:numPr>
              <w:rPr>
                <w:lang w:val="en-US"/>
              </w:rPr>
            </w:pPr>
            <w:r w:rsidRPr="00207F77">
              <w:rPr>
                <w:lang w:val="en-US"/>
              </w:rPr>
              <w:t xml:space="preserve">Stereo </w:t>
            </w:r>
            <w:r w:rsidR="00FE79FE">
              <w:rPr>
                <w:lang w:val="en-US"/>
              </w:rPr>
              <w:t xml:space="preserve">audio </w:t>
            </w:r>
            <w:r w:rsidRPr="00207F77">
              <w:rPr>
                <w:lang w:val="en-US"/>
              </w:rPr>
              <w:t>cable</w:t>
            </w:r>
          </w:p>
          <w:p w:rsidR="004771DE" w:rsidRDefault="00FE79FE" w:rsidP="00F1231C">
            <w:pPr>
              <w:pStyle w:val="Listenabsatz"/>
              <w:numPr>
                <w:ilvl w:val="0"/>
                <w:numId w:val="16"/>
              </w:numPr>
              <w:rPr>
                <w:lang w:val="en-US"/>
              </w:rPr>
            </w:pPr>
            <w:r>
              <w:rPr>
                <w:lang w:val="en-US"/>
              </w:rPr>
              <w:t>3</w:t>
            </w:r>
            <w:r w:rsidR="007767C1">
              <w:rPr>
                <w:lang w:val="en-US"/>
              </w:rPr>
              <w:t>.</w:t>
            </w:r>
            <w:r>
              <w:rPr>
                <w:lang w:val="en-US"/>
              </w:rPr>
              <w:t xml:space="preserve">5mm stereo or mono </w:t>
            </w:r>
            <w:r w:rsidR="004771DE" w:rsidRPr="00207F77">
              <w:rPr>
                <w:lang w:val="en-US"/>
              </w:rPr>
              <w:t>Jack plug</w:t>
            </w:r>
            <w:r>
              <w:rPr>
                <w:lang w:val="en-US"/>
              </w:rPr>
              <w:t>s</w:t>
            </w: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Pr="004F7CFB" w:rsidRDefault="004771DE" w:rsidP="00F1231C">
            <w:pPr>
              <w:rPr>
                <w:lang w:val="en-US"/>
              </w:rPr>
            </w:pPr>
          </w:p>
        </w:tc>
      </w:tr>
    </w:tbl>
    <w:p w:rsidR="004771DE" w:rsidRDefault="004771DE" w:rsidP="004771DE">
      <w:pPr>
        <w:rPr>
          <w:lang w:val="en-US"/>
        </w:rPr>
      </w:pPr>
      <w:r>
        <w:rPr>
          <w:lang w:val="en-US"/>
        </w:rPr>
        <w:t xml:space="preserve"> </w:t>
      </w:r>
    </w:p>
    <w:p w:rsidR="00B81738" w:rsidRDefault="00B81738" w:rsidP="004771DE">
      <w:pPr>
        <w:rPr>
          <w:lang w:val="en-US"/>
        </w:rPr>
      </w:pPr>
    </w:p>
    <w:p w:rsidR="00B81738" w:rsidRDefault="00B81738" w:rsidP="004771DE">
      <w:pPr>
        <w:rPr>
          <w:lang w:val="en-US"/>
        </w:rPr>
      </w:pPr>
    </w:p>
    <w:p w:rsidR="004771DE" w:rsidRDefault="004771DE" w:rsidP="00386F84">
      <w:pPr>
        <w:pStyle w:val="berschrift3"/>
        <w:rPr>
          <w:lang w:val="en-US"/>
        </w:rPr>
      </w:pPr>
      <w:bookmarkStart w:id="13" w:name="_Toc66131618"/>
      <w:r w:rsidRPr="004F7CFB">
        <w:rPr>
          <w:lang w:val="en-US"/>
        </w:rPr>
        <w:lastRenderedPageBreak/>
        <w:t>Material for building and soldering your own FABI Box:</w:t>
      </w:r>
      <w:bookmarkEnd w:id="13"/>
    </w:p>
    <w:p w:rsidR="00386F84" w:rsidRPr="004F7CFB" w:rsidRDefault="00386F84" w:rsidP="004771DE">
      <w:pPr>
        <w:rPr>
          <w:b/>
          <w:lang w:val="en-US"/>
        </w:rPr>
      </w:pPr>
    </w:p>
    <w:p w:rsidR="004771DE" w:rsidRDefault="004771DE" w:rsidP="004771D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696"/>
      </w:tblGrid>
      <w:tr w:rsidR="004771DE" w:rsidRPr="00AD61AD" w:rsidTr="00386F84">
        <w:tc>
          <w:tcPr>
            <w:tcW w:w="4158" w:type="dxa"/>
          </w:tcPr>
          <w:p w:rsidR="004771DE" w:rsidRDefault="004771DE" w:rsidP="00F1231C">
            <w:pPr>
              <w:rPr>
                <w:b/>
                <w:lang w:val="en-US"/>
              </w:rPr>
            </w:pPr>
          </w:p>
          <w:p w:rsidR="004771DE" w:rsidRPr="00207F77" w:rsidRDefault="004771DE" w:rsidP="00F1231C">
            <w:pPr>
              <w:rPr>
                <w:b/>
                <w:lang w:val="en-US"/>
              </w:rPr>
            </w:pPr>
            <w:r w:rsidRPr="00207F77">
              <w:rPr>
                <w:b/>
                <w:lang w:val="en-US"/>
              </w:rPr>
              <w:t>Basic equipment for soldering:</w:t>
            </w:r>
          </w:p>
        </w:tc>
        <w:tc>
          <w:tcPr>
            <w:tcW w:w="5696" w:type="dxa"/>
          </w:tcPr>
          <w:p w:rsidR="004771DE" w:rsidRPr="00207F77" w:rsidRDefault="004771DE" w:rsidP="00F1231C">
            <w:pPr>
              <w:pStyle w:val="Listenabsatz"/>
              <w:numPr>
                <w:ilvl w:val="0"/>
                <w:numId w:val="13"/>
              </w:numPr>
              <w:rPr>
                <w:lang w:val="en-US"/>
              </w:rPr>
            </w:pPr>
            <w:r w:rsidRPr="00207F77">
              <w:rPr>
                <w:lang w:val="en-US"/>
              </w:rPr>
              <w:t>Soldering Iron</w:t>
            </w:r>
            <w:r w:rsidR="00386F84">
              <w:rPr>
                <w:lang w:val="en-US"/>
              </w:rPr>
              <w:t xml:space="preserve"> + solder</w:t>
            </w:r>
          </w:p>
          <w:p w:rsidR="004771DE" w:rsidRPr="00207F77" w:rsidRDefault="004771DE" w:rsidP="00F1231C">
            <w:pPr>
              <w:pStyle w:val="Listenabsatz"/>
              <w:numPr>
                <w:ilvl w:val="0"/>
                <w:numId w:val="13"/>
              </w:numPr>
              <w:rPr>
                <w:lang w:val="en-US"/>
              </w:rPr>
            </w:pPr>
            <w:r w:rsidRPr="00207F77">
              <w:rPr>
                <w:lang w:val="en-US"/>
              </w:rPr>
              <w:t>Switching wire</w:t>
            </w:r>
          </w:p>
          <w:p w:rsidR="004771DE" w:rsidRPr="00207F77" w:rsidRDefault="004771DE" w:rsidP="00F1231C">
            <w:pPr>
              <w:pStyle w:val="Listenabsatz"/>
              <w:numPr>
                <w:ilvl w:val="0"/>
                <w:numId w:val="13"/>
              </w:numPr>
              <w:rPr>
                <w:lang w:val="en-US"/>
              </w:rPr>
            </w:pPr>
            <w:r w:rsidRPr="00207F77">
              <w:rPr>
                <w:lang w:val="en-US"/>
              </w:rPr>
              <w:t>Robust pad</w:t>
            </w:r>
          </w:p>
          <w:p w:rsidR="004771DE" w:rsidRPr="00207F77" w:rsidRDefault="004771DE" w:rsidP="00F1231C">
            <w:pPr>
              <w:pStyle w:val="Listenabsatz"/>
              <w:numPr>
                <w:ilvl w:val="0"/>
                <w:numId w:val="13"/>
              </w:numPr>
              <w:rPr>
                <w:lang w:val="en-US"/>
              </w:rPr>
            </w:pPr>
            <w:r w:rsidRPr="00207F77">
              <w:rPr>
                <w:lang w:val="en-US"/>
              </w:rPr>
              <w:t>Pliers (for cutting, strip isolation)</w:t>
            </w:r>
          </w:p>
          <w:p w:rsidR="004771DE" w:rsidRPr="00207F77" w:rsidRDefault="004771DE" w:rsidP="00F1231C">
            <w:pPr>
              <w:pStyle w:val="Listenabsatz"/>
              <w:numPr>
                <w:ilvl w:val="0"/>
                <w:numId w:val="13"/>
              </w:numPr>
              <w:rPr>
                <w:lang w:val="en-US"/>
              </w:rPr>
            </w:pPr>
            <w:r w:rsidRPr="00207F77">
              <w:rPr>
                <w:lang w:val="en-US"/>
              </w:rPr>
              <w:t>Vice</w:t>
            </w:r>
          </w:p>
          <w:p w:rsidR="004771DE" w:rsidRPr="00207F77" w:rsidRDefault="004771DE" w:rsidP="00F1231C">
            <w:pPr>
              <w:pStyle w:val="Listenabsatz"/>
              <w:rPr>
                <w:lang w:val="en-US"/>
              </w:rPr>
            </w:pPr>
          </w:p>
        </w:tc>
      </w:tr>
      <w:tr w:rsidR="004771DE" w:rsidRPr="00F37E39" w:rsidTr="00386F84">
        <w:tc>
          <w:tcPr>
            <w:tcW w:w="4158" w:type="dxa"/>
          </w:tcPr>
          <w:p w:rsidR="004771DE" w:rsidRPr="00207F77" w:rsidRDefault="004771DE" w:rsidP="00F1231C">
            <w:pPr>
              <w:rPr>
                <w:b/>
                <w:lang w:val="en-US"/>
              </w:rPr>
            </w:pPr>
            <w:r w:rsidRPr="00207F77">
              <w:rPr>
                <w:b/>
                <w:lang w:val="en-US"/>
              </w:rPr>
              <w:t>FABI-Box</w:t>
            </w:r>
          </w:p>
        </w:tc>
        <w:tc>
          <w:tcPr>
            <w:tcW w:w="5696" w:type="dxa"/>
          </w:tcPr>
          <w:p w:rsidR="004771DE" w:rsidRPr="00207F77" w:rsidRDefault="00386F84" w:rsidP="00F1231C">
            <w:pPr>
              <w:pStyle w:val="Listenabsatz"/>
              <w:numPr>
                <w:ilvl w:val="0"/>
                <w:numId w:val="17"/>
              </w:numPr>
              <w:rPr>
                <w:lang w:val="en-US"/>
              </w:rPr>
            </w:pPr>
            <w:r>
              <w:rPr>
                <w:lang w:val="en-US"/>
              </w:rPr>
              <w:t>Plastic b</w:t>
            </w:r>
            <w:r w:rsidR="004771DE" w:rsidRPr="00207F77">
              <w:rPr>
                <w:lang w:val="en-US"/>
              </w:rPr>
              <w:t>ox (</w:t>
            </w:r>
            <w:r>
              <w:rPr>
                <w:lang w:val="en-US"/>
              </w:rPr>
              <w:t>ca. 8cm x 5cm X 2cm</w:t>
            </w:r>
            <w:r w:rsidR="004771DE" w:rsidRPr="00207F77">
              <w:rPr>
                <w:lang w:val="en-US"/>
              </w:rPr>
              <w:t>)</w:t>
            </w:r>
          </w:p>
          <w:p w:rsidR="004771DE" w:rsidRPr="00207F77" w:rsidRDefault="00386F84" w:rsidP="00F1231C">
            <w:pPr>
              <w:pStyle w:val="Listenabsatz"/>
              <w:numPr>
                <w:ilvl w:val="0"/>
                <w:numId w:val="17"/>
              </w:numPr>
              <w:rPr>
                <w:lang w:val="en-US"/>
              </w:rPr>
            </w:pPr>
            <w:r>
              <w:rPr>
                <w:lang w:val="en-US"/>
              </w:rPr>
              <w:t>Stand d</w:t>
            </w:r>
            <w:r w:rsidR="004771DE" w:rsidRPr="00207F77">
              <w:rPr>
                <w:lang w:val="en-US"/>
              </w:rPr>
              <w:t>rill</w:t>
            </w:r>
            <w:r>
              <w:rPr>
                <w:lang w:val="en-US"/>
              </w:rPr>
              <w:t>er + 6mm drill</w:t>
            </w:r>
          </w:p>
          <w:p w:rsidR="004771DE" w:rsidRPr="00207F77" w:rsidRDefault="004771DE" w:rsidP="00F1231C">
            <w:pPr>
              <w:pStyle w:val="Listenabsatz"/>
              <w:numPr>
                <w:ilvl w:val="0"/>
                <w:numId w:val="17"/>
              </w:numPr>
              <w:rPr>
                <w:lang w:val="en-US"/>
              </w:rPr>
            </w:pPr>
            <w:r w:rsidRPr="00207F77">
              <w:rPr>
                <w:lang w:val="en-US"/>
              </w:rPr>
              <w:t xml:space="preserve">6 </w:t>
            </w:r>
            <w:r w:rsidR="00386F84">
              <w:rPr>
                <w:lang w:val="en-US"/>
              </w:rPr>
              <w:t xml:space="preserve"> 3</w:t>
            </w:r>
            <w:r w:rsidR="007767C1">
              <w:rPr>
                <w:lang w:val="en-US"/>
              </w:rPr>
              <w:t>.</w:t>
            </w:r>
            <w:r w:rsidR="00386F84">
              <w:rPr>
                <w:lang w:val="en-US"/>
              </w:rPr>
              <w:t>5mm mono or stereo jack p</w:t>
            </w:r>
            <w:r w:rsidRPr="00207F77">
              <w:rPr>
                <w:lang w:val="en-US"/>
              </w:rPr>
              <w:t>lugs</w:t>
            </w:r>
          </w:p>
          <w:p w:rsidR="004771DE" w:rsidRPr="00207F77" w:rsidRDefault="004771DE" w:rsidP="00F1231C">
            <w:pPr>
              <w:pStyle w:val="Listenabsatz"/>
              <w:numPr>
                <w:ilvl w:val="0"/>
                <w:numId w:val="17"/>
              </w:numPr>
              <w:rPr>
                <w:lang w:val="en-US"/>
              </w:rPr>
            </w:pPr>
            <w:r w:rsidRPr="00207F77">
              <w:rPr>
                <w:lang w:val="en-US"/>
              </w:rPr>
              <w:t>Double side tape</w:t>
            </w:r>
            <w:r w:rsidR="00386F84">
              <w:rPr>
                <w:lang w:val="en-US"/>
              </w:rPr>
              <w:t xml:space="preserve"> to fix the controller in the box</w:t>
            </w:r>
          </w:p>
        </w:tc>
      </w:tr>
    </w:tbl>
    <w:p w:rsidR="004771DE" w:rsidRDefault="004771DE" w:rsidP="00B81738">
      <w:pPr>
        <w:rPr>
          <w:lang w:val="en-US"/>
        </w:rPr>
      </w:pPr>
    </w:p>
    <w:p w:rsidR="007767C1" w:rsidRDefault="007767C1" w:rsidP="00B81738">
      <w:pPr>
        <w:rPr>
          <w:lang w:val="en-US"/>
        </w:rPr>
      </w:pPr>
    </w:p>
    <w:p w:rsidR="007767C1" w:rsidRDefault="007767C1" w:rsidP="00B81738">
      <w:pPr>
        <w:rPr>
          <w:lang w:val="en-US"/>
        </w:rPr>
      </w:pPr>
    </w:p>
    <w:p w:rsidR="007767C1" w:rsidRDefault="007767C1" w:rsidP="00B81738">
      <w:pPr>
        <w:rPr>
          <w:lang w:val="en-US"/>
        </w:rPr>
      </w:pPr>
    </w:p>
    <w:p w:rsidR="00B81738" w:rsidRDefault="00B81738" w:rsidP="00B81738">
      <w:pPr>
        <w:rPr>
          <w:lang w:val="en-US"/>
        </w:rPr>
      </w:pPr>
    </w:p>
    <w:p w:rsidR="00B81738" w:rsidRDefault="007767C1" w:rsidP="007767C1">
      <w:pPr>
        <w:jc w:val="center"/>
        <w:rPr>
          <w:lang w:val="en-US"/>
        </w:rPr>
      </w:pPr>
      <w:r>
        <w:rPr>
          <w:noProof/>
          <w:lang w:val="de-AT" w:eastAsia="de-AT"/>
        </w:rPr>
        <w:drawing>
          <wp:inline distT="0" distB="0" distL="0" distR="0" wp14:anchorId="1BA827EF" wp14:editId="1D10B479">
            <wp:extent cx="3468913" cy="3278037"/>
            <wp:effectExtent l="0" t="0" r="0" b="0"/>
            <wp:docPr id="16397" name="Grafik 16397" descr="C:\Users\chris veigl\Desktop\Flip&amp;Fabi_Fotos\bearbeitet\IMG_091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 veigl\Desktop\Flip&amp;Fabi_Fotos\bearbeitet\IMG_0916_2.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70624" cy="3279654"/>
                    </a:xfrm>
                    <a:prstGeom prst="rect">
                      <a:avLst/>
                    </a:prstGeom>
                    <a:noFill/>
                    <a:ln>
                      <a:noFill/>
                    </a:ln>
                  </pic:spPr>
                </pic:pic>
              </a:graphicData>
            </a:graphic>
          </wp:inline>
        </w:drawing>
      </w:r>
    </w:p>
    <w:p w:rsidR="00B81738" w:rsidRPr="00DB2E35" w:rsidRDefault="00B81738" w:rsidP="00B81738"/>
    <w:p w:rsidR="00DB2E35" w:rsidRPr="00DB2E35" w:rsidRDefault="00DB2E35">
      <w:pPr>
        <w:spacing w:line="240" w:lineRule="auto"/>
      </w:pPr>
      <w:r w:rsidRPr="00DB2E35">
        <w:br w:type="page"/>
      </w:r>
    </w:p>
    <w:p w:rsidR="00DB2E35" w:rsidRPr="00DB2E35" w:rsidRDefault="00DB2E35" w:rsidP="00DB2E35">
      <w:bookmarkStart w:id="14" w:name="_Toc415514575"/>
    </w:p>
    <w:p w:rsidR="00DB2E35" w:rsidRPr="00AE7EE8" w:rsidRDefault="00DB2E35" w:rsidP="00DB2E35">
      <w:pPr>
        <w:pStyle w:val="berschrift1"/>
        <w:rPr>
          <w:lang w:val="en-US"/>
        </w:rPr>
      </w:pPr>
      <w:bookmarkStart w:id="15" w:name="_Toc415593107"/>
      <w:bookmarkStart w:id="16" w:name="_Toc66131619"/>
      <w:r w:rsidRPr="00AE7EE8">
        <w:rPr>
          <w:lang w:val="en-US"/>
        </w:rPr>
        <w:t>Contact Information</w:t>
      </w:r>
      <w:bookmarkEnd w:id="14"/>
      <w:bookmarkEnd w:id="15"/>
      <w:bookmarkEnd w:id="16"/>
    </w:p>
    <w:p w:rsidR="00DB2E35" w:rsidRPr="00AE7EE8" w:rsidRDefault="00DB2E35" w:rsidP="00DB2E35">
      <w:pPr>
        <w:rPr>
          <w:lang w:val="en-US"/>
        </w:rPr>
      </w:pPr>
    </w:p>
    <w:p w:rsidR="00DB2E35" w:rsidRPr="00F37E39" w:rsidRDefault="00DB2E35" w:rsidP="00BA19F4">
      <w:pPr>
        <w:pStyle w:val="berschrift4"/>
        <w:rPr>
          <w:lang w:val="en-US"/>
        </w:rPr>
      </w:pPr>
      <w:r>
        <w:rPr>
          <w:lang w:val="en-US"/>
        </w:rPr>
        <w:t xml:space="preserve">The AsTeRICS </w:t>
      </w:r>
      <w:r w:rsidR="00BA19F4">
        <w:rPr>
          <w:lang w:val="en-US"/>
        </w:rPr>
        <w:t>Foundation</w:t>
      </w:r>
    </w:p>
    <w:p w:rsidR="00DB2E35" w:rsidRPr="00F37E39" w:rsidRDefault="00DB2E35" w:rsidP="00DB2E35">
      <w:pPr>
        <w:rPr>
          <w:lang w:val="en-US"/>
        </w:rPr>
      </w:pPr>
    </w:p>
    <w:p w:rsidR="00DB2E35" w:rsidRPr="00C82BC3" w:rsidRDefault="00DB2E35" w:rsidP="00DB2E35">
      <w:pPr>
        <w:rPr>
          <w:lang w:val="de-AT"/>
        </w:rPr>
      </w:pPr>
      <w:r w:rsidRPr="00C82BC3">
        <w:rPr>
          <w:u w:val="single"/>
          <w:lang w:val="de-AT"/>
        </w:rPr>
        <w:t>Webpage</w:t>
      </w:r>
      <w:r w:rsidRPr="00C82BC3">
        <w:rPr>
          <w:lang w:val="de-AT"/>
        </w:rPr>
        <w:t xml:space="preserve">: </w:t>
      </w:r>
      <w:hyperlink r:id="rId99" w:history="1">
        <w:r w:rsidR="00C82BC3" w:rsidRPr="00E82135">
          <w:rPr>
            <w:rStyle w:val="Hyperlink"/>
            <w:lang w:val="de-AT"/>
          </w:rPr>
          <w:t>https://www.asterics-foundation.org/</w:t>
        </w:r>
      </w:hyperlink>
      <w:r w:rsidR="00C82BC3">
        <w:rPr>
          <w:lang w:val="de-AT"/>
        </w:rPr>
        <w:t xml:space="preserve"> </w:t>
      </w:r>
    </w:p>
    <w:p w:rsidR="00DB2E35" w:rsidRPr="001359A3" w:rsidRDefault="00DB2E35" w:rsidP="00DB2E35">
      <w:pPr>
        <w:rPr>
          <w:lang w:val="en-US"/>
        </w:rPr>
      </w:pPr>
      <w:r w:rsidRPr="001359A3">
        <w:rPr>
          <w:u w:val="single"/>
          <w:lang w:val="en-US"/>
        </w:rPr>
        <w:t>Email:</w:t>
      </w:r>
      <w:r>
        <w:rPr>
          <w:lang w:val="en-US"/>
        </w:rPr>
        <w:t xml:space="preserve"> </w:t>
      </w:r>
      <w:hyperlink r:id="rId100" w:history="1">
        <w:r w:rsidR="00C82BC3" w:rsidRPr="00E82135">
          <w:rPr>
            <w:rStyle w:val="Hyperlink"/>
            <w:lang w:val="en-US"/>
          </w:rPr>
          <w:t>office@asterics-foundation.org</w:t>
        </w:r>
      </w:hyperlink>
      <w:r w:rsidR="00C82BC3">
        <w:rPr>
          <w:lang w:val="en-US"/>
        </w:rPr>
        <w:t xml:space="preserve">  </w:t>
      </w:r>
      <w:bookmarkStart w:id="17" w:name="_GoBack"/>
      <w:bookmarkEnd w:id="17"/>
    </w:p>
    <w:p w:rsidR="00DB2E35" w:rsidRDefault="00DB2E35" w:rsidP="00DB2E35">
      <w:pPr>
        <w:rPr>
          <w:lang w:val="en-US"/>
        </w:rPr>
      </w:pPr>
    </w:p>
    <w:p w:rsidR="00DB2E35" w:rsidRDefault="00DB2E35" w:rsidP="00DB2E35">
      <w:pPr>
        <w:rPr>
          <w:lang w:val="en-US"/>
        </w:rPr>
      </w:pPr>
    </w:p>
    <w:p w:rsidR="00DB2E35" w:rsidRDefault="00DB2E35" w:rsidP="00DB2E35">
      <w:pPr>
        <w:rPr>
          <w:lang w:val="en-US"/>
        </w:rPr>
      </w:pPr>
    </w:p>
    <w:p w:rsidR="00DB2E35" w:rsidRDefault="00DB2E35" w:rsidP="00DB2E35">
      <w:pPr>
        <w:pStyle w:val="berschrift1"/>
        <w:rPr>
          <w:lang w:val="en-US"/>
        </w:rPr>
      </w:pPr>
      <w:bookmarkStart w:id="18" w:name="_Toc415514576"/>
      <w:bookmarkStart w:id="19" w:name="_Toc415593108"/>
      <w:bookmarkStart w:id="20" w:name="_Toc66131620"/>
      <w:r>
        <w:rPr>
          <w:lang w:val="en-US"/>
        </w:rPr>
        <w:t>Disclaimer</w:t>
      </w:r>
      <w:bookmarkEnd w:id="18"/>
      <w:bookmarkEnd w:id="19"/>
      <w:bookmarkEnd w:id="20"/>
    </w:p>
    <w:p w:rsidR="00DB2E35" w:rsidRDefault="00DB2E35" w:rsidP="00DB2E35">
      <w:pPr>
        <w:rPr>
          <w:rFonts w:cs="Arial"/>
          <w:sz w:val="21"/>
          <w:szCs w:val="21"/>
          <w:lang w:val="en-US"/>
        </w:rPr>
      </w:pPr>
      <w:r w:rsidRPr="004A7B89">
        <w:rPr>
          <w:rFonts w:cs="Arial"/>
          <w:sz w:val="21"/>
          <w:szCs w:val="21"/>
          <w:lang w:val="en-US"/>
        </w:rPr>
        <w:t>The U</w:t>
      </w:r>
      <w:r>
        <w:rPr>
          <w:rFonts w:cs="Arial"/>
          <w:sz w:val="21"/>
          <w:szCs w:val="21"/>
          <w:lang w:val="en-US"/>
        </w:rPr>
        <w:t>niversity of Applied Sciences Technikum Wien and the AsTeRICS Academy project team do</w:t>
      </w:r>
      <w:r w:rsidRPr="004A7B89">
        <w:rPr>
          <w:rFonts w:cs="Arial"/>
          <w:sz w:val="21"/>
          <w:szCs w:val="21"/>
          <w:lang w:val="en-US"/>
        </w:rPr>
        <w:t xml:space="preserve"> not assume any warranty and liability for the functionality of the set of Assistive Technology and the correctness of the documents handed over.</w:t>
      </w:r>
    </w:p>
    <w:p w:rsidR="00DB2E35" w:rsidRDefault="00DB2E35" w:rsidP="00DB2E35">
      <w:pPr>
        <w:rPr>
          <w:rFonts w:cs="Arial"/>
          <w:sz w:val="21"/>
          <w:szCs w:val="21"/>
          <w:lang w:val="en-US"/>
        </w:rPr>
      </w:pPr>
    </w:p>
    <w:p w:rsidR="00DB2E35" w:rsidRDefault="00DB2E35" w:rsidP="00DB2E35">
      <w:pPr>
        <w:rPr>
          <w:lang w:val="en-US"/>
        </w:rPr>
      </w:pPr>
      <w:r w:rsidRPr="004A7B89">
        <w:rPr>
          <w:rFonts w:cs="Arial"/>
          <w:sz w:val="21"/>
          <w:szCs w:val="21"/>
          <w:lang w:val="en-US"/>
        </w:rPr>
        <w:t xml:space="preserve"> Additionally, the UAS TW is not liable for any damages to health due to the use of the Assistive Technology provided</w:t>
      </w:r>
      <w:r>
        <w:rPr>
          <w:rFonts w:cs="Arial"/>
          <w:sz w:val="21"/>
          <w:szCs w:val="21"/>
          <w:lang w:val="en-US"/>
        </w:rPr>
        <w:t>. The provided software applications and hardwa</w:t>
      </w:r>
      <w:r w:rsidR="00F37E39">
        <w:rPr>
          <w:rFonts w:cs="Arial"/>
          <w:sz w:val="21"/>
          <w:szCs w:val="21"/>
          <w:lang w:val="en-US"/>
        </w:rPr>
        <w:t>re modules are used at own risk</w:t>
      </w:r>
      <w:r>
        <w:rPr>
          <w:rFonts w:cs="Arial"/>
          <w:sz w:val="21"/>
          <w:szCs w:val="21"/>
          <w:lang w:val="en-US"/>
        </w:rPr>
        <w:t>!</w:t>
      </w:r>
    </w:p>
    <w:p w:rsidR="00DB2E35" w:rsidRDefault="00DB2E35" w:rsidP="00DB2E35">
      <w:pPr>
        <w:tabs>
          <w:tab w:val="num" w:pos="720"/>
        </w:tabs>
        <w:rPr>
          <w:lang w:val="en-US"/>
        </w:rPr>
      </w:pPr>
    </w:p>
    <w:p w:rsidR="00DB2E35" w:rsidRDefault="00DB2E35" w:rsidP="00DB2E35">
      <w:pPr>
        <w:tabs>
          <w:tab w:val="num" w:pos="720"/>
        </w:tabs>
        <w:rPr>
          <w:lang w:val="en-US"/>
        </w:rPr>
      </w:pPr>
    </w:p>
    <w:p w:rsidR="00DB2E35" w:rsidRDefault="00DB2E35" w:rsidP="00DB2E35">
      <w:pPr>
        <w:pStyle w:val="berschrift1"/>
        <w:rPr>
          <w:lang w:val="en-US"/>
        </w:rPr>
      </w:pPr>
      <w:bookmarkStart w:id="21" w:name="_Toc415593109"/>
      <w:bookmarkStart w:id="22" w:name="_Toc66131621"/>
      <w:r>
        <w:rPr>
          <w:lang w:val="en-US"/>
        </w:rPr>
        <w:t>Acknowledgement</w:t>
      </w:r>
      <w:bookmarkEnd w:id="21"/>
      <w:bookmarkEnd w:id="22"/>
    </w:p>
    <w:p w:rsidR="00270E82" w:rsidRDefault="00270E82" w:rsidP="00270E82">
      <w:pPr>
        <w:pStyle w:val="Default"/>
        <w:rPr>
          <w:sz w:val="22"/>
          <w:lang w:val="en-US"/>
        </w:rPr>
      </w:pPr>
      <w:r>
        <w:rPr>
          <w:sz w:val="22"/>
          <w:lang w:val="en-US"/>
        </w:rPr>
        <w:t xml:space="preserve">We want to thank Miriam Brenner and Fabian Schiegl for their support in creating this manual.  </w:t>
      </w:r>
    </w:p>
    <w:p w:rsidR="00270E82" w:rsidRDefault="00270E82" w:rsidP="00DB2E35">
      <w:pPr>
        <w:pStyle w:val="Default"/>
        <w:rPr>
          <w:sz w:val="22"/>
          <w:lang w:val="en-US"/>
        </w:rPr>
      </w:pPr>
    </w:p>
    <w:p w:rsidR="00DB2E35" w:rsidRDefault="00DB2E35" w:rsidP="00DB2E35">
      <w:pPr>
        <w:pStyle w:val="Default"/>
        <w:rPr>
          <w:sz w:val="22"/>
          <w:lang w:val="en-US"/>
        </w:rPr>
      </w:pPr>
      <w:r>
        <w:rPr>
          <w:sz w:val="22"/>
          <w:lang w:val="en-US"/>
        </w:rPr>
        <w:t xml:space="preserve">The AsTeRICS Academy </w:t>
      </w:r>
      <w:r w:rsidRPr="00E22E4C">
        <w:rPr>
          <w:sz w:val="22"/>
          <w:lang w:val="en-GB"/>
        </w:rPr>
        <w:t xml:space="preserve">is </w:t>
      </w:r>
      <w:r>
        <w:rPr>
          <w:sz w:val="22"/>
          <w:lang w:val="en-GB"/>
        </w:rPr>
        <w:t xml:space="preserve">partly </w:t>
      </w:r>
      <w:r w:rsidRPr="00E22E4C">
        <w:rPr>
          <w:sz w:val="22"/>
          <w:lang w:val="en-GB"/>
        </w:rPr>
        <w:t xml:space="preserve">funded by </w:t>
      </w:r>
      <w:r w:rsidRPr="00E22E4C">
        <w:rPr>
          <w:sz w:val="22"/>
          <w:lang w:val="en-US"/>
        </w:rPr>
        <w:t>the City of Vienna</w:t>
      </w:r>
      <w:r>
        <w:rPr>
          <w:sz w:val="22"/>
          <w:lang w:val="en-US"/>
        </w:rPr>
        <w:t>,</w:t>
      </w:r>
      <w:r w:rsidRPr="00E22E4C">
        <w:rPr>
          <w:sz w:val="22"/>
          <w:lang w:val="en-US"/>
        </w:rPr>
        <w:t xml:space="preserve"> </w:t>
      </w:r>
      <w:r>
        <w:rPr>
          <w:sz w:val="22"/>
          <w:lang w:val="en-US"/>
        </w:rPr>
        <w:br/>
      </w:r>
      <w:r w:rsidRPr="00E22E4C">
        <w:rPr>
          <w:sz w:val="22"/>
          <w:lang w:val="en-US"/>
        </w:rPr>
        <w:t xml:space="preserve">Municipal department </w:t>
      </w:r>
      <w:r>
        <w:rPr>
          <w:sz w:val="22"/>
          <w:lang w:val="en-US"/>
        </w:rPr>
        <w:t xml:space="preserve">of </w:t>
      </w:r>
      <w:r w:rsidRPr="00E22E4C">
        <w:rPr>
          <w:sz w:val="22"/>
          <w:lang w:val="en-US"/>
        </w:rPr>
        <w:t>Economic Affairs, Labour and Statistics (MA 23).</w:t>
      </w:r>
    </w:p>
    <w:p w:rsidR="00DB2E35" w:rsidRDefault="00DB2E35" w:rsidP="00DB2E35">
      <w:pPr>
        <w:tabs>
          <w:tab w:val="num" w:pos="720"/>
        </w:tabs>
        <w:rPr>
          <w:lang w:val="en-US"/>
        </w:rPr>
      </w:pPr>
    </w:p>
    <w:p w:rsidR="00DB2E35" w:rsidRDefault="00DB2E35" w:rsidP="00DB2E35">
      <w:pPr>
        <w:tabs>
          <w:tab w:val="num" w:pos="720"/>
        </w:tabs>
        <w:rPr>
          <w:lang w:val="en-US"/>
        </w:rPr>
      </w:pPr>
      <w:r>
        <w:rPr>
          <w:noProof/>
          <w:lang w:val="de-AT" w:eastAsia="de-AT"/>
        </w:rPr>
        <w:drawing>
          <wp:inline distT="0" distB="0" distL="0" distR="0" wp14:anchorId="60D99394" wp14:editId="15FF8157">
            <wp:extent cx="1085562" cy="1101969"/>
            <wp:effectExtent l="0" t="0" r="635" b="3175"/>
            <wp:docPr id="11" name="Grafik 11" descr="C:\data\asterics-academy\Dissemination&amp;Dokumaterial\Logos\ma23_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ata\asterics-academy\Dissemination&amp;Dokumaterial\Logos\ma23_logo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5772" cy="1102182"/>
                    </a:xfrm>
                    <a:prstGeom prst="rect">
                      <a:avLst/>
                    </a:prstGeom>
                    <a:noFill/>
                    <a:ln>
                      <a:noFill/>
                    </a:ln>
                  </pic:spPr>
                </pic:pic>
              </a:graphicData>
            </a:graphic>
          </wp:inline>
        </w:drawing>
      </w:r>
    </w:p>
    <w:p w:rsidR="00B81738" w:rsidRPr="00207F77" w:rsidRDefault="00B81738" w:rsidP="00B81738">
      <w:pPr>
        <w:rPr>
          <w:lang w:val="en-US"/>
        </w:rPr>
      </w:pPr>
    </w:p>
    <w:sectPr w:rsidR="00B81738" w:rsidRPr="00207F77" w:rsidSect="00E17AB3">
      <w:type w:val="continuous"/>
      <w:pgSz w:w="11906" w:h="16838"/>
      <w:pgMar w:top="2552" w:right="1134" w:bottom="1134" w:left="1134" w:header="0"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2447" w:rsidRDefault="009C2447">
      <w:r>
        <w:separator/>
      </w:r>
    </w:p>
  </w:endnote>
  <w:endnote w:type="continuationSeparator" w:id="0">
    <w:p w:rsidR="009C2447" w:rsidRDefault="009C24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5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E35" w:rsidRDefault="00DB2E35" w:rsidP="007D3DAB">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rsidR="00DB2E35" w:rsidRDefault="00DB2E35" w:rsidP="00FD5FD9">
    <w:pPr>
      <w:pStyle w:val="Fuzeile"/>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E35" w:rsidRDefault="00DB2E35" w:rsidP="00B13163">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164B55">
      <w:rPr>
        <w:rStyle w:val="Seitenzahl"/>
        <w:noProof/>
      </w:rPr>
      <w:t>2</w:t>
    </w:r>
    <w:r>
      <w:rPr>
        <w:rStyle w:val="Seitenzahl"/>
      </w:rPr>
      <w:fldChar w:fldCharType="end"/>
    </w:r>
  </w:p>
  <w:p w:rsidR="00DB2E35" w:rsidRDefault="00DB2E35" w:rsidP="00FD5FD9">
    <w:pPr>
      <w:pStyle w:val="Fuzeile"/>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2447" w:rsidRDefault="009C2447">
      <w:r>
        <w:separator/>
      </w:r>
    </w:p>
  </w:footnote>
  <w:footnote w:type="continuationSeparator" w:id="0">
    <w:p w:rsidR="009C2447" w:rsidRDefault="009C244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E35" w:rsidRDefault="00DB2E35">
    <w:r>
      <w:rPr>
        <w:noProof/>
        <w:lang w:val="de-AT" w:eastAsia="de-AT"/>
      </w:rPr>
      <w:drawing>
        <wp:anchor distT="0" distB="0" distL="114300" distR="114300" simplePos="0" relativeHeight="251657728" behindDoc="0" locked="0" layoutInCell="1" allowOverlap="1" wp14:anchorId="01F94F44" wp14:editId="54628B0A">
          <wp:simplePos x="0" y="0"/>
          <wp:positionH relativeFrom="column">
            <wp:posOffset>-717550</wp:posOffset>
          </wp:positionH>
          <wp:positionV relativeFrom="paragraph">
            <wp:posOffset>1905</wp:posOffset>
          </wp:positionV>
          <wp:extent cx="7560310" cy="10692130"/>
          <wp:effectExtent l="0" t="0" r="2540" b="0"/>
          <wp:wrapNone/>
          <wp:docPr id="16395" name="Bild 13" descr="NEUTRAL3_250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UTRAL3_250_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1E5247"/>
    <w:multiLevelType w:val="hybridMultilevel"/>
    <w:tmpl w:val="67FCA854"/>
    <w:lvl w:ilvl="0" w:tplc="3DCC26DC">
      <w:start w:val="1"/>
      <w:numFmt w:val="bullet"/>
      <w:lvlText w:val=""/>
      <w:lvlJc w:val="left"/>
      <w:pPr>
        <w:tabs>
          <w:tab w:val="num" w:pos="720"/>
        </w:tabs>
        <w:ind w:left="720" w:hanging="360"/>
      </w:pPr>
      <w:rPr>
        <w:rFonts w:ascii="Wingdings" w:hAnsi="Wingdings" w:hint="default"/>
      </w:rPr>
    </w:lvl>
    <w:lvl w:ilvl="1" w:tplc="3230B6B4" w:tentative="1">
      <w:start w:val="1"/>
      <w:numFmt w:val="bullet"/>
      <w:lvlText w:val=""/>
      <w:lvlJc w:val="left"/>
      <w:pPr>
        <w:tabs>
          <w:tab w:val="num" w:pos="1440"/>
        </w:tabs>
        <w:ind w:left="1440" w:hanging="360"/>
      </w:pPr>
      <w:rPr>
        <w:rFonts w:ascii="Wingdings" w:hAnsi="Wingdings" w:hint="default"/>
      </w:rPr>
    </w:lvl>
    <w:lvl w:ilvl="2" w:tplc="C6683354" w:tentative="1">
      <w:start w:val="1"/>
      <w:numFmt w:val="bullet"/>
      <w:lvlText w:val=""/>
      <w:lvlJc w:val="left"/>
      <w:pPr>
        <w:tabs>
          <w:tab w:val="num" w:pos="2160"/>
        </w:tabs>
        <w:ind w:left="2160" w:hanging="360"/>
      </w:pPr>
      <w:rPr>
        <w:rFonts w:ascii="Wingdings" w:hAnsi="Wingdings" w:hint="default"/>
      </w:rPr>
    </w:lvl>
    <w:lvl w:ilvl="3" w:tplc="7BFE4A54" w:tentative="1">
      <w:start w:val="1"/>
      <w:numFmt w:val="bullet"/>
      <w:lvlText w:val=""/>
      <w:lvlJc w:val="left"/>
      <w:pPr>
        <w:tabs>
          <w:tab w:val="num" w:pos="2880"/>
        </w:tabs>
        <w:ind w:left="2880" w:hanging="360"/>
      </w:pPr>
      <w:rPr>
        <w:rFonts w:ascii="Wingdings" w:hAnsi="Wingdings" w:hint="default"/>
      </w:rPr>
    </w:lvl>
    <w:lvl w:ilvl="4" w:tplc="CBFE63A6" w:tentative="1">
      <w:start w:val="1"/>
      <w:numFmt w:val="bullet"/>
      <w:lvlText w:val=""/>
      <w:lvlJc w:val="left"/>
      <w:pPr>
        <w:tabs>
          <w:tab w:val="num" w:pos="3600"/>
        </w:tabs>
        <w:ind w:left="3600" w:hanging="360"/>
      </w:pPr>
      <w:rPr>
        <w:rFonts w:ascii="Wingdings" w:hAnsi="Wingdings" w:hint="default"/>
      </w:rPr>
    </w:lvl>
    <w:lvl w:ilvl="5" w:tplc="63B0BA06" w:tentative="1">
      <w:start w:val="1"/>
      <w:numFmt w:val="bullet"/>
      <w:lvlText w:val=""/>
      <w:lvlJc w:val="left"/>
      <w:pPr>
        <w:tabs>
          <w:tab w:val="num" w:pos="4320"/>
        </w:tabs>
        <w:ind w:left="4320" w:hanging="360"/>
      </w:pPr>
      <w:rPr>
        <w:rFonts w:ascii="Wingdings" w:hAnsi="Wingdings" w:hint="default"/>
      </w:rPr>
    </w:lvl>
    <w:lvl w:ilvl="6" w:tplc="EE3AB4E0" w:tentative="1">
      <w:start w:val="1"/>
      <w:numFmt w:val="bullet"/>
      <w:lvlText w:val=""/>
      <w:lvlJc w:val="left"/>
      <w:pPr>
        <w:tabs>
          <w:tab w:val="num" w:pos="5040"/>
        </w:tabs>
        <w:ind w:left="5040" w:hanging="360"/>
      </w:pPr>
      <w:rPr>
        <w:rFonts w:ascii="Wingdings" w:hAnsi="Wingdings" w:hint="default"/>
      </w:rPr>
    </w:lvl>
    <w:lvl w:ilvl="7" w:tplc="8AD82560" w:tentative="1">
      <w:start w:val="1"/>
      <w:numFmt w:val="bullet"/>
      <w:lvlText w:val=""/>
      <w:lvlJc w:val="left"/>
      <w:pPr>
        <w:tabs>
          <w:tab w:val="num" w:pos="5760"/>
        </w:tabs>
        <w:ind w:left="5760" w:hanging="360"/>
      </w:pPr>
      <w:rPr>
        <w:rFonts w:ascii="Wingdings" w:hAnsi="Wingdings" w:hint="default"/>
      </w:rPr>
    </w:lvl>
    <w:lvl w:ilvl="8" w:tplc="2850CF6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B4C15BB"/>
    <w:multiLevelType w:val="hybridMultilevel"/>
    <w:tmpl w:val="D2408244"/>
    <w:lvl w:ilvl="0" w:tplc="EC564BB2">
      <w:start w:val="1"/>
      <w:numFmt w:val="bullet"/>
      <w:lvlText w:val=""/>
      <w:lvlJc w:val="left"/>
      <w:pPr>
        <w:tabs>
          <w:tab w:val="num" w:pos="720"/>
        </w:tabs>
        <w:ind w:left="720" w:hanging="360"/>
      </w:pPr>
      <w:rPr>
        <w:rFonts w:ascii="Wingdings" w:hAnsi="Wingdings" w:hint="default"/>
      </w:rPr>
    </w:lvl>
    <w:lvl w:ilvl="1" w:tplc="709A6286" w:tentative="1">
      <w:start w:val="1"/>
      <w:numFmt w:val="bullet"/>
      <w:lvlText w:val=""/>
      <w:lvlJc w:val="left"/>
      <w:pPr>
        <w:tabs>
          <w:tab w:val="num" w:pos="1440"/>
        </w:tabs>
        <w:ind w:left="1440" w:hanging="360"/>
      </w:pPr>
      <w:rPr>
        <w:rFonts w:ascii="Wingdings" w:hAnsi="Wingdings" w:hint="default"/>
      </w:rPr>
    </w:lvl>
    <w:lvl w:ilvl="2" w:tplc="1DD854B6" w:tentative="1">
      <w:start w:val="1"/>
      <w:numFmt w:val="bullet"/>
      <w:lvlText w:val=""/>
      <w:lvlJc w:val="left"/>
      <w:pPr>
        <w:tabs>
          <w:tab w:val="num" w:pos="2160"/>
        </w:tabs>
        <w:ind w:left="2160" w:hanging="360"/>
      </w:pPr>
      <w:rPr>
        <w:rFonts w:ascii="Wingdings" w:hAnsi="Wingdings" w:hint="default"/>
      </w:rPr>
    </w:lvl>
    <w:lvl w:ilvl="3" w:tplc="494C59B2" w:tentative="1">
      <w:start w:val="1"/>
      <w:numFmt w:val="bullet"/>
      <w:lvlText w:val=""/>
      <w:lvlJc w:val="left"/>
      <w:pPr>
        <w:tabs>
          <w:tab w:val="num" w:pos="2880"/>
        </w:tabs>
        <w:ind w:left="2880" w:hanging="360"/>
      </w:pPr>
      <w:rPr>
        <w:rFonts w:ascii="Wingdings" w:hAnsi="Wingdings" w:hint="default"/>
      </w:rPr>
    </w:lvl>
    <w:lvl w:ilvl="4" w:tplc="9D786F44" w:tentative="1">
      <w:start w:val="1"/>
      <w:numFmt w:val="bullet"/>
      <w:lvlText w:val=""/>
      <w:lvlJc w:val="left"/>
      <w:pPr>
        <w:tabs>
          <w:tab w:val="num" w:pos="3600"/>
        </w:tabs>
        <w:ind w:left="3600" w:hanging="360"/>
      </w:pPr>
      <w:rPr>
        <w:rFonts w:ascii="Wingdings" w:hAnsi="Wingdings" w:hint="default"/>
      </w:rPr>
    </w:lvl>
    <w:lvl w:ilvl="5" w:tplc="13CE34C4" w:tentative="1">
      <w:start w:val="1"/>
      <w:numFmt w:val="bullet"/>
      <w:lvlText w:val=""/>
      <w:lvlJc w:val="left"/>
      <w:pPr>
        <w:tabs>
          <w:tab w:val="num" w:pos="4320"/>
        </w:tabs>
        <w:ind w:left="4320" w:hanging="360"/>
      </w:pPr>
      <w:rPr>
        <w:rFonts w:ascii="Wingdings" w:hAnsi="Wingdings" w:hint="default"/>
      </w:rPr>
    </w:lvl>
    <w:lvl w:ilvl="6" w:tplc="95904868" w:tentative="1">
      <w:start w:val="1"/>
      <w:numFmt w:val="bullet"/>
      <w:lvlText w:val=""/>
      <w:lvlJc w:val="left"/>
      <w:pPr>
        <w:tabs>
          <w:tab w:val="num" w:pos="5040"/>
        </w:tabs>
        <w:ind w:left="5040" w:hanging="360"/>
      </w:pPr>
      <w:rPr>
        <w:rFonts w:ascii="Wingdings" w:hAnsi="Wingdings" w:hint="default"/>
      </w:rPr>
    </w:lvl>
    <w:lvl w:ilvl="7" w:tplc="34C6ECD4" w:tentative="1">
      <w:start w:val="1"/>
      <w:numFmt w:val="bullet"/>
      <w:lvlText w:val=""/>
      <w:lvlJc w:val="left"/>
      <w:pPr>
        <w:tabs>
          <w:tab w:val="num" w:pos="5760"/>
        </w:tabs>
        <w:ind w:left="5760" w:hanging="360"/>
      </w:pPr>
      <w:rPr>
        <w:rFonts w:ascii="Wingdings" w:hAnsi="Wingdings" w:hint="default"/>
      </w:rPr>
    </w:lvl>
    <w:lvl w:ilvl="8" w:tplc="339EC24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BD6490F"/>
    <w:multiLevelType w:val="hybridMultilevel"/>
    <w:tmpl w:val="82F201BE"/>
    <w:lvl w:ilvl="0" w:tplc="40CC54F8">
      <w:start w:val="1"/>
      <w:numFmt w:val="bullet"/>
      <w:pStyle w:val="FormatvorlageAufzhlungen1"/>
      <w:lvlText w:val=""/>
      <w:lvlJc w:val="left"/>
      <w:pPr>
        <w:tabs>
          <w:tab w:val="num" w:pos="227"/>
        </w:tabs>
        <w:ind w:left="227" w:hanging="227"/>
      </w:pPr>
      <w:rPr>
        <w:rFonts w:ascii="Wingdings" w:hAnsi="Wingdings" w:hint="default"/>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4DD2784"/>
    <w:multiLevelType w:val="hybridMultilevel"/>
    <w:tmpl w:val="D07A670C"/>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D64952"/>
    <w:multiLevelType w:val="hybridMultilevel"/>
    <w:tmpl w:val="3E12CA02"/>
    <w:lvl w:ilvl="0" w:tplc="677EABC8">
      <w:start w:val="1"/>
      <w:numFmt w:val="bullet"/>
      <w:lvlText w:val=""/>
      <w:lvlJc w:val="left"/>
      <w:pPr>
        <w:tabs>
          <w:tab w:val="num" w:pos="720"/>
        </w:tabs>
        <w:ind w:left="720" w:hanging="360"/>
      </w:pPr>
      <w:rPr>
        <w:rFonts w:ascii="Wingdings" w:hAnsi="Wingdings" w:hint="default"/>
      </w:rPr>
    </w:lvl>
    <w:lvl w:ilvl="1" w:tplc="9468D018" w:tentative="1">
      <w:start w:val="1"/>
      <w:numFmt w:val="bullet"/>
      <w:lvlText w:val=""/>
      <w:lvlJc w:val="left"/>
      <w:pPr>
        <w:tabs>
          <w:tab w:val="num" w:pos="1440"/>
        </w:tabs>
        <w:ind w:left="1440" w:hanging="360"/>
      </w:pPr>
      <w:rPr>
        <w:rFonts w:ascii="Wingdings" w:hAnsi="Wingdings" w:hint="default"/>
      </w:rPr>
    </w:lvl>
    <w:lvl w:ilvl="2" w:tplc="BE265860" w:tentative="1">
      <w:start w:val="1"/>
      <w:numFmt w:val="bullet"/>
      <w:lvlText w:val=""/>
      <w:lvlJc w:val="left"/>
      <w:pPr>
        <w:tabs>
          <w:tab w:val="num" w:pos="2160"/>
        </w:tabs>
        <w:ind w:left="2160" w:hanging="360"/>
      </w:pPr>
      <w:rPr>
        <w:rFonts w:ascii="Wingdings" w:hAnsi="Wingdings" w:hint="default"/>
      </w:rPr>
    </w:lvl>
    <w:lvl w:ilvl="3" w:tplc="C0C26C36" w:tentative="1">
      <w:start w:val="1"/>
      <w:numFmt w:val="bullet"/>
      <w:lvlText w:val=""/>
      <w:lvlJc w:val="left"/>
      <w:pPr>
        <w:tabs>
          <w:tab w:val="num" w:pos="2880"/>
        </w:tabs>
        <w:ind w:left="2880" w:hanging="360"/>
      </w:pPr>
      <w:rPr>
        <w:rFonts w:ascii="Wingdings" w:hAnsi="Wingdings" w:hint="default"/>
      </w:rPr>
    </w:lvl>
    <w:lvl w:ilvl="4" w:tplc="D1600CD0" w:tentative="1">
      <w:start w:val="1"/>
      <w:numFmt w:val="bullet"/>
      <w:lvlText w:val=""/>
      <w:lvlJc w:val="left"/>
      <w:pPr>
        <w:tabs>
          <w:tab w:val="num" w:pos="3600"/>
        </w:tabs>
        <w:ind w:left="3600" w:hanging="360"/>
      </w:pPr>
      <w:rPr>
        <w:rFonts w:ascii="Wingdings" w:hAnsi="Wingdings" w:hint="default"/>
      </w:rPr>
    </w:lvl>
    <w:lvl w:ilvl="5" w:tplc="D0E20BF2" w:tentative="1">
      <w:start w:val="1"/>
      <w:numFmt w:val="bullet"/>
      <w:lvlText w:val=""/>
      <w:lvlJc w:val="left"/>
      <w:pPr>
        <w:tabs>
          <w:tab w:val="num" w:pos="4320"/>
        </w:tabs>
        <w:ind w:left="4320" w:hanging="360"/>
      </w:pPr>
      <w:rPr>
        <w:rFonts w:ascii="Wingdings" w:hAnsi="Wingdings" w:hint="default"/>
      </w:rPr>
    </w:lvl>
    <w:lvl w:ilvl="6" w:tplc="A58EBAF2" w:tentative="1">
      <w:start w:val="1"/>
      <w:numFmt w:val="bullet"/>
      <w:lvlText w:val=""/>
      <w:lvlJc w:val="left"/>
      <w:pPr>
        <w:tabs>
          <w:tab w:val="num" w:pos="5040"/>
        </w:tabs>
        <w:ind w:left="5040" w:hanging="360"/>
      </w:pPr>
      <w:rPr>
        <w:rFonts w:ascii="Wingdings" w:hAnsi="Wingdings" w:hint="default"/>
      </w:rPr>
    </w:lvl>
    <w:lvl w:ilvl="7" w:tplc="5894AE5A" w:tentative="1">
      <w:start w:val="1"/>
      <w:numFmt w:val="bullet"/>
      <w:lvlText w:val=""/>
      <w:lvlJc w:val="left"/>
      <w:pPr>
        <w:tabs>
          <w:tab w:val="num" w:pos="5760"/>
        </w:tabs>
        <w:ind w:left="5760" w:hanging="360"/>
      </w:pPr>
      <w:rPr>
        <w:rFonts w:ascii="Wingdings" w:hAnsi="Wingdings" w:hint="default"/>
      </w:rPr>
    </w:lvl>
    <w:lvl w:ilvl="8" w:tplc="2294EE2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A3218D8"/>
    <w:multiLevelType w:val="hybridMultilevel"/>
    <w:tmpl w:val="9CBED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C9037A"/>
    <w:multiLevelType w:val="hybridMultilevel"/>
    <w:tmpl w:val="FB4E8D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20BC103A"/>
    <w:multiLevelType w:val="hybridMultilevel"/>
    <w:tmpl w:val="AF88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0745B"/>
    <w:multiLevelType w:val="hybridMultilevel"/>
    <w:tmpl w:val="1CAA2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F654B0"/>
    <w:multiLevelType w:val="hybridMultilevel"/>
    <w:tmpl w:val="D2F47B98"/>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D9AA03D0">
      <w:start w:val="1"/>
      <w:numFmt w:val="bullet"/>
      <w:pStyle w:val="FormatvorlageAufzhlungen3"/>
      <w:lvlText w:val=""/>
      <w:lvlJc w:val="left"/>
      <w:pPr>
        <w:tabs>
          <w:tab w:val="num" w:pos="1134"/>
        </w:tabs>
        <w:ind w:left="1134" w:hanging="227"/>
      </w:pPr>
      <w:rPr>
        <w:rFonts w:ascii="Wingdings" w:hAnsi="Wingdings" w:hint="default"/>
        <w:b w:val="0"/>
        <w:i w:val="0"/>
        <w:caps w:val="0"/>
        <w:strike w:val="0"/>
        <w:dstrike w:val="0"/>
        <w:vanish w:val="0"/>
        <w:color w:val="auto"/>
        <w:position w:val="0"/>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8741856"/>
    <w:multiLevelType w:val="hybridMultilevel"/>
    <w:tmpl w:val="604499CE"/>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F4B8EFD6">
      <w:start w:val="1"/>
      <w:numFmt w:val="bullet"/>
      <w:pStyle w:val="FormatvorlageAufzhlungen2"/>
      <w:lvlText w:val="–"/>
      <w:lvlJc w:val="left"/>
      <w:pPr>
        <w:tabs>
          <w:tab w:val="num" w:pos="680"/>
        </w:tabs>
        <w:ind w:left="680" w:hanging="226"/>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AF81B8C"/>
    <w:multiLevelType w:val="hybridMultilevel"/>
    <w:tmpl w:val="05085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373199"/>
    <w:multiLevelType w:val="hybridMultilevel"/>
    <w:tmpl w:val="FD1A6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244335"/>
    <w:multiLevelType w:val="hybridMultilevel"/>
    <w:tmpl w:val="1656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F8398E"/>
    <w:multiLevelType w:val="hybridMultilevel"/>
    <w:tmpl w:val="713807C8"/>
    <w:lvl w:ilvl="0" w:tplc="0232937A">
      <w:start w:val="1"/>
      <w:numFmt w:val="bullet"/>
      <w:lvlText w:val=""/>
      <w:lvlJc w:val="left"/>
      <w:pPr>
        <w:tabs>
          <w:tab w:val="num" w:pos="720"/>
        </w:tabs>
        <w:ind w:left="720" w:hanging="360"/>
      </w:pPr>
      <w:rPr>
        <w:rFonts w:ascii="Wingdings" w:hAnsi="Wingdings" w:hint="default"/>
      </w:rPr>
    </w:lvl>
    <w:lvl w:ilvl="1" w:tplc="1CD22356">
      <w:start w:val="3803"/>
      <w:numFmt w:val="bullet"/>
      <w:lvlText w:val="–"/>
      <w:lvlJc w:val="left"/>
      <w:pPr>
        <w:tabs>
          <w:tab w:val="num" w:pos="1440"/>
        </w:tabs>
        <w:ind w:left="1440" w:hanging="360"/>
      </w:pPr>
      <w:rPr>
        <w:rFonts w:ascii="Arial" w:hAnsi="Arial" w:hint="default"/>
      </w:rPr>
    </w:lvl>
    <w:lvl w:ilvl="2" w:tplc="256A9966" w:tentative="1">
      <w:start w:val="1"/>
      <w:numFmt w:val="bullet"/>
      <w:lvlText w:val=""/>
      <w:lvlJc w:val="left"/>
      <w:pPr>
        <w:tabs>
          <w:tab w:val="num" w:pos="2160"/>
        </w:tabs>
        <w:ind w:left="2160" w:hanging="360"/>
      </w:pPr>
      <w:rPr>
        <w:rFonts w:ascii="Wingdings" w:hAnsi="Wingdings" w:hint="default"/>
      </w:rPr>
    </w:lvl>
    <w:lvl w:ilvl="3" w:tplc="6BF6545C" w:tentative="1">
      <w:start w:val="1"/>
      <w:numFmt w:val="bullet"/>
      <w:lvlText w:val=""/>
      <w:lvlJc w:val="left"/>
      <w:pPr>
        <w:tabs>
          <w:tab w:val="num" w:pos="2880"/>
        </w:tabs>
        <w:ind w:left="2880" w:hanging="360"/>
      </w:pPr>
      <w:rPr>
        <w:rFonts w:ascii="Wingdings" w:hAnsi="Wingdings" w:hint="default"/>
      </w:rPr>
    </w:lvl>
    <w:lvl w:ilvl="4" w:tplc="CC5A122C" w:tentative="1">
      <w:start w:val="1"/>
      <w:numFmt w:val="bullet"/>
      <w:lvlText w:val=""/>
      <w:lvlJc w:val="left"/>
      <w:pPr>
        <w:tabs>
          <w:tab w:val="num" w:pos="3600"/>
        </w:tabs>
        <w:ind w:left="3600" w:hanging="360"/>
      </w:pPr>
      <w:rPr>
        <w:rFonts w:ascii="Wingdings" w:hAnsi="Wingdings" w:hint="default"/>
      </w:rPr>
    </w:lvl>
    <w:lvl w:ilvl="5" w:tplc="61347B4C" w:tentative="1">
      <w:start w:val="1"/>
      <w:numFmt w:val="bullet"/>
      <w:lvlText w:val=""/>
      <w:lvlJc w:val="left"/>
      <w:pPr>
        <w:tabs>
          <w:tab w:val="num" w:pos="4320"/>
        </w:tabs>
        <w:ind w:left="4320" w:hanging="360"/>
      </w:pPr>
      <w:rPr>
        <w:rFonts w:ascii="Wingdings" w:hAnsi="Wingdings" w:hint="default"/>
      </w:rPr>
    </w:lvl>
    <w:lvl w:ilvl="6" w:tplc="6EDA2398" w:tentative="1">
      <w:start w:val="1"/>
      <w:numFmt w:val="bullet"/>
      <w:lvlText w:val=""/>
      <w:lvlJc w:val="left"/>
      <w:pPr>
        <w:tabs>
          <w:tab w:val="num" w:pos="5040"/>
        </w:tabs>
        <w:ind w:left="5040" w:hanging="360"/>
      </w:pPr>
      <w:rPr>
        <w:rFonts w:ascii="Wingdings" w:hAnsi="Wingdings" w:hint="default"/>
      </w:rPr>
    </w:lvl>
    <w:lvl w:ilvl="7" w:tplc="F48E6C4C" w:tentative="1">
      <w:start w:val="1"/>
      <w:numFmt w:val="bullet"/>
      <w:lvlText w:val=""/>
      <w:lvlJc w:val="left"/>
      <w:pPr>
        <w:tabs>
          <w:tab w:val="num" w:pos="5760"/>
        </w:tabs>
        <w:ind w:left="5760" w:hanging="360"/>
      </w:pPr>
      <w:rPr>
        <w:rFonts w:ascii="Wingdings" w:hAnsi="Wingdings" w:hint="default"/>
      </w:rPr>
    </w:lvl>
    <w:lvl w:ilvl="8" w:tplc="132849B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37B55BF"/>
    <w:multiLevelType w:val="hybridMultilevel"/>
    <w:tmpl w:val="977044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DE23AB"/>
    <w:multiLevelType w:val="hybridMultilevel"/>
    <w:tmpl w:val="FD763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21646D"/>
    <w:multiLevelType w:val="hybridMultilevel"/>
    <w:tmpl w:val="D7ECF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C51B72"/>
    <w:multiLevelType w:val="hybridMultilevel"/>
    <w:tmpl w:val="D864FBE8"/>
    <w:lvl w:ilvl="0" w:tplc="805E05E2">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AD83B61"/>
    <w:multiLevelType w:val="hybridMultilevel"/>
    <w:tmpl w:val="8DAC9CFA"/>
    <w:lvl w:ilvl="0" w:tplc="D00AA490">
      <w:start w:val="1"/>
      <w:numFmt w:val="bullet"/>
      <w:lvlText w:val=""/>
      <w:lvlJc w:val="left"/>
      <w:pPr>
        <w:tabs>
          <w:tab w:val="num" w:pos="720"/>
        </w:tabs>
        <w:ind w:left="720" w:hanging="360"/>
      </w:pPr>
      <w:rPr>
        <w:rFonts w:ascii="Wingdings" w:hAnsi="Wingdings" w:hint="default"/>
      </w:rPr>
    </w:lvl>
    <w:lvl w:ilvl="1" w:tplc="CFDE382E" w:tentative="1">
      <w:start w:val="1"/>
      <w:numFmt w:val="bullet"/>
      <w:lvlText w:val=""/>
      <w:lvlJc w:val="left"/>
      <w:pPr>
        <w:tabs>
          <w:tab w:val="num" w:pos="1440"/>
        </w:tabs>
        <w:ind w:left="1440" w:hanging="360"/>
      </w:pPr>
      <w:rPr>
        <w:rFonts w:ascii="Wingdings" w:hAnsi="Wingdings" w:hint="default"/>
      </w:rPr>
    </w:lvl>
    <w:lvl w:ilvl="2" w:tplc="A070828C" w:tentative="1">
      <w:start w:val="1"/>
      <w:numFmt w:val="bullet"/>
      <w:lvlText w:val=""/>
      <w:lvlJc w:val="left"/>
      <w:pPr>
        <w:tabs>
          <w:tab w:val="num" w:pos="2160"/>
        </w:tabs>
        <w:ind w:left="2160" w:hanging="360"/>
      </w:pPr>
      <w:rPr>
        <w:rFonts w:ascii="Wingdings" w:hAnsi="Wingdings" w:hint="default"/>
      </w:rPr>
    </w:lvl>
    <w:lvl w:ilvl="3" w:tplc="CF268DF6" w:tentative="1">
      <w:start w:val="1"/>
      <w:numFmt w:val="bullet"/>
      <w:lvlText w:val=""/>
      <w:lvlJc w:val="left"/>
      <w:pPr>
        <w:tabs>
          <w:tab w:val="num" w:pos="2880"/>
        </w:tabs>
        <w:ind w:left="2880" w:hanging="360"/>
      </w:pPr>
      <w:rPr>
        <w:rFonts w:ascii="Wingdings" w:hAnsi="Wingdings" w:hint="default"/>
      </w:rPr>
    </w:lvl>
    <w:lvl w:ilvl="4" w:tplc="B4D877AC" w:tentative="1">
      <w:start w:val="1"/>
      <w:numFmt w:val="bullet"/>
      <w:lvlText w:val=""/>
      <w:lvlJc w:val="left"/>
      <w:pPr>
        <w:tabs>
          <w:tab w:val="num" w:pos="3600"/>
        </w:tabs>
        <w:ind w:left="3600" w:hanging="360"/>
      </w:pPr>
      <w:rPr>
        <w:rFonts w:ascii="Wingdings" w:hAnsi="Wingdings" w:hint="default"/>
      </w:rPr>
    </w:lvl>
    <w:lvl w:ilvl="5" w:tplc="6DC2323C" w:tentative="1">
      <w:start w:val="1"/>
      <w:numFmt w:val="bullet"/>
      <w:lvlText w:val=""/>
      <w:lvlJc w:val="left"/>
      <w:pPr>
        <w:tabs>
          <w:tab w:val="num" w:pos="4320"/>
        </w:tabs>
        <w:ind w:left="4320" w:hanging="360"/>
      </w:pPr>
      <w:rPr>
        <w:rFonts w:ascii="Wingdings" w:hAnsi="Wingdings" w:hint="default"/>
      </w:rPr>
    </w:lvl>
    <w:lvl w:ilvl="6" w:tplc="9732CA94" w:tentative="1">
      <w:start w:val="1"/>
      <w:numFmt w:val="bullet"/>
      <w:lvlText w:val=""/>
      <w:lvlJc w:val="left"/>
      <w:pPr>
        <w:tabs>
          <w:tab w:val="num" w:pos="5040"/>
        </w:tabs>
        <w:ind w:left="5040" w:hanging="360"/>
      </w:pPr>
      <w:rPr>
        <w:rFonts w:ascii="Wingdings" w:hAnsi="Wingdings" w:hint="default"/>
      </w:rPr>
    </w:lvl>
    <w:lvl w:ilvl="7" w:tplc="3EFEF33C" w:tentative="1">
      <w:start w:val="1"/>
      <w:numFmt w:val="bullet"/>
      <w:lvlText w:val=""/>
      <w:lvlJc w:val="left"/>
      <w:pPr>
        <w:tabs>
          <w:tab w:val="num" w:pos="5760"/>
        </w:tabs>
        <w:ind w:left="5760" w:hanging="360"/>
      </w:pPr>
      <w:rPr>
        <w:rFonts w:ascii="Wingdings" w:hAnsi="Wingdings" w:hint="default"/>
      </w:rPr>
    </w:lvl>
    <w:lvl w:ilvl="8" w:tplc="E6DACC04"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0030213"/>
    <w:multiLevelType w:val="hybridMultilevel"/>
    <w:tmpl w:val="8A74F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9"/>
  </w:num>
  <w:num w:numId="4">
    <w:abstractNumId w:val="4"/>
  </w:num>
  <w:num w:numId="5">
    <w:abstractNumId w:val="14"/>
  </w:num>
  <w:num w:numId="6">
    <w:abstractNumId w:val="18"/>
  </w:num>
  <w:num w:numId="7">
    <w:abstractNumId w:val="19"/>
  </w:num>
  <w:num w:numId="8">
    <w:abstractNumId w:val="0"/>
  </w:num>
  <w:num w:numId="9">
    <w:abstractNumId w:val="1"/>
  </w:num>
  <w:num w:numId="10">
    <w:abstractNumId w:val="3"/>
  </w:num>
  <w:num w:numId="11">
    <w:abstractNumId w:val="7"/>
  </w:num>
  <w:num w:numId="12">
    <w:abstractNumId w:val="16"/>
  </w:num>
  <w:num w:numId="13">
    <w:abstractNumId w:val="20"/>
  </w:num>
  <w:num w:numId="14">
    <w:abstractNumId w:val="11"/>
  </w:num>
  <w:num w:numId="15">
    <w:abstractNumId w:val="12"/>
  </w:num>
  <w:num w:numId="16">
    <w:abstractNumId w:val="13"/>
  </w:num>
  <w:num w:numId="17">
    <w:abstractNumId w:val="17"/>
  </w:num>
  <w:num w:numId="18">
    <w:abstractNumId w:val="5"/>
  </w:num>
  <w:num w:numId="19">
    <w:abstractNumId w:val="8"/>
  </w:num>
  <w:num w:numId="20">
    <w:abstractNumId w:val="15"/>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3DE8"/>
    <w:rsid w:val="000012AC"/>
    <w:rsid w:val="00001333"/>
    <w:rsid w:val="00001EB8"/>
    <w:rsid w:val="0000283E"/>
    <w:rsid w:val="000033C1"/>
    <w:rsid w:val="000035F7"/>
    <w:rsid w:val="00003B74"/>
    <w:rsid w:val="0000510B"/>
    <w:rsid w:val="00006FEF"/>
    <w:rsid w:val="00007EB5"/>
    <w:rsid w:val="00011314"/>
    <w:rsid w:val="00013541"/>
    <w:rsid w:val="0001391A"/>
    <w:rsid w:val="00013DEC"/>
    <w:rsid w:val="00014BA2"/>
    <w:rsid w:val="0002017C"/>
    <w:rsid w:val="00020CD1"/>
    <w:rsid w:val="00020D13"/>
    <w:rsid w:val="00020DDC"/>
    <w:rsid w:val="000213A2"/>
    <w:rsid w:val="0002289E"/>
    <w:rsid w:val="0002326C"/>
    <w:rsid w:val="0002354E"/>
    <w:rsid w:val="000239DA"/>
    <w:rsid w:val="00024351"/>
    <w:rsid w:val="000243F7"/>
    <w:rsid w:val="000245EF"/>
    <w:rsid w:val="0002473D"/>
    <w:rsid w:val="0002485C"/>
    <w:rsid w:val="00024A72"/>
    <w:rsid w:val="00024BC6"/>
    <w:rsid w:val="000259C7"/>
    <w:rsid w:val="00027384"/>
    <w:rsid w:val="00027715"/>
    <w:rsid w:val="000278F1"/>
    <w:rsid w:val="00027BF3"/>
    <w:rsid w:val="00030B02"/>
    <w:rsid w:val="00031129"/>
    <w:rsid w:val="0003197C"/>
    <w:rsid w:val="00031F65"/>
    <w:rsid w:val="000323F1"/>
    <w:rsid w:val="00032459"/>
    <w:rsid w:val="000326B1"/>
    <w:rsid w:val="00033014"/>
    <w:rsid w:val="0003352D"/>
    <w:rsid w:val="00034EC8"/>
    <w:rsid w:val="00036538"/>
    <w:rsid w:val="000366EB"/>
    <w:rsid w:val="00036AB5"/>
    <w:rsid w:val="000371DF"/>
    <w:rsid w:val="00037225"/>
    <w:rsid w:val="000377A0"/>
    <w:rsid w:val="000405F6"/>
    <w:rsid w:val="00042B42"/>
    <w:rsid w:val="00045678"/>
    <w:rsid w:val="00045717"/>
    <w:rsid w:val="00046022"/>
    <w:rsid w:val="00050030"/>
    <w:rsid w:val="000515AD"/>
    <w:rsid w:val="00053051"/>
    <w:rsid w:val="00053C89"/>
    <w:rsid w:val="00053D24"/>
    <w:rsid w:val="00054AB8"/>
    <w:rsid w:val="00054ED5"/>
    <w:rsid w:val="00056F3A"/>
    <w:rsid w:val="000573C8"/>
    <w:rsid w:val="00057F53"/>
    <w:rsid w:val="0006011A"/>
    <w:rsid w:val="0006324B"/>
    <w:rsid w:val="000648B4"/>
    <w:rsid w:val="00064ECB"/>
    <w:rsid w:val="00064F46"/>
    <w:rsid w:val="000656F1"/>
    <w:rsid w:val="00070892"/>
    <w:rsid w:val="0007180B"/>
    <w:rsid w:val="00071C3F"/>
    <w:rsid w:val="00071C63"/>
    <w:rsid w:val="000736B5"/>
    <w:rsid w:val="00074D3B"/>
    <w:rsid w:val="000756E4"/>
    <w:rsid w:val="0008064C"/>
    <w:rsid w:val="000809A9"/>
    <w:rsid w:val="00081AC3"/>
    <w:rsid w:val="000833F5"/>
    <w:rsid w:val="00084E2B"/>
    <w:rsid w:val="00084EB5"/>
    <w:rsid w:val="000862B1"/>
    <w:rsid w:val="00086446"/>
    <w:rsid w:val="00087A1F"/>
    <w:rsid w:val="00092381"/>
    <w:rsid w:val="0009241A"/>
    <w:rsid w:val="000925D2"/>
    <w:rsid w:val="000938EC"/>
    <w:rsid w:val="00093C9F"/>
    <w:rsid w:val="000949B1"/>
    <w:rsid w:val="00097063"/>
    <w:rsid w:val="00097992"/>
    <w:rsid w:val="00097A3A"/>
    <w:rsid w:val="00097BD6"/>
    <w:rsid w:val="00097C18"/>
    <w:rsid w:val="000A182E"/>
    <w:rsid w:val="000A1986"/>
    <w:rsid w:val="000A1EB0"/>
    <w:rsid w:val="000A36D1"/>
    <w:rsid w:val="000A3772"/>
    <w:rsid w:val="000A3EDD"/>
    <w:rsid w:val="000A46A0"/>
    <w:rsid w:val="000A571B"/>
    <w:rsid w:val="000A6F37"/>
    <w:rsid w:val="000A7EDA"/>
    <w:rsid w:val="000B13E2"/>
    <w:rsid w:val="000B1B8C"/>
    <w:rsid w:val="000B252F"/>
    <w:rsid w:val="000B37D1"/>
    <w:rsid w:val="000B6AB4"/>
    <w:rsid w:val="000B7250"/>
    <w:rsid w:val="000C030F"/>
    <w:rsid w:val="000C101F"/>
    <w:rsid w:val="000C14A0"/>
    <w:rsid w:val="000C171F"/>
    <w:rsid w:val="000C34EA"/>
    <w:rsid w:val="000C4642"/>
    <w:rsid w:val="000C4962"/>
    <w:rsid w:val="000C4C4D"/>
    <w:rsid w:val="000C510E"/>
    <w:rsid w:val="000C55F9"/>
    <w:rsid w:val="000D03A2"/>
    <w:rsid w:val="000D0984"/>
    <w:rsid w:val="000D19E4"/>
    <w:rsid w:val="000D1A04"/>
    <w:rsid w:val="000D2338"/>
    <w:rsid w:val="000D26CB"/>
    <w:rsid w:val="000D310C"/>
    <w:rsid w:val="000D3AC3"/>
    <w:rsid w:val="000D4DAB"/>
    <w:rsid w:val="000D555F"/>
    <w:rsid w:val="000D5C5D"/>
    <w:rsid w:val="000D6564"/>
    <w:rsid w:val="000E11B3"/>
    <w:rsid w:val="000E19A1"/>
    <w:rsid w:val="000E2D42"/>
    <w:rsid w:val="000E2FBD"/>
    <w:rsid w:val="000E4564"/>
    <w:rsid w:val="000E4DC0"/>
    <w:rsid w:val="000E5669"/>
    <w:rsid w:val="000E65C4"/>
    <w:rsid w:val="000E68A6"/>
    <w:rsid w:val="000E6CA7"/>
    <w:rsid w:val="000E74AC"/>
    <w:rsid w:val="000E78DE"/>
    <w:rsid w:val="000F0DE9"/>
    <w:rsid w:val="000F1228"/>
    <w:rsid w:val="000F1A5D"/>
    <w:rsid w:val="000F1CAA"/>
    <w:rsid w:val="000F27E5"/>
    <w:rsid w:val="000F2889"/>
    <w:rsid w:val="000F3370"/>
    <w:rsid w:val="000F360E"/>
    <w:rsid w:val="000F3DE2"/>
    <w:rsid w:val="000F5099"/>
    <w:rsid w:val="000F6172"/>
    <w:rsid w:val="000F6867"/>
    <w:rsid w:val="000F6D3A"/>
    <w:rsid w:val="000F6F05"/>
    <w:rsid w:val="000F7325"/>
    <w:rsid w:val="0010024F"/>
    <w:rsid w:val="001004F9"/>
    <w:rsid w:val="00100C2F"/>
    <w:rsid w:val="00101702"/>
    <w:rsid w:val="00102C99"/>
    <w:rsid w:val="00103EE8"/>
    <w:rsid w:val="001044DD"/>
    <w:rsid w:val="001048FE"/>
    <w:rsid w:val="00105F92"/>
    <w:rsid w:val="001062EE"/>
    <w:rsid w:val="0010655C"/>
    <w:rsid w:val="00106B0D"/>
    <w:rsid w:val="00106C49"/>
    <w:rsid w:val="001076BB"/>
    <w:rsid w:val="00107D6C"/>
    <w:rsid w:val="00107FD5"/>
    <w:rsid w:val="001108B2"/>
    <w:rsid w:val="001114A2"/>
    <w:rsid w:val="00112082"/>
    <w:rsid w:val="001131BB"/>
    <w:rsid w:val="00113354"/>
    <w:rsid w:val="0011386D"/>
    <w:rsid w:val="00113FD3"/>
    <w:rsid w:val="0011493D"/>
    <w:rsid w:val="00115532"/>
    <w:rsid w:val="00115D3E"/>
    <w:rsid w:val="00116D48"/>
    <w:rsid w:val="00120629"/>
    <w:rsid w:val="0012132F"/>
    <w:rsid w:val="00121529"/>
    <w:rsid w:val="0012186D"/>
    <w:rsid w:val="0012305C"/>
    <w:rsid w:val="001235F3"/>
    <w:rsid w:val="0012399D"/>
    <w:rsid w:val="00123F80"/>
    <w:rsid w:val="00125180"/>
    <w:rsid w:val="001251E6"/>
    <w:rsid w:val="0012550C"/>
    <w:rsid w:val="00127E42"/>
    <w:rsid w:val="0013034F"/>
    <w:rsid w:val="00130BE3"/>
    <w:rsid w:val="00130E61"/>
    <w:rsid w:val="001336B8"/>
    <w:rsid w:val="00133B71"/>
    <w:rsid w:val="00133EF6"/>
    <w:rsid w:val="001347F4"/>
    <w:rsid w:val="00134E09"/>
    <w:rsid w:val="00135039"/>
    <w:rsid w:val="00136AFC"/>
    <w:rsid w:val="00136DCE"/>
    <w:rsid w:val="00137B13"/>
    <w:rsid w:val="0014023F"/>
    <w:rsid w:val="001419BA"/>
    <w:rsid w:val="00141A57"/>
    <w:rsid w:val="0014254E"/>
    <w:rsid w:val="00143324"/>
    <w:rsid w:val="001435C3"/>
    <w:rsid w:val="001437DE"/>
    <w:rsid w:val="00144B3D"/>
    <w:rsid w:val="00144B46"/>
    <w:rsid w:val="00145218"/>
    <w:rsid w:val="00147CA1"/>
    <w:rsid w:val="00150057"/>
    <w:rsid w:val="00150943"/>
    <w:rsid w:val="00150B40"/>
    <w:rsid w:val="0015127D"/>
    <w:rsid w:val="00151A7B"/>
    <w:rsid w:val="00152CA2"/>
    <w:rsid w:val="001542AD"/>
    <w:rsid w:val="00155EAE"/>
    <w:rsid w:val="001572DD"/>
    <w:rsid w:val="001573C6"/>
    <w:rsid w:val="00157B5B"/>
    <w:rsid w:val="001611FC"/>
    <w:rsid w:val="00161373"/>
    <w:rsid w:val="0016157D"/>
    <w:rsid w:val="0016214F"/>
    <w:rsid w:val="00162D82"/>
    <w:rsid w:val="001636BE"/>
    <w:rsid w:val="001644C1"/>
    <w:rsid w:val="00164B55"/>
    <w:rsid w:val="00165679"/>
    <w:rsid w:val="001659A1"/>
    <w:rsid w:val="001667E8"/>
    <w:rsid w:val="00170EAB"/>
    <w:rsid w:val="001712F4"/>
    <w:rsid w:val="00172135"/>
    <w:rsid w:val="0017379F"/>
    <w:rsid w:val="00173E0E"/>
    <w:rsid w:val="0017407E"/>
    <w:rsid w:val="0017447F"/>
    <w:rsid w:val="00176704"/>
    <w:rsid w:val="00181472"/>
    <w:rsid w:val="00181594"/>
    <w:rsid w:val="00181F7B"/>
    <w:rsid w:val="00183408"/>
    <w:rsid w:val="001839D8"/>
    <w:rsid w:val="00183E41"/>
    <w:rsid w:val="00183E6A"/>
    <w:rsid w:val="00184C1C"/>
    <w:rsid w:val="00185E5D"/>
    <w:rsid w:val="00186798"/>
    <w:rsid w:val="001867AB"/>
    <w:rsid w:val="00187A99"/>
    <w:rsid w:val="0019021C"/>
    <w:rsid w:val="0019145F"/>
    <w:rsid w:val="00193694"/>
    <w:rsid w:val="00196D5C"/>
    <w:rsid w:val="00197352"/>
    <w:rsid w:val="001A0238"/>
    <w:rsid w:val="001A0F18"/>
    <w:rsid w:val="001A12F9"/>
    <w:rsid w:val="001A14D7"/>
    <w:rsid w:val="001A2021"/>
    <w:rsid w:val="001A255D"/>
    <w:rsid w:val="001A25BF"/>
    <w:rsid w:val="001A3DE8"/>
    <w:rsid w:val="001A554D"/>
    <w:rsid w:val="001A5741"/>
    <w:rsid w:val="001A6380"/>
    <w:rsid w:val="001A75AD"/>
    <w:rsid w:val="001A78FB"/>
    <w:rsid w:val="001A7BB4"/>
    <w:rsid w:val="001A7D39"/>
    <w:rsid w:val="001B0B2D"/>
    <w:rsid w:val="001B0F84"/>
    <w:rsid w:val="001B102D"/>
    <w:rsid w:val="001B1523"/>
    <w:rsid w:val="001B191B"/>
    <w:rsid w:val="001B2DA7"/>
    <w:rsid w:val="001B30FB"/>
    <w:rsid w:val="001B3D08"/>
    <w:rsid w:val="001B4140"/>
    <w:rsid w:val="001B69D6"/>
    <w:rsid w:val="001B7108"/>
    <w:rsid w:val="001B7B8C"/>
    <w:rsid w:val="001C02BE"/>
    <w:rsid w:val="001C0E45"/>
    <w:rsid w:val="001C1451"/>
    <w:rsid w:val="001C15AC"/>
    <w:rsid w:val="001C1BA2"/>
    <w:rsid w:val="001C2529"/>
    <w:rsid w:val="001C4B7F"/>
    <w:rsid w:val="001C62BB"/>
    <w:rsid w:val="001D0BBC"/>
    <w:rsid w:val="001D1EF6"/>
    <w:rsid w:val="001D1F0E"/>
    <w:rsid w:val="001D201C"/>
    <w:rsid w:val="001D2447"/>
    <w:rsid w:val="001D3333"/>
    <w:rsid w:val="001D6DDA"/>
    <w:rsid w:val="001E0861"/>
    <w:rsid w:val="001E0A38"/>
    <w:rsid w:val="001E2713"/>
    <w:rsid w:val="001E275D"/>
    <w:rsid w:val="001E3C26"/>
    <w:rsid w:val="001E3F23"/>
    <w:rsid w:val="001E46CA"/>
    <w:rsid w:val="001E513F"/>
    <w:rsid w:val="001E5610"/>
    <w:rsid w:val="001E5720"/>
    <w:rsid w:val="001E61F4"/>
    <w:rsid w:val="001E6FE1"/>
    <w:rsid w:val="001E7689"/>
    <w:rsid w:val="001F0CA2"/>
    <w:rsid w:val="001F1483"/>
    <w:rsid w:val="001F1EA7"/>
    <w:rsid w:val="001F37BF"/>
    <w:rsid w:val="001F42F2"/>
    <w:rsid w:val="001F54CC"/>
    <w:rsid w:val="001F550E"/>
    <w:rsid w:val="001F7A35"/>
    <w:rsid w:val="001F7BD1"/>
    <w:rsid w:val="00201C22"/>
    <w:rsid w:val="00201D25"/>
    <w:rsid w:val="0020388A"/>
    <w:rsid w:val="00203A7D"/>
    <w:rsid w:val="00205042"/>
    <w:rsid w:val="00205658"/>
    <w:rsid w:val="00205720"/>
    <w:rsid w:val="00205B53"/>
    <w:rsid w:val="002068AD"/>
    <w:rsid w:val="00207F77"/>
    <w:rsid w:val="00211DD2"/>
    <w:rsid w:val="00216322"/>
    <w:rsid w:val="0021678D"/>
    <w:rsid w:val="00216C9E"/>
    <w:rsid w:val="00217698"/>
    <w:rsid w:val="002203AD"/>
    <w:rsid w:val="00220E07"/>
    <w:rsid w:val="002210A3"/>
    <w:rsid w:val="00222007"/>
    <w:rsid w:val="002226AE"/>
    <w:rsid w:val="00222989"/>
    <w:rsid w:val="002237B1"/>
    <w:rsid w:val="00224F65"/>
    <w:rsid w:val="00225AF7"/>
    <w:rsid w:val="00225EFA"/>
    <w:rsid w:val="002273FC"/>
    <w:rsid w:val="00227C73"/>
    <w:rsid w:val="00227DDA"/>
    <w:rsid w:val="00230610"/>
    <w:rsid w:val="002332EB"/>
    <w:rsid w:val="00233C9E"/>
    <w:rsid w:val="0023471B"/>
    <w:rsid w:val="002357FD"/>
    <w:rsid w:val="00235C15"/>
    <w:rsid w:val="00237471"/>
    <w:rsid w:val="00240553"/>
    <w:rsid w:val="00240C82"/>
    <w:rsid w:val="00240D0F"/>
    <w:rsid w:val="00240D23"/>
    <w:rsid w:val="00241F02"/>
    <w:rsid w:val="00241F74"/>
    <w:rsid w:val="00243919"/>
    <w:rsid w:val="00245C5A"/>
    <w:rsid w:val="002464FE"/>
    <w:rsid w:val="002467AD"/>
    <w:rsid w:val="00246C88"/>
    <w:rsid w:val="002473C4"/>
    <w:rsid w:val="00247DF4"/>
    <w:rsid w:val="002512CA"/>
    <w:rsid w:val="002516B9"/>
    <w:rsid w:val="002517F2"/>
    <w:rsid w:val="002547CA"/>
    <w:rsid w:val="0025520B"/>
    <w:rsid w:val="00257F84"/>
    <w:rsid w:val="00260B8C"/>
    <w:rsid w:val="00260EDE"/>
    <w:rsid w:val="002623C8"/>
    <w:rsid w:val="00263B6A"/>
    <w:rsid w:val="00264C2C"/>
    <w:rsid w:val="00265C22"/>
    <w:rsid w:val="00265F8D"/>
    <w:rsid w:val="00266512"/>
    <w:rsid w:val="00266E82"/>
    <w:rsid w:val="00270255"/>
    <w:rsid w:val="002706A6"/>
    <w:rsid w:val="00270A68"/>
    <w:rsid w:val="00270CBD"/>
    <w:rsid w:val="00270D32"/>
    <w:rsid w:val="00270E82"/>
    <w:rsid w:val="0027131F"/>
    <w:rsid w:val="002716EB"/>
    <w:rsid w:val="002726ED"/>
    <w:rsid w:val="00273F55"/>
    <w:rsid w:val="00274188"/>
    <w:rsid w:val="00274B95"/>
    <w:rsid w:val="0027714A"/>
    <w:rsid w:val="00277256"/>
    <w:rsid w:val="00277603"/>
    <w:rsid w:val="00277B12"/>
    <w:rsid w:val="00277BC1"/>
    <w:rsid w:val="00280891"/>
    <w:rsid w:val="00280A48"/>
    <w:rsid w:val="00280B92"/>
    <w:rsid w:val="00281F12"/>
    <w:rsid w:val="00283790"/>
    <w:rsid w:val="00284B63"/>
    <w:rsid w:val="00285066"/>
    <w:rsid w:val="00286D78"/>
    <w:rsid w:val="002870F7"/>
    <w:rsid w:val="0029000C"/>
    <w:rsid w:val="002905D1"/>
    <w:rsid w:val="00291F01"/>
    <w:rsid w:val="00292FFC"/>
    <w:rsid w:val="00293D38"/>
    <w:rsid w:val="00296E51"/>
    <w:rsid w:val="0029710A"/>
    <w:rsid w:val="002A0474"/>
    <w:rsid w:val="002A0BCB"/>
    <w:rsid w:val="002A123F"/>
    <w:rsid w:val="002A138C"/>
    <w:rsid w:val="002A197C"/>
    <w:rsid w:val="002A20E2"/>
    <w:rsid w:val="002A2112"/>
    <w:rsid w:val="002A2EF4"/>
    <w:rsid w:val="002A5044"/>
    <w:rsid w:val="002A5B32"/>
    <w:rsid w:val="002A6F74"/>
    <w:rsid w:val="002A7A07"/>
    <w:rsid w:val="002A7A0F"/>
    <w:rsid w:val="002B0FD7"/>
    <w:rsid w:val="002B1B93"/>
    <w:rsid w:val="002B1EC5"/>
    <w:rsid w:val="002B25B2"/>
    <w:rsid w:val="002B27FF"/>
    <w:rsid w:val="002B293C"/>
    <w:rsid w:val="002B3787"/>
    <w:rsid w:val="002B450D"/>
    <w:rsid w:val="002B48B5"/>
    <w:rsid w:val="002B4A4F"/>
    <w:rsid w:val="002B5726"/>
    <w:rsid w:val="002B6F48"/>
    <w:rsid w:val="002B7120"/>
    <w:rsid w:val="002B79E1"/>
    <w:rsid w:val="002B7D1C"/>
    <w:rsid w:val="002B7F39"/>
    <w:rsid w:val="002C0904"/>
    <w:rsid w:val="002C0E29"/>
    <w:rsid w:val="002C15F1"/>
    <w:rsid w:val="002C2D10"/>
    <w:rsid w:val="002C2DCC"/>
    <w:rsid w:val="002C4337"/>
    <w:rsid w:val="002C537B"/>
    <w:rsid w:val="002C6094"/>
    <w:rsid w:val="002C6FD8"/>
    <w:rsid w:val="002C7005"/>
    <w:rsid w:val="002C7031"/>
    <w:rsid w:val="002C7D7A"/>
    <w:rsid w:val="002D1319"/>
    <w:rsid w:val="002D348E"/>
    <w:rsid w:val="002D44CB"/>
    <w:rsid w:val="002D48D9"/>
    <w:rsid w:val="002D5EF4"/>
    <w:rsid w:val="002D613F"/>
    <w:rsid w:val="002D6571"/>
    <w:rsid w:val="002D72D0"/>
    <w:rsid w:val="002E36DC"/>
    <w:rsid w:val="002E3C31"/>
    <w:rsid w:val="002E4188"/>
    <w:rsid w:val="002E4CEF"/>
    <w:rsid w:val="002E4D01"/>
    <w:rsid w:val="002E540D"/>
    <w:rsid w:val="002E6A5F"/>
    <w:rsid w:val="002E712F"/>
    <w:rsid w:val="002E78AD"/>
    <w:rsid w:val="002E790C"/>
    <w:rsid w:val="002E7E75"/>
    <w:rsid w:val="002F21C1"/>
    <w:rsid w:val="002F3B2E"/>
    <w:rsid w:val="002F4C14"/>
    <w:rsid w:val="002F4D16"/>
    <w:rsid w:val="002F4FF0"/>
    <w:rsid w:val="002F5C7D"/>
    <w:rsid w:val="002F6EDD"/>
    <w:rsid w:val="002F755D"/>
    <w:rsid w:val="002F762C"/>
    <w:rsid w:val="002F7FEC"/>
    <w:rsid w:val="00300A84"/>
    <w:rsid w:val="0030227C"/>
    <w:rsid w:val="00302B43"/>
    <w:rsid w:val="00303E8B"/>
    <w:rsid w:val="00304DE2"/>
    <w:rsid w:val="00305EF9"/>
    <w:rsid w:val="003067FB"/>
    <w:rsid w:val="003068AD"/>
    <w:rsid w:val="00306DE9"/>
    <w:rsid w:val="00307B19"/>
    <w:rsid w:val="0031038C"/>
    <w:rsid w:val="00310B01"/>
    <w:rsid w:val="00310FA1"/>
    <w:rsid w:val="0031205A"/>
    <w:rsid w:val="003127B2"/>
    <w:rsid w:val="00312AA2"/>
    <w:rsid w:val="00312C35"/>
    <w:rsid w:val="00312DEB"/>
    <w:rsid w:val="00313A7E"/>
    <w:rsid w:val="00314375"/>
    <w:rsid w:val="00314563"/>
    <w:rsid w:val="00314702"/>
    <w:rsid w:val="00314936"/>
    <w:rsid w:val="00314D61"/>
    <w:rsid w:val="00316E0E"/>
    <w:rsid w:val="003206EF"/>
    <w:rsid w:val="00320C25"/>
    <w:rsid w:val="0032109A"/>
    <w:rsid w:val="0032252B"/>
    <w:rsid w:val="0032348F"/>
    <w:rsid w:val="00325A33"/>
    <w:rsid w:val="00326380"/>
    <w:rsid w:val="0032663D"/>
    <w:rsid w:val="00326CF4"/>
    <w:rsid w:val="00326D2A"/>
    <w:rsid w:val="0033045B"/>
    <w:rsid w:val="003305FA"/>
    <w:rsid w:val="003309E1"/>
    <w:rsid w:val="00330D71"/>
    <w:rsid w:val="00334118"/>
    <w:rsid w:val="00334D20"/>
    <w:rsid w:val="003358F0"/>
    <w:rsid w:val="0033597C"/>
    <w:rsid w:val="00336DDC"/>
    <w:rsid w:val="00340520"/>
    <w:rsid w:val="00340915"/>
    <w:rsid w:val="00341618"/>
    <w:rsid w:val="00342492"/>
    <w:rsid w:val="0034301A"/>
    <w:rsid w:val="00343851"/>
    <w:rsid w:val="003445CF"/>
    <w:rsid w:val="0034561F"/>
    <w:rsid w:val="00346D33"/>
    <w:rsid w:val="00350368"/>
    <w:rsid w:val="00350DE6"/>
    <w:rsid w:val="00351F0D"/>
    <w:rsid w:val="0035316D"/>
    <w:rsid w:val="0035318C"/>
    <w:rsid w:val="003532D8"/>
    <w:rsid w:val="00354425"/>
    <w:rsid w:val="003607AC"/>
    <w:rsid w:val="00360B67"/>
    <w:rsid w:val="00361B8D"/>
    <w:rsid w:val="003627C6"/>
    <w:rsid w:val="0036429E"/>
    <w:rsid w:val="00365508"/>
    <w:rsid w:val="00367534"/>
    <w:rsid w:val="00371622"/>
    <w:rsid w:val="0037191B"/>
    <w:rsid w:val="00371FCC"/>
    <w:rsid w:val="0037219F"/>
    <w:rsid w:val="003724F2"/>
    <w:rsid w:val="00372E2F"/>
    <w:rsid w:val="00373893"/>
    <w:rsid w:val="00376BAC"/>
    <w:rsid w:val="00376BEB"/>
    <w:rsid w:val="00377175"/>
    <w:rsid w:val="00380512"/>
    <w:rsid w:val="00380C39"/>
    <w:rsid w:val="00382324"/>
    <w:rsid w:val="00382529"/>
    <w:rsid w:val="003829CF"/>
    <w:rsid w:val="003832BE"/>
    <w:rsid w:val="003833B7"/>
    <w:rsid w:val="00383B34"/>
    <w:rsid w:val="00384147"/>
    <w:rsid w:val="003843A8"/>
    <w:rsid w:val="00384DF7"/>
    <w:rsid w:val="00385B4A"/>
    <w:rsid w:val="00385C3D"/>
    <w:rsid w:val="00386A1C"/>
    <w:rsid w:val="00386F84"/>
    <w:rsid w:val="003870F3"/>
    <w:rsid w:val="0038761B"/>
    <w:rsid w:val="0038762C"/>
    <w:rsid w:val="003905FF"/>
    <w:rsid w:val="00390BB7"/>
    <w:rsid w:val="003931E2"/>
    <w:rsid w:val="00393AF5"/>
    <w:rsid w:val="00393C39"/>
    <w:rsid w:val="00394503"/>
    <w:rsid w:val="0039509D"/>
    <w:rsid w:val="00395221"/>
    <w:rsid w:val="0039557E"/>
    <w:rsid w:val="00395ED4"/>
    <w:rsid w:val="00397646"/>
    <w:rsid w:val="00397D7B"/>
    <w:rsid w:val="003A0D8B"/>
    <w:rsid w:val="003A1440"/>
    <w:rsid w:val="003A155F"/>
    <w:rsid w:val="003A17EE"/>
    <w:rsid w:val="003A197B"/>
    <w:rsid w:val="003A1E46"/>
    <w:rsid w:val="003A2F38"/>
    <w:rsid w:val="003A3195"/>
    <w:rsid w:val="003A3EE9"/>
    <w:rsid w:val="003A4980"/>
    <w:rsid w:val="003A5A35"/>
    <w:rsid w:val="003A5F6A"/>
    <w:rsid w:val="003A67DC"/>
    <w:rsid w:val="003A6D71"/>
    <w:rsid w:val="003B0554"/>
    <w:rsid w:val="003B0709"/>
    <w:rsid w:val="003B0E20"/>
    <w:rsid w:val="003B24B8"/>
    <w:rsid w:val="003B290E"/>
    <w:rsid w:val="003B5256"/>
    <w:rsid w:val="003B66E0"/>
    <w:rsid w:val="003B6DAC"/>
    <w:rsid w:val="003C14BA"/>
    <w:rsid w:val="003C2860"/>
    <w:rsid w:val="003C2948"/>
    <w:rsid w:val="003C3979"/>
    <w:rsid w:val="003C40C1"/>
    <w:rsid w:val="003C512D"/>
    <w:rsid w:val="003C7B4C"/>
    <w:rsid w:val="003C7E7C"/>
    <w:rsid w:val="003D013B"/>
    <w:rsid w:val="003D0E8B"/>
    <w:rsid w:val="003D1583"/>
    <w:rsid w:val="003D2CB9"/>
    <w:rsid w:val="003D310F"/>
    <w:rsid w:val="003D420F"/>
    <w:rsid w:val="003D42A9"/>
    <w:rsid w:val="003D4A26"/>
    <w:rsid w:val="003D6044"/>
    <w:rsid w:val="003D6789"/>
    <w:rsid w:val="003D7B7A"/>
    <w:rsid w:val="003E02C8"/>
    <w:rsid w:val="003E0B2B"/>
    <w:rsid w:val="003E283A"/>
    <w:rsid w:val="003E2D78"/>
    <w:rsid w:val="003E3AE5"/>
    <w:rsid w:val="003E4AFD"/>
    <w:rsid w:val="003E4C62"/>
    <w:rsid w:val="003E5843"/>
    <w:rsid w:val="003E6039"/>
    <w:rsid w:val="003E66BD"/>
    <w:rsid w:val="003E764A"/>
    <w:rsid w:val="003E7E85"/>
    <w:rsid w:val="003F04AB"/>
    <w:rsid w:val="003F4113"/>
    <w:rsid w:val="003F4ADD"/>
    <w:rsid w:val="003F52F1"/>
    <w:rsid w:val="003F5CAB"/>
    <w:rsid w:val="003F6D42"/>
    <w:rsid w:val="004017A3"/>
    <w:rsid w:val="004017FE"/>
    <w:rsid w:val="00402E65"/>
    <w:rsid w:val="00402F5E"/>
    <w:rsid w:val="004034C7"/>
    <w:rsid w:val="004035A0"/>
    <w:rsid w:val="00403F9D"/>
    <w:rsid w:val="00404458"/>
    <w:rsid w:val="004049D7"/>
    <w:rsid w:val="00404AC9"/>
    <w:rsid w:val="00405B93"/>
    <w:rsid w:val="00406181"/>
    <w:rsid w:val="00407355"/>
    <w:rsid w:val="0040737F"/>
    <w:rsid w:val="00410104"/>
    <w:rsid w:val="004104CB"/>
    <w:rsid w:val="0041070F"/>
    <w:rsid w:val="004107F2"/>
    <w:rsid w:val="00410F81"/>
    <w:rsid w:val="00410FF1"/>
    <w:rsid w:val="00411E41"/>
    <w:rsid w:val="00413B62"/>
    <w:rsid w:val="00414766"/>
    <w:rsid w:val="00414B09"/>
    <w:rsid w:val="00415A35"/>
    <w:rsid w:val="00416AB9"/>
    <w:rsid w:val="0041727D"/>
    <w:rsid w:val="00422F68"/>
    <w:rsid w:val="0042313B"/>
    <w:rsid w:val="00423F96"/>
    <w:rsid w:val="00424F79"/>
    <w:rsid w:val="00425363"/>
    <w:rsid w:val="00426F17"/>
    <w:rsid w:val="004278BE"/>
    <w:rsid w:val="00427B4F"/>
    <w:rsid w:val="00430635"/>
    <w:rsid w:val="00431E50"/>
    <w:rsid w:val="00432241"/>
    <w:rsid w:val="00432AB7"/>
    <w:rsid w:val="004340FF"/>
    <w:rsid w:val="00435060"/>
    <w:rsid w:val="004367B3"/>
    <w:rsid w:val="004372BF"/>
    <w:rsid w:val="004414CA"/>
    <w:rsid w:val="00441F54"/>
    <w:rsid w:val="00442E0B"/>
    <w:rsid w:val="00443490"/>
    <w:rsid w:val="00444632"/>
    <w:rsid w:val="00447311"/>
    <w:rsid w:val="0044737D"/>
    <w:rsid w:val="00450797"/>
    <w:rsid w:val="004535F6"/>
    <w:rsid w:val="004545FC"/>
    <w:rsid w:val="00454D1C"/>
    <w:rsid w:val="00455117"/>
    <w:rsid w:val="004562AF"/>
    <w:rsid w:val="00456C03"/>
    <w:rsid w:val="00456E6A"/>
    <w:rsid w:val="004602BF"/>
    <w:rsid w:val="004624E9"/>
    <w:rsid w:val="004636D4"/>
    <w:rsid w:val="004646EA"/>
    <w:rsid w:val="00464D12"/>
    <w:rsid w:val="00466302"/>
    <w:rsid w:val="004664B0"/>
    <w:rsid w:val="00467288"/>
    <w:rsid w:val="00470538"/>
    <w:rsid w:val="004708C4"/>
    <w:rsid w:val="00470958"/>
    <w:rsid w:val="00470FD0"/>
    <w:rsid w:val="00471B71"/>
    <w:rsid w:val="00473108"/>
    <w:rsid w:val="0047347E"/>
    <w:rsid w:val="00474301"/>
    <w:rsid w:val="00474AD8"/>
    <w:rsid w:val="00474F62"/>
    <w:rsid w:val="0047609D"/>
    <w:rsid w:val="004771DE"/>
    <w:rsid w:val="00477979"/>
    <w:rsid w:val="004801F7"/>
    <w:rsid w:val="00482CF5"/>
    <w:rsid w:val="00485178"/>
    <w:rsid w:val="00485CCB"/>
    <w:rsid w:val="00486298"/>
    <w:rsid w:val="00486406"/>
    <w:rsid w:val="00486ED1"/>
    <w:rsid w:val="004901A1"/>
    <w:rsid w:val="004903D4"/>
    <w:rsid w:val="00491DEC"/>
    <w:rsid w:val="004924CA"/>
    <w:rsid w:val="004929AF"/>
    <w:rsid w:val="00492AD9"/>
    <w:rsid w:val="0049324C"/>
    <w:rsid w:val="00493591"/>
    <w:rsid w:val="00493BE6"/>
    <w:rsid w:val="00493FB5"/>
    <w:rsid w:val="00495937"/>
    <w:rsid w:val="004973EC"/>
    <w:rsid w:val="004A229B"/>
    <w:rsid w:val="004A2A68"/>
    <w:rsid w:val="004A2F12"/>
    <w:rsid w:val="004A32CB"/>
    <w:rsid w:val="004A33D6"/>
    <w:rsid w:val="004A3556"/>
    <w:rsid w:val="004A42BC"/>
    <w:rsid w:val="004A44E0"/>
    <w:rsid w:val="004A4826"/>
    <w:rsid w:val="004A5D94"/>
    <w:rsid w:val="004A6262"/>
    <w:rsid w:val="004A6506"/>
    <w:rsid w:val="004B079D"/>
    <w:rsid w:val="004B0F55"/>
    <w:rsid w:val="004B1F50"/>
    <w:rsid w:val="004B2D32"/>
    <w:rsid w:val="004B326E"/>
    <w:rsid w:val="004B42A1"/>
    <w:rsid w:val="004B44DF"/>
    <w:rsid w:val="004B50CC"/>
    <w:rsid w:val="004B66C5"/>
    <w:rsid w:val="004B7936"/>
    <w:rsid w:val="004B7E76"/>
    <w:rsid w:val="004C0C2B"/>
    <w:rsid w:val="004C167E"/>
    <w:rsid w:val="004C2673"/>
    <w:rsid w:val="004C2D6D"/>
    <w:rsid w:val="004C3618"/>
    <w:rsid w:val="004C4C66"/>
    <w:rsid w:val="004C588F"/>
    <w:rsid w:val="004C794D"/>
    <w:rsid w:val="004C7C16"/>
    <w:rsid w:val="004D0060"/>
    <w:rsid w:val="004D1140"/>
    <w:rsid w:val="004D1C9D"/>
    <w:rsid w:val="004D3AD5"/>
    <w:rsid w:val="004D487D"/>
    <w:rsid w:val="004D4D0F"/>
    <w:rsid w:val="004D54C9"/>
    <w:rsid w:val="004D5683"/>
    <w:rsid w:val="004D612F"/>
    <w:rsid w:val="004E02C2"/>
    <w:rsid w:val="004E4D46"/>
    <w:rsid w:val="004E5486"/>
    <w:rsid w:val="004E5723"/>
    <w:rsid w:val="004E5A47"/>
    <w:rsid w:val="004E5BC9"/>
    <w:rsid w:val="004E6753"/>
    <w:rsid w:val="004E6BFC"/>
    <w:rsid w:val="004E750B"/>
    <w:rsid w:val="004F1573"/>
    <w:rsid w:val="004F31C4"/>
    <w:rsid w:val="004F3360"/>
    <w:rsid w:val="004F4303"/>
    <w:rsid w:val="004F4557"/>
    <w:rsid w:val="004F46BA"/>
    <w:rsid w:val="004F503D"/>
    <w:rsid w:val="004F58AB"/>
    <w:rsid w:val="004F5FAC"/>
    <w:rsid w:val="004F66D2"/>
    <w:rsid w:val="004F7A05"/>
    <w:rsid w:val="004F7CFB"/>
    <w:rsid w:val="005006C6"/>
    <w:rsid w:val="0050195E"/>
    <w:rsid w:val="00504297"/>
    <w:rsid w:val="00507BE0"/>
    <w:rsid w:val="00507E56"/>
    <w:rsid w:val="0051085D"/>
    <w:rsid w:val="00510AA1"/>
    <w:rsid w:val="00512299"/>
    <w:rsid w:val="00512E16"/>
    <w:rsid w:val="00514C42"/>
    <w:rsid w:val="00514CB6"/>
    <w:rsid w:val="005159BA"/>
    <w:rsid w:val="00516714"/>
    <w:rsid w:val="005174F7"/>
    <w:rsid w:val="00520E33"/>
    <w:rsid w:val="00520EF0"/>
    <w:rsid w:val="00521A9F"/>
    <w:rsid w:val="005224BE"/>
    <w:rsid w:val="00523193"/>
    <w:rsid w:val="00525237"/>
    <w:rsid w:val="00525D34"/>
    <w:rsid w:val="00527644"/>
    <w:rsid w:val="00527874"/>
    <w:rsid w:val="00530EF1"/>
    <w:rsid w:val="005319C4"/>
    <w:rsid w:val="005329C6"/>
    <w:rsid w:val="00534C7B"/>
    <w:rsid w:val="00534D75"/>
    <w:rsid w:val="00534F4A"/>
    <w:rsid w:val="0053568C"/>
    <w:rsid w:val="00535DD5"/>
    <w:rsid w:val="0053681B"/>
    <w:rsid w:val="00536BC8"/>
    <w:rsid w:val="00537CE8"/>
    <w:rsid w:val="00540031"/>
    <w:rsid w:val="0054016A"/>
    <w:rsid w:val="005407FE"/>
    <w:rsid w:val="00540920"/>
    <w:rsid w:val="00542453"/>
    <w:rsid w:val="0054258C"/>
    <w:rsid w:val="0054294B"/>
    <w:rsid w:val="00542F1B"/>
    <w:rsid w:val="00543DFF"/>
    <w:rsid w:val="00544620"/>
    <w:rsid w:val="00544D78"/>
    <w:rsid w:val="005451E7"/>
    <w:rsid w:val="00545323"/>
    <w:rsid w:val="00545792"/>
    <w:rsid w:val="00545A32"/>
    <w:rsid w:val="00546EC8"/>
    <w:rsid w:val="00547F66"/>
    <w:rsid w:val="00550F28"/>
    <w:rsid w:val="00552D48"/>
    <w:rsid w:val="005539B7"/>
    <w:rsid w:val="005539F7"/>
    <w:rsid w:val="0055450F"/>
    <w:rsid w:val="0055605E"/>
    <w:rsid w:val="00556702"/>
    <w:rsid w:val="005571C6"/>
    <w:rsid w:val="00557DC2"/>
    <w:rsid w:val="00557E22"/>
    <w:rsid w:val="005608C5"/>
    <w:rsid w:val="00561888"/>
    <w:rsid w:val="00561E8B"/>
    <w:rsid w:val="00562712"/>
    <w:rsid w:val="00562793"/>
    <w:rsid w:val="00562F70"/>
    <w:rsid w:val="00564D15"/>
    <w:rsid w:val="00566086"/>
    <w:rsid w:val="00566813"/>
    <w:rsid w:val="00566B4A"/>
    <w:rsid w:val="005676BF"/>
    <w:rsid w:val="00571098"/>
    <w:rsid w:val="00571350"/>
    <w:rsid w:val="00571360"/>
    <w:rsid w:val="005726A4"/>
    <w:rsid w:val="00574860"/>
    <w:rsid w:val="00574E7A"/>
    <w:rsid w:val="0057533F"/>
    <w:rsid w:val="00575DFE"/>
    <w:rsid w:val="00576943"/>
    <w:rsid w:val="00576F7E"/>
    <w:rsid w:val="005775B1"/>
    <w:rsid w:val="005800BC"/>
    <w:rsid w:val="005802A6"/>
    <w:rsid w:val="00580EE1"/>
    <w:rsid w:val="005813A9"/>
    <w:rsid w:val="005824D8"/>
    <w:rsid w:val="005829E5"/>
    <w:rsid w:val="00584EAB"/>
    <w:rsid w:val="00585C43"/>
    <w:rsid w:val="005864EB"/>
    <w:rsid w:val="0058651C"/>
    <w:rsid w:val="005866AC"/>
    <w:rsid w:val="005866C3"/>
    <w:rsid w:val="0058674F"/>
    <w:rsid w:val="00587FD4"/>
    <w:rsid w:val="00590CC3"/>
    <w:rsid w:val="00591759"/>
    <w:rsid w:val="0059276E"/>
    <w:rsid w:val="00594498"/>
    <w:rsid w:val="00595877"/>
    <w:rsid w:val="00596865"/>
    <w:rsid w:val="00596E2C"/>
    <w:rsid w:val="005A0670"/>
    <w:rsid w:val="005A085C"/>
    <w:rsid w:val="005A093A"/>
    <w:rsid w:val="005A0CF5"/>
    <w:rsid w:val="005A0E66"/>
    <w:rsid w:val="005A186A"/>
    <w:rsid w:val="005A256D"/>
    <w:rsid w:val="005A3162"/>
    <w:rsid w:val="005A5C6F"/>
    <w:rsid w:val="005A68F9"/>
    <w:rsid w:val="005A6CBE"/>
    <w:rsid w:val="005A7026"/>
    <w:rsid w:val="005B0263"/>
    <w:rsid w:val="005B11A5"/>
    <w:rsid w:val="005B19C4"/>
    <w:rsid w:val="005B1FD1"/>
    <w:rsid w:val="005B2348"/>
    <w:rsid w:val="005B322F"/>
    <w:rsid w:val="005B342B"/>
    <w:rsid w:val="005B38A8"/>
    <w:rsid w:val="005B3CB9"/>
    <w:rsid w:val="005B3DA3"/>
    <w:rsid w:val="005B4007"/>
    <w:rsid w:val="005B6A03"/>
    <w:rsid w:val="005B6B72"/>
    <w:rsid w:val="005B77B3"/>
    <w:rsid w:val="005C1F16"/>
    <w:rsid w:val="005C2123"/>
    <w:rsid w:val="005C2C24"/>
    <w:rsid w:val="005C3D20"/>
    <w:rsid w:val="005C4BE8"/>
    <w:rsid w:val="005C5191"/>
    <w:rsid w:val="005C773E"/>
    <w:rsid w:val="005C78B1"/>
    <w:rsid w:val="005C7B99"/>
    <w:rsid w:val="005C7CA2"/>
    <w:rsid w:val="005D0004"/>
    <w:rsid w:val="005D0737"/>
    <w:rsid w:val="005D0AAA"/>
    <w:rsid w:val="005D0BB9"/>
    <w:rsid w:val="005D17AD"/>
    <w:rsid w:val="005D27C5"/>
    <w:rsid w:val="005D3059"/>
    <w:rsid w:val="005D48D2"/>
    <w:rsid w:val="005D7475"/>
    <w:rsid w:val="005D7EDF"/>
    <w:rsid w:val="005D7F44"/>
    <w:rsid w:val="005E0699"/>
    <w:rsid w:val="005E0BB3"/>
    <w:rsid w:val="005E50F8"/>
    <w:rsid w:val="005E58A8"/>
    <w:rsid w:val="005E5BFC"/>
    <w:rsid w:val="005E66ED"/>
    <w:rsid w:val="005E6896"/>
    <w:rsid w:val="005F16AF"/>
    <w:rsid w:val="005F1B2C"/>
    <w:rsid w:val="005F22D9"/>
    <w:rsid w:val="005F3207"/>
    <w:rsid w:val="005F363B"/>
    <w:rsid w:val="005F3AE6"/>
    <w:rsid w:val="005F3BC5"/>
    <w:rsid w:val="005F3DA0"/>
    <w:rsid w:val="005F56A3"/>
    <w:rsid w:val="005F58C4"/>
    <w:rsid w:val="005F63F3"/>
    <w:rsid w:val="005F6AC1"/>
    <w:rsid w:val="005F7490"/>
    <w:rsid w:val="006011D9"/>
    <w:rsid w:val="006021B7"/>
    <w:rsid w:val="00602210"/>
    <w:rsid w:val="00602620"/>
    <w:rsid w:val="006034B0"/>
    <w:rsid w:val="00604E26"/>
    <w:rsid w:val="00607471"/>
    <w:rsid w:val="00611F13"/>
    <w:rsid w:val="006128A4"/>
    <w:rsid w:val="00614EF7"/>
    <w:rsid w:val="00615082"/>
    <w:rsid w:val="0061598C"/>
    <w:rsid w:val="006162AF"/>
    <w:rsid w:val="0061651B"/>
    <w:rsid w:val="00616E4A"/>
    <w:rsid w:val="00617CF1"/>
    <w:rsid w:val="00620781"/>
    <w:rsid w:val="0062151F"/>
    <w:rsid w:val="00621D95"/>
    <w:rsid w:val="00623F64"/>
    <w:rsid w:val="006246AF"/>
    <w:rsid w:val="006248A3"/>
    <w:rsid w:val="00624D83"/>
    <w:rsid w:val="006270F9"/>
    <w:rsid w:val="0062771C"/>
    <w:rsid w:val="006304D4"/>
    <w:rsid w:val="0063054D"/>
    <w:rsid w:val="006312F6"/>
    <w:rsid w:val="00632771"/>
    <w:rsid w:val="0063279C"/>
    <w:rsid w:val="00632921"/>
    <w:rsid w:val="00632AFE"/>
    <w:rsid w:val="00633DA1"/>
    <w:rsid w:val="00634A8C"/>
    <w:rsid w:val="00636A99"/>
    <w:rsid w:val="00636CC3"/>
    <w:rsid w:val="00636D5F"/>
    <w:rsid w:val="00640685"/>
    <w:rsid w:val="0064189C"/>
    <w:rsid w:val="006421CE"/>
    <w:rsid w:val="006427F4"/>
    <w:rsid w:val="0064292A"/>
    <w:rsid w:val="00645185"/>
    <w:rsid w:val="00646086"/>
    <w:rsid w:val="00646594"/>
    <w:rsid w:val="006466F7"/>
    <w:rsid w:val="006468FC"/>
    <w:rsid w:val="00646CD6"/>
    <w:rsid w:val="00646D9D"/>
    <w:rsid w:val="006500A7"/>
    <w:rsid w:val="00650A1C"/>
    <w:rsid w:val="00650AEF"/>
    <w:rsid w:val="00652AD5"/>
    <w:rsid w:val="006536D6"/>
    <w:rsid w:val="00653FA2"/>
    <w:rsid w:val="0065463E"/>
    <w:rsid w:val="006552EC"/>
    <w:rsid w:val="006561E9"/>
    <w:rsid w:val="00657F9E"/>
    <w:rsid w:val="00661683"/>
    <w:rsid w:val="0066468C"/>
    <w:rsid w:val="006646BC"/>
    <w:rsid w:val="006654F7"/>
    <w:rsid w:val="006666FA"/>
    <w:rsid w:val="006667ED"/>
    <w:rsid w:val="00666C4E"/>
    <w:rsid w:val="006673D1"/>
    <w:rsid w:val="00672043"/>
    <w:rsid w:val="0067268A"/>
    <w:rsid w:val="00674CB1"/>
    <w:rsid w:val="006754CE"/>
    <w:rsid w:val="00677B9A"/>
    <w:rsid w:val="00681A1E"/>
    <w:rsid w:val="00681D72"/>
    <w:rsid w:val="006822BD"/>
    <w:rsid w:val="00682B40"/>
    <w:rsid w:val="00683030"/>
    <w:rsid w:val="006849C2"/>
    <w:rsid w:val="00686687"/>
    <w:rsid w:val="00687FB9"/>
    <w:rsid w:val="00690847"/>
    <w:rsid w:val="00690988"/>
    <w:rsid w:val="00692966"/>
    <w:rsid w:val="00692996"/>
    <w:rsid w:val="00693943"/>
    <w:rsid w:val="00695917"/>
    <w:rsid w:val="00695C94"/>
    <w:rsid w:val="00695DA4"/>
    <w:rsid w:val="0069662D"/>
    <w:rsid w:val="006A073D"/>
    <w:rsid w:val="006A09B5"/>
    <w:rsid w:val="006A0F61"/>
    <w:rsid w:val="006A24C1"/>
    <w:rsid w:val="006A2C88"/>
    <w:rsid w:val="006A3796"/>
    <w:rsid w:val="006A4EA4"/>
    <w:rsid w:val="006A5AB6"/>
    <w:rsid w:val="006A5B6F"/>
    <w:rsid w:val="006A7977"/>
    <w:rsid w:val="006B01FE"/>
    <w:rsid w:val="006B18B5"/>
    <w:rsid w:val="006B20A1"/>
    <w:rsid w:val="006B2E91"/>
    <w:rsid w:val="006B4B2B"/>
    <w:rsid w:val="006B502B"/>
    <w:rsid w:val="006B5CF3"/>
    <w:rsid w:val="006B5F77"/>
    <w:rsid w:val="006B6CE7"/>
    <w:rsid w:val="006C0ACF"/>
    <w:rsid w:val="006C0EC1"/>
    <w:rsid w:val="006C1A56"/>
    <w:rsid w:val="006C26DE"/>
    <w:rsid w:val="006C2B49"/>
    <w:rsid w:val="006C33B5"/>
    <w:rsid w:val="006C39FA"/>
    <w:rsid w:val="006C63F3"/>
    <w:rsid w:val="006C6A08"/>
    <w:rsid w:val="006C7045"/>
    <w:rsid w:val="006D1484"/>
    <w:rsid w:val="006D2E10"/>
    <w:rsid w:val="006D3250"/>
    <w:rsid w:val="006D36CE"/>
    <w:rsid w:val="006D3FBE"/>
    <w:rsid w:val="006D7C59"/>
    <w:rsid w:val="006E2468"/>
    <w:rsid w:val="006E2650"/>
    <w:rsid w:val="006E4E13"/>
    <w:rsid w:val="006E5976"/>
    <w:rsid w:val="006E62EB"/>
    <w:rsid w:val="006E63AB"/>
    <w:rsid w:val="006E7370"/>
    <w:rsid w:val="006F069A"/>
    <w:rsid w:val="006F0EFC"/>
    <w:rsid w:val="006F1B65"/>
    <w:rsid w:val="006F48E2"/>
    <w:rsid w:val="006F5A8D"/>
    <w:rsid w:val="007003C0"/>
    <w:rsid w:val="0070055B"/>
    <w:rsid w:val="00700576"/>
    <w:rsid w:val="007024FE"/>
    <w:rsid w:val="007027E6"/>
    <w:rsid w:val="00703A82"/>
    <w:rsid w:val="0070405C"/>
    <w:rsid w:val="0070642B"/>
    <w:rsid w:val="00710096"/>
    <w:rsid w:val="00711E29"/>
    <w:rsid w:val="00712DD0"/>
    <w:rsid w:val="00713089"/>
    <w:rsid w:val="00713284"/>
    <w:rsid w:val="007135A2"/>
    <w:rsid w:val="0071397D"/>
    <w:rsid w:val="0071542C"/>
    <w:rsid w:val="00715FF9"/>
    <w:rsid w:val="00716735"/>
    <w:rsid w:val="007217B3"/>
    <w:rsid w:val="007236DE"/>
    <w:rsid w:val="00724B72"/>
    <w:rsid w:val="00725724"/>
    <w:rsid w:val="007264C3"/>
    <w:rsid w:val="00726B79"/>
    <w:rsid w:val="007273E3"/>
    <w:rsid w:val="007273E6"/>
    <w:rsid w:val="00727BD0"/>
    <w:rsid w:val="007323FC"/>
    <w:rsid w:val="007326AB"/>
    <w:rsid w:val="00733384"/>
    <w:rsid w:val="00733501"/>
    <w:rsid w:val="00733E3E"/>
    <w:rsid w:val="00733E60"/>
    <w:rsid w:val="007366BD"/>
    <w:rsid w:val="00736936"/>
    <w:rsid w:val="00737376"/>
    <w:rsid w:val="00737D23"/>
    <w:rsid w:val="00740A0C"/>
    <w:rsid w:val="00740B3B"/>
    <w:rsid w:val="007414B2"/>
    <w:rsid w:val="00742812"/>
    <w:rsid w:val="00742A28"/>
    <w:rsid w:val="0074358D"/>
    <w:rsid w:val="00743BAC"/>
    <w:rsid w:val="0074467B"/>
    <w:rsid w:val="00746A37"/>
    <w:rsid w:val="00751E65"/>
    <w:rsid w:val="00752A00"/>
    <w:rsid w:val="0075311C"/>
    <w:rsid w:val="00756475"/>
    <w:rsid w:val="00756BE9"/>
    <w:rsid w:val="00757658"/>
    <w:rsid w:val="00757DA3"/>
    <w:rsid w:val="007606B7"/>
    <w:rsid w:val="00760AD7"/>
    <w:rsid w:val="00760DDA"/>
    <w:rsid w:val="0076127A"/>
    <w:rsid w:val="00763B02"/>
    <w:rsid w:val="0076525D"/>
    <w:rsid w:val="00766931"/>
    <w:rsid w:val="00767071"/>
    <w:rsid w:val="007672AB"/>
    <w:rsid w:val="0076794C"/>
    <w:rsid w:val="00767C3A"/>
    <w:rsid w:val="007706FC"/>
    <w:rsid w:val="00770E72"/>
    <w:rsid w:val="00770FE5"/>
    <w:rsid w:val="007717D2"/>
    <w:rsid w:val="007720A3"/>
    <w:rsid w:val="0077223F"/>
    <w:rsid w:val="007724F3"/>
    <w:rsid w:val="007733C4"/>
    <w:rsid w:val="00774D53"/>
    <w:rsid w:val="007767C1"/>
    <w:rsid w:val="00776894"/>
    <w:rsid w:val="00776A95"/>
    <w:rsid w:val="0077711D"/>
    <w:rsid w:val="0077783C"/>
    <w:rsid w:val="00777CD6"/>
    <w:rsid w:val="007802BD"/>
    <w:rsid w:val="007802C6"/>
    <w:rsid w:val="0078074B"/>
    <w:rsid w:val="00781266"/>
    <w:rsid w:val="00781678"/>
    <w:rsid w:val="007828F3"/>
    <w:rsid w:val="00782B28"/>
    <w:rsid w:val="00782C3B"/>
    <w:rsid w:val="007837D0"/>
    <w:rsid w:val="00783862"/>
    <w:rsid w:val="00784907"/>
    <w:rsid w:val="00786167"/>
    <w:rsid w:val="0078628B"/>
    <w:rsid w:val="007865A9"/>
    <w:rsid w:val="00787529"/>
    <w:rsid w:val="00787555"/>
    <w:rsid w:val="0079067F"/>
    <w:rsid w:val="0079165C"/>
    <w:rsid w:val="007919FC"/>
    <w:rsid w:val="007936D9"/>
    <w:rsid w:val="007937A0"/>
    <w:rsid w:val="00793CFC"/>
    <w:rsid w:val="00794ACA"/>
    <w:rsid w:val="00794AFA"/>
    <w:rsid w:val="007952B7"/>
    <w:rsid w:val="0079538D"/>
    <w:rsid w:val="007953A2"/>
    <w:rsid w:val="00796A03"/>
    <w:rsid w:val="0079785E"/>
    <w:rsid w:val="00797D23"/>
    <w:rsid w:val="007A0DC3"/>
    <w:rsid w:val="007A132A"/>
    <w:rsid w:val="007A1DD5"/>
    <w:rsid w:val="007A25DF"/>
    <w:rsid w:val="007A2DD6"/>
    <w:rsid w:val="007A31AF"/>
    <w:rsid w:val="007A3353"/>
    <w:rsid w:val="007A3B45"/>
    <w:rsid w:val="007A3F72"/>
    <w:rsid w:val="007A4443"/>
    <w:rsid w:val="007A4AA6"/>
    <w:rsid w:val="007A51F6"/>
    <w:rsid w:val="007A5291"/>
    <w:rsid w:val="007B1C49"/>
    <w:rsid w:val="007B1C70"/>
    <w:rsid w:val="007B523B"/>
    <w:rsid w:val="007B56B8"/>
    <w:rsid w:val="007B5D07"/>
    <w:rsid w:val="007B72B5"/>
    <w:rsid w:val="007C0072"/>
    <w:rsid w:val="007C1E74"/>
    <w:rsid w:val="007C227F"/>
    <w:rsid w:val="007C290E"/>
    <w:rsid w:val="007C4D3A"/>
    <w:rsid w:val="007C536C"/>
    <w:rsid w:val="007C7AE6"/>
    <w:rsid w:val="007C7D45"/>
    <w:rsid w:val="007D15A3"/>
    <w:rsid w:val="007D2D67"/>
    <w:rsid w:val="007D3520"/>
    <w:rsid w:val="007D37C5"/>
    <w:rsid w:val="007D39EE"/>
    <w:rsid w:val="007D3DAB"/>
    <w:rsid w:val="007D42E4"/>
    <w:rsid w:val="007D4547"/>
    <w:rsid w:val="007D4563"/>
    <w:rsid w:val="007D4C03"/>
    <w:rsid w:val="007D5A58"/>
    <w:rsid w:val="007D6128"/>
    <w:rsid w:val="007D6CBE"/>
    <w:rsid w:val="007D6EE3"/>
    <w:rsid w:val="007D6EFF"/>
    <w:rsid w:val="007D7660"/>
    <w:rsid w:val="007E0813"/>
    <w:rsid w:val="007E2EE7"/>
    <w:rsid w:val="007E39DB"/>
    <w:rsid w:val="007E39EF"/>
    <w:rsid w:val="007E55C1"/>
    <w:rsid w:val="007E6DF3"/>
    <w:rsid w:val="007E7CDB"/>
    <w:rsid w:val="007F0FBF"/>
    <w:rsid w:val="007F102D"/>
    <w:rsid w:val="007F1C1C"/>
    <w:rsid w:val="007F2E0C"/>
    <w:rsid w:val="007F3255"/>
    <w:rsid w:val="007F4027"/>
    <w:rsid w:val="007F5EB2"/>
    <w:rsid w:val="007F64A4"/>
    <w:rsid w:val="007F76D8"/>
    <w:rsid w:val="00800F94"/>
    <w:rsid w:val="00802052"/>
    <w:rsid w:val="00802D85"/>
    <w:rsid w:val="00803368"/>
    <w:rsid w:val="00804E7D"/>
    <w:rsid w:val="00805055"/>
    <w:rsid w:val="0080773A"/>
    <w:rsid w:val="00810ECE"/>
    <w:rsid w:val="008111AB"/>
    <w:rsid w:val="008114A2"/>
    <w:rsid w:val="00811610"/>
    <w:rsid w:val="0081274F"/>
    <w:rsid w:val="0081290E"/>
    <w:rsid w:val="008131B3"/>
    <w:rsid w:val="00813E2C"/>
    <w:rsid w:val="0081411B"/>
    <w:rsid w:val="0081470A"/>
    <w:rsid w:val="008149FD"/>
    <w:rsid w:val="00814FD8"/>
    <w:rsid w:val="0081505A"/>
    <w:rsid w:val="00815595"/>
    <w:rsid w:val="00816968"/>
    <w:rsid w:val="00817813"/>
    <w:rsid w:val="00817FB4"/>
    <w:rsid w:val="008201E3"/>
    <w:rsid w:val="008202FF"/>
    <w:rsid w:val="00820E07"/>
    <w:rsid w:val="00820F06"/>
    <w:rsid w:val="008213AF"/>
    <w:rsid w:val="00822B6C"/>
    <w:rsid w:val="00823444"/>
    <w:rsid w:val="00824DDB"/>
    <w:rsid w:val="008259CB"/>
    <w:rsid w:val="00826CAF"/>
    <w:rsid w:val="008273B2"/>
    <w:rsid w:val="00830733"/>
    <w:rsid w:val="00830F07"/>
    <w:rsid w:val="008316FE"/>
    <w:rsid w:val="008324DC"/>
    <w:rsid w:val="00835A11"/>
    <w:rsid w:val="00835DA0"/>
    <w:rsid w:val="008362E4"/>
    <w:rsid w:val="008367E6"/>
    <w:rsid w:val="00837374"/>
    <w:rsid w:val="00837D56"/>
    <w:rsid w:val="00840027"/>
    <w:rsid w:val="00841B8E"/>
    <w:rsid w:val="00842217"/>
    <w:rsid w:val="00843976"/>
    <w:rsid w:val="00845BDF"/>
    <w:rsid w:val="00846E2F"/>
    <w:rsid w:val="008475A4"/>
    <w:rsid w:val="00847B0E"/>
    <w:rsid w:val="0085058A"/>
    <w:rsid w:val="00850669"/>
    <w:rsid w:val="00850734"/>
    <w:rsid w:val="00850B9C"/>
    <w:rsid w:val="00856403"/>
    <w:rsid w:val="0085650E"/>
    <w:rsid w:val="008579A7"/>
    <w:rsid w:val="00864279"/>
    <w:rsid w:val="008645D8"/>
    <w:rsid w:val="00864653"/>
    <w:rsid w:val="00865D30"/>
    <w:rsid w:val="008662AD"/>
    <w:rsid w:val="00866450"/>
    <w:rsid w:val="008672A7"/>
    <w:rsid w:val="008675D3"/>
    <w:rsid w:val="0086799F"/>
    <w:rsid w:val="00870E61"/>
    <w:rsid w:val="008710BF"/>
    <w:rsid w:val="0087163F"/>
    <w:rsid w:val="00872984"/>
    <w:rsid w:val="00872AE4"/>
    <w:rsid w:val="008730F1"/>
    <w:rsid w:val="00873109"/>
    <w:rsid w:val="00873205"/>
    <w:rsid w:val="008743FC"/>
    <w:rsid w:val="00877E24"/>
    <w:rsid w:val="00877EE2"/>
    <w:rsid w:val="00880043"/>
    <w:rsid w:val="008810E1"/>
    <w:rsid w:val="00881BB8"/>
    <w:rsid w:val="00881BD4"/>
    <w:rsid w:val="00882F97"/>
    <w:rsid w:val="00884336"/>
    <w:rsid w:val="0088532A"/>
    <w:rsid w:val="0088541A"/>
    <w:rsid w:val="00885A81"/>
    <w:rsid w:val="008867DA"/>
    <w:rsid w:val="00886B54"/>
    <w:rsid w:val="00887459"/>
    <w:rsid w:val="008909F8"/>
    <w:rsid w:val="008917DF"/>
    <w:rsid w:val="00891ABB"/>
    <w:rsid w:val="0089312B"/>
    <w:rsid w:val="0089586E"/>
    <w:rsid w:val="0089705F"/>
    <w:rsid w:val="008971E2"/>
    <w:rsid w:val="008A0F55"/>
    <w:rsid w:val="008A224F"/>
    <w:rsid w:val="008A2430"/>
    <w:rsid w:val="008A24F9"/>
    <w:rsid w:val="008A269B"/>
    <w:rsid w:val="008A2A78"/>
    <w:rsid w:val="008A30AE"/>
    <w:rsid w:val="008A447F"/>
    <w:rsid w:val="008A4C30"/>
    <w:rsid w:val="008A4D5F"/>
    <w:rsid w:val="008A52AE"/>
    <w:rsid w:val="008A52B2"/>
    <w:rsid w:val="008A54ED"/>
    <w:rsid w:val="008A558E"/>
    <w:rsid w:val="008A7D79"/>
    <w:rsid w:val="008B002D"/>
    <w:rsid w:val="008B15A7"/>
    <w:rsid w:val="008B197E"/>
    <w:rsid w:val="008B1F0C"/>
    <w:rsid w:val="008B22DC"/>
    <w:rsid w:val="008B3E8A"/>
    <w:rsid w:val="008B5BDB"/>
    <w:rsid w:val="008B6354"/>
    <w:rsid w:val="008C0989"/>
    <w:rsid w:val="008C0E74"/>
    <w:rsid w:val="008C13ED"/>
    <w:rsid w:val="008C1C8F"/>
    <w:rsid w:val="008C2671"/>
    <w:rsid w:val="008C2778"/>
    <w:rsid w:val="008C293F"/>
    <w:rsid w:val="008C67FA"/>
    <w:rsid w:val="008C6862"/>
    <w:rsid w:val="008C6C8B"/>
    <w:rsid w:val="008C74C9"/>
    <w:rsid w:val="008C79EF"/>
    <w:rsid w:val="008D0410"/>
    <w:rsid w:val="008D30B0"/>
    <w:rsid w:val="008D3E3F"/>
    <w:rsid w:val="008D51D6"/>
    <w:rsid w:val="008D5CA2"/>
    <w:rsid w:val="008D5F1F"/>
    <w:rsid w:val="008D7D78"/>
    <w:rsid w:val="008E11E8"/>
    <w:rsid w:val="008E15DD"/>
    <w:rsid w:val="008E1AA5"/>
    <w:rsid w:val="008E1CFB"/>
    <w:rsid w:val="008E1E85"/>
    <w:rsid w:val="008E474D"/>
    <w:rsid w:val="008E4BBD"/>
    <w:rsid w:val="008E710C"/>
    <w:rsid w:val="008E72E8"/>
    <w:rsid w:val="008F26FE"/>
    <w:rsid w:val="008F2FC2"/>
    <w:rsid w:val="008F3947"/>
    <w:rsid w:val="008F3D69"/>
    <w:rsid w:val="008F4427"/>
    <w:rsid w:val="008F49DC"/>
    <w:rsid w:val="008F5034"/>
    <w:rsid w:val="008F5429"/>
    <w:rsid w:val="008F6160"/>
    <w:rsid w:val="008F641E"/>
    <w:rsid w:val="00900453"/>
    <w:rsid w:val="009006D9"/>
    <w:rsid w:val="0090158A"/>
    <w:rsid w:val="009018BF"/>
    <w:rsid w:val="00902B91"/>
    <w:rsid w:val="0090375D"/>
    <w:rsid w:val="009039F0"/>
    <w:rsid w:val="00903DC5"/>
    <w:rsid w:val="0090508F"/>
    <w:rsid w:val="00907249"/>
    <w:rsid w:val="0091082C"/>
    <w:rsid w:val="00910C78"/>
    <w:rsid w:val="0091134F"/>
    <w:rsid w:val="00911DF2"/>
    <w:rsid w:val="00912037"/>
    <w:rsid w:val="009124AE"/>
    <w:rsid w:val="00912DAD"/>
    <w:rsid w:val="00913693"/>
    <w:rsid w:val="00913C05"/>
    <w:rsid w:val="00914019"/>
    <w:rsid w:val="00914088"/>
    <w:rsid w:val="009159EB"/>
    <w:rsid w:val="00916C11"/>
    <w:rsid w:val="009170EC"/>
    <w:rsid w:val="009174A7"/>
    <w:rsid w:val="00920C3F"/>
    <w:rsid w:val="00920D1F"/>
    <w:rsid w:val="00921538"/>
    <w:rsid w:val="00921971"/>
    <w:rsid w:val="00921A22"/>
    <w:rsid w:val="00922771"/>
    <w:rsid w:val="009229C5"/>
    <w:rsid w:val="00923252"/>
    <w:rsid w:val="00923838"/>
    <w:rsid w:val="009239F7"/>
    <w:rsid w:val="00926419"/>
    <w:rsid w:val="009269C2"/>
    <w:rsid w:val="00927079"/>
    <w:rsid w:val="009276FB"/>
    <w:rsid w:val="00927C74"/>
    <w:rsid w:val="009301FE"/>
    <w:rsid w:val="00930D83"/>
    <w:rsid w:val="009329F0"/>
    <w:rsid w:val="00932FED"/>
    <w:rsid w:val="009334DD"/>
    <w:rsid w:val="00936DC2"/>
    <w:rsid w:val="00940929"/>
    <w:rsid w:val="009409A0"/>
    <w:rsid w:val="00942257"/>
    <w:rsid w:val="00944097"/>
    <w:rsid w:val="0094487D"/>
    <w:rsid w:val="00944A20"/>
    <w:rsid w:val="00944A5B"/>
    <w:rsid w:val="0094581D"/>
    <w:rsid w:val="00947219"/>
    <w:rsid w:val="00947976"/>
    <w:rsid w:val="00950A25"/>
    <w:rsid w:val="00950BF7"/>
    <w:rsid w:val="00952EC8"/>
    <w:rsid w:val="00953BE9"/>
    <w:rsid w:val="0095696C"/>
    <w:rsid w:val="00956F26"/>
    <w:rsid w:val="00956FE5"/>
    <w:rsid w:val="00960EC0"/>
    <w:rsid w:val="00961180"/>
    <w:rsid w:val="009617D5"/>
    <w:rsid w:val="00961AE0"/>
    <w:rsid w:val="009621E8"/>
    <w:rsid w:val="0096296C"/>
    <w:rsid w:val="009639D3"/>
    <w:rsid w:val="00963E4E"/>
    <w:rsid w:val="00965472"/>
    <w:rsid w:val="00965804"/>
    <w:rsid w:val="00966DD5"/>
    <w:rsid w:val="0096703C"/>
    <w:rsid w:val="00967C3F"/>
    <w:rsid w:val="009718C8"/>
    <w:rsid w:val="00972649"/>
    <w:rsid w:val="00972B3F"/>
    <w:rsid w:val="009738BE"/>
    <w:rsid w:val="00973E37"/>
    <w:rsid w:val="00974EA3"/>
    <w:rsid w:val="00975C53"/>
    <w:rsid w:val="0097656E"/>
    <w:rsid w:val="009771BF"/>
    <w:rsid w:val="0097730B"/>
    <w:rsid w:val="009804F7"/>
    <w:rsid w:val="009809B6"/>
    <w:rsid w:val="00980DC4"/>
    <w:rsid w:val="0098114F"/>
    <w:rsid w:val="00982189"/>
    <w:rsid w:val="00982D7D"/>
    <w:rsid w:val="00983AE4"/>
    <w:rsid w:val="00983F4D"/>
    <w:rsid w:val="00984212"/>
    <w:rsid w:val="009848EC"/>
    <w:rsid w:val="0098581E"/>
    <w:rsid w:val="009863D3"/>
    <w:rsid w:val="009872A4"/>
    <w:rsid w:val="009874DE"/>
    <w:rsid w:val="009914E4"/>
    <w:rsid w:val="00991967"/>
    <w:rsid w:val="00991CB0"/>
    <w:rsid w:val="00991D35"/>
    <w:rsid w:val="00991D75"/>
    <w:rsid w:val="00992194"/>
    <w:rsid w:val="0099268B"/>
    <w:rsid w:val="00992C95"/>
    <w:rsid w:val="00995511"/>
    <w:rsid w:val="00997072"/>
    <w:rsid w:val="0099797B"/>
    <w:rsid w:val="009A03F6"/>
    <w:rsid w:val="009A086E"/>
    <w:rsid w:val="009A0A60"/>
    <w:rsid w:val="009A1273"/>
    <w:rsid w:val="009A1A8C"/>
    <w:rsid w:val="009A2491"/>
    <w:rsid w:val="009A3135"/>
    <w:rsid w:val="009A3801"/>
    <w:rsid w:val="009A4DA8"/>
    <w:rsid w:val="009A4E30"/>
    <w:rsid w:val="009A5DC7"/>
    <w:rsid w:val="009A6084"/>
    <w:rsid w:val="009A7ABD"/>
    <w:rsid w:val="009B204E"/>
    <w:rsid w:val="009B316E"/>
    <w:rsid w:val="009B3D86"/>
    <w:rsid w:val="009B41A5"/>
    <w:rsid w:val="009B44E2"/>
    <w:rsid w:val="009B4897"/>
    <w:rsid w:val="009B4E6A"/>
    <w:rsid w:val="009B52BD"/>
    <w:rsid w:val="009B650D"/>
    <w:rsid w:val="009B6EBE"/>
    <w:rsid w:val="009C046F"/>
    <w:rsid w:val="009C2447"/>
    <w:rsid w:val="009C3412"/>
    <w:rsid w:val="009C3921"/>
    <w:rsid w:val="009C3DD4"/>
    <w:rsid w:val="009C4D1C"/>
    <w:rsid w:val="009C5E89"/>
    <w:rsid w:val="009C6778"/>
    <w:rsid w:val="009C7AFB"/>
    <w:rsid w:val="009D0166"/>
    <w:rsid w:val="009D04D7"/>
    <w:rsid w:val="009D23B0"/>
    <w:rsid w:val="009D290F"/>
    <w:rsid w:val="009D3301"/>
    <w:rsid w:val="009D3B7E"/>
    <w:rsid w:val="009D3C3B"/>
    <w:rsid w:val="009D4811"/>
    <w:rsid w:val="009D516F"/>
    <w:rsid w:val="009D6DB9"/>
    <w:rsid w:val="009D70C3"/>
    <w:rsid w:val="009E04BD"/>
    <w:rsid w:val="009E1B81"/>
    <w:rsid w:val="009E1BF3"/>
    <w:rsid w:val="009E2B07"/>
    <w:rsid w:val="009E3724"/>
    <w:rsid w:val="009E39DC"/>
    <w:rsid w:val="009E5281"/>
    <w:rsid w:val="009E52EF"/>
    <w:rsid w:val="009E53FE"/>
    <w:rsid w:val="009E610C"/>
    <w:rsid w:val="009E6F39"/>
    <w:rsid w:val="009F0ABD"/>
    <w:rsid w:val="009F1134"/>
    <w:rsid w:val="009F1320"/>
    <w:rsid w:val="009F41E7"/>
    <w:rsid w:val="009F4D8E"/>
    <w:rsid w:val="009F5B43"/>
    <w:rsid w:val="009F5F2E"/>
    <w:rsid w:val="009F6D04"/>
    <w:rsid w:val="009F7516"/>
    <w:rsid w:val="009F78AD"/>
    <w:rsid w:val="00A0042C"/>
    <w:rsid w:val="00A00C49"/>
    <w:rsid w:val="00A00CCA"/>
    <w:rsid w:val="00A00CE6"/>
    <w:rsid w:val="00A00FC1"/>
    <w:rsid w:val="00A01918"/>
    <w:rsid w:val="00A02229"/>
    <w:rsid w:val="00A027A5"/>
    <w:rsid w:val="00A02B53"/>
    <w:rsid w:val="00A02D69"/>
    <w:rsid w:val="00A03509"/>
    <w:rsid w:val="00A0364E"/>
    <w:rsid w:val="00A0387D"/>
    <w:rsid w:val="00A052D4"/>
    <w:rsid w:val="00A05750"/>
    <w:rsid w:val="00A06F51"/>
    <w:rsid w:val="00A1028D"/>
    <w:rsid w:val="00A10B03"/>
    <w:rsid w:val="00A110E4"/>
    <w:rsid w:val="00A111D0"/>
    <w:rsid w:val="00A11320"/>
    <w:rsid w:val="00A11B97"/>
    <w:rsid w:val="00A1289B"/>
    <w:rsid w:val="00A13C07"/>
    <w:rsid w:val="00A143AF"/>
    <w:rsid w:val="00A1602B"/>
    <w:rsid w:val="00A16FAA"/>
    <w:rsid w:val="00A17AEB"/>
    <w:rsid w:val="00A20D08"/>
    <w:rsid w:val="00A21E9C"/>
    <w:rsid w:val="00A23704"/>
    <w:rsid w:val="00A23835"/>
    <w:rsid w:val="00A23A68"/>
    <w:rsid w:val="00A2444E"/>
    <w:rsid w:val="00A25033"/>
    <w:rsid w:val="00A263DD"/>
    <w:rsid w:val="00A26EA9"/>
    <w:rsid w:val="00A27181"/>
    <w:rsid w:val="00A30B56"/>
    <w:rsid w:val="00A30BD0"/>
    <w:rsid w:val="00A3335F"/>
    <w:rsid w:val="00A354CC"/>
    <w:rsid w:val="00A35DFA"/>
    <w:rsid w:val="00A35EF1"/>
    <w:rsid w:val="00A35F1B"/>
    <w:rsid w:val="00A36FF0"/>
    <w:rsid w:val="00A3762D"/>
    <w:rsid w:val="00A37EF1"/>
    <w:rsid w:val="00A403DC"/>
    <w:rsid w:val="00A40E31"/>
    <w:rsid w:val="00A41DBF"/>
    <w:rsid w:val="00A4220D"/>
    <w:rsid w:val="00A42A96"/>
    <w:rsid w:val="00A441DA"/>
    <w:rsid w:val="00A45AAD"/>
    <w:rsid w:val="00A47977"/>
    <w:rsid w:val="00A47CDB"/>
    <w:rsid w:val="00A50CE6"/>
    <w:rsid w:val="00A50FE9"/>
    <w:rsid w:val="00A517D0"/>
    <w:rsid w:val="00A5182D"/>
    <w:rsid w:val="00A52EBF"/>
    <w:rsid w:val="00A53CED"/>
    <w:rsid w:val="00A54DA2"/>
    <w:rsid w:val="00A54FAE"/>
    <w:rsid w:val="00A5504C"/>
    <w:rsid w:val="00A564F4"/>
    <w:rsid w:val="00A567BA"/>
    <w:rsid w:val="00A60A10"/>
    <w:rsid w:val="00A60A52"/>
    <w:rsid w:val="00A60FB5"/>
    <w:rsid w:val="00A61A39"/>
    <w:rsid w:val="00A61B4F"/>
    <w:rsid w:val="00A62405"/>
    <w:rsid w:val="00A62B2E"/>
    <w:rsid w:val="00A63046"/>
    <w:rsid w:val="00A63717"/>
    <w:rsid w:val="00A637A6"/>
    <w:rsid w:val="00A643C8"/>
    <w:rsid w:val="00A66E0D"/>
    <w:rsid w:val="00A67201"/>
    <w:rsid w:val="00A67BA1"/>
    <w:rsid w:val="00A67E26"/>
    <w:rsid w:val="00A70701"/>
    <w:rsid w:val="00A70B8E"/>
    <w:rsid w:val="00A71CDB"/>
    <w:rsid w:val="00A729F9"/>
    <w:rsid w:val="00A73E14"/>
    <w:rsid w:val="00A743F6"/>
    <w:rsid w:val="00A74FE0"/>
    <w:rsid w:val="00A76371"/>
    <w:rsid w:val="00A80A33"/>
    <w:rsid w:val="00A80D41"/>
    <w:rsid w:val="00A81303"/>
    <w:rsid w:val="00A81858"/>
    <w:rsid w:val="00A82284"/>
    <w:rsid w:val="00A8373C"/>
    <w:rsid w:val="00A83B0C"/>
    <w:rsid w:val="00A8581F"/>
    <w:rsid w:val="00A859DB"/>
    <w:rsid w:val="00A85C35"/>
    <w:rsid w:val="00A85CC1"/>
    <w:rsid w:val="00A85D53"/>
    <w:rsid w:val="00A8611B"/>
    <w:rsid w:val="00A86B9D"/>
    <w:rsid w:val="00A87871"/>
    <w:rsid w:val="00A9059E"/>
    <w:rsid w:val="00A9060C"/>
    <w:rsid w:val="00A91621"/>
    <w:rsid w:val="00A91F4C"/>
    <w:rsid w:val="00A92DFD"/>
    <w:rsid w:val="00A9381E"/>
    <w:rsid w:val="00A95A06"/>
    <w:rsid w:val="00A96C21"/>
    <w:rsid w:val="00A9743B"/>
    <w:rsid w:val="00AA05C8"/>
    <w:rsid w:val="00AA08D3"/>
    <w:rsid w:val="00AA1249"/>
    <w:rsid w:val="00AA1275"/>
    <w:rsid w:val="00AA2C1A"/>
    <w:rsid w:val="00AA2F96"/>
    <w:rsid w:val="00AA3876"/>
    <w:rsid w:val="00AA40B1"/>
    <w:rsid w:val="00AA4A81"/>
    <w:rsid w:val="00AA63CB"/>
    <w:rsid w:val="00AA70D9"/>
    <w:rsid w:val="00AB043C"/>
    <w:rsid w:val="00AB160C"/>
    <w:rsid w:val="00AB17B4"/>
    <w:rsid w:val="00AB3BD5"/>
    <w:rsid w:val="00AB61CD"/>
    <w:rsid w:val="00AB73C2"/>
    <w:rsid w:val="00AC03C8"/>
    <w:rsid w:val="00AC04EA"/>
    <w:rsid w:val="00AC06A8"/>
    <w:rsid w:val="00AC188A"/>
    <w:rsid w:val="00AC39B7"/>
    <w:rsid w:val="00AC4BBB"/>
    <w:rsid w:val="00AC5BD2"/>
    <w:rsid w:val="00AD03D1"/>
    <w:rsid w:val="00AD094E"/>
    <w:rsid w:val="00AD1434"/>
    <w:rsid w:val="00AD22BC"/>
    <w:rsid w:val="00AD22E9"/>
    <w:rsid w:val="00AD29F2"/>
    <w:rsid w:val="00AD357B"/>
    <w:rsid w:val="00AD3DC8"/>
    <w:rsid w:val="00AD47C1"/>
    <w:rsid w:val="00AD47F3"/>
    <w:rsid w:val="00AD5449"/>
    <w:rsid w:val="00AD5B9B"/>
    <w:rsid w:val="00AD5DFF"/>
    <w:rsid w:val="00AD61AD"/>
    <w:rsid w:val="00AD6A34"/>
    <w:rsid w:val="00AE0076"/>
    <w:rsid w:val="00AE1C60"/>
    <w:rsid w:val="00AE2FB0"/>
    <w:rsid w:val="00AE35BC"/>
    <w:rsid w:val="00AE47C6"/>
    <w:rsid w:val="00AE59CC"/>
    <w:rsid w:val="00AE5C74"/>
    <w:rsid w:val="00AE683D"/>
    <w:rsid w:val="00AE7EE8"/>
    <w:rsid w:val="00AF1709"/>
    <w:rsid w:val="00AF17DC"/>
    <w:rsid w:val="00AF2BF2"/>
    <w:rsid w:val="00AF39E2"/>
    <w:rsid w:val="00AF3C3D"/>
    <w:rsid w:val="00AF601A"/>
    <w:rsid w:val="00AF740F"/>
    <w:rsid w:val="00B00BC9"/>
    <w:rsid w:val="00B01059"/>
    <w:rsid w:val="00B014CD"/>
    <w:rsid w:val="00B01579"/>
    <w:rsid w:val="00B01855"/>
    <w:rsid w:val="00B03E99"/>
    <w:rsid w:val="00B06640"/>
    <w:rsid w:val="00B0674D"/>
    <w:rsid w:val="00B07B86"/>
    <w:rsid w:val="00B1040E"/>
    <w:rsid w:val="00B1208E"/>
    <w:rsid w:val="00B12ADB"/>
    <w:rsid w:val="00B13163"/>
    <w:rsid w:val="00B13CD1"/>
    <w:rsid w:val="00B143F6"/>
    <w:rsid w:val="00B146A2"/>
    <w:rsid w:val="00B15230"/>
    <w:rsid w:val="00B15A90"/>
    <w:rsid w:val="00B16AA8"/>
    <w:rsid w:val="00B201B8"/>
    <w:rsid w:val="00B20920"/>
    <w:rsid w:val="00B212C2"/>
    <w:rsid w:val="00B21641"/>
    <w:rsid w:val="00B220D7"/>
    <w:rsid w:val="00B230B0"/>
    <w:rsid w:val="00B24808"/>
    <w:rsid w:val="00B255B5"/>
    <w:rsid w:val="00B25F52"/>
    <w:rsid w:val="00B276AD"/>
    <w:rsid w:val="00B3065B"/>
    <w:rsid w:val="00B311CC"/>
    <w:rsid w:val="00B31A2E"/>
    <w:rsid w:val="00B329E0"/>
    <w:rsid w:val="00B355FB"/>
    <w:rsid w:val="00B35A07"/>
    <w:rsid w:val="00B36C4A"/>
    <w:rsid w:val="00B373C9"/>
    <w:rsid w:val="00B37E85"/>
    <w:rsid w:val="00B40B84"/>
    <w:rsid w:val="00B40BA0"/>
    <w:rsid w:val="00B4159C"/>
    <w:rsid w:val="00B41D8F"/>
    <w:rsid w:val="00B41EB1"/>
    <w:rsid w:val="00B42FD8"/>
    <w:rsid w:val="00B44129"/>
    <w:rsid w:val="00B460F1"/>
    <w:rsid w:val="00B46190"/>
    <w:rsid w:val="00B46262"/>
    <w:rsid w:val="00B50033"/>
    <w:rsid w:val="00B50E5F"/>
    <w:rsid w:val="00B51304"/>
    <w:rsid w:val="00B522E1"/>
    <w:rsid w:val="00B52C50"/>
    <w:rsid w:val="00B55FEC"/>
    <w:rsid w:val="00B5758A"/>
    <w:rsid w:val="00B60EB6"/>
    <w:rsid w:val="00B62359"/>
    <w:rsid w:val="00B638A9"/>
    <w:rsid w:val="00B63B06"/>
    <w:rsid w:val="00B64180"/>
    <w:rsid w:val="00B64568"/>
    <w:rsid w:val="00B655A1"/>
    <w:rsid w:val="00B65D55"/>
    <w:rsid w:val="00B67992"/>
    <w:rsid w:val="00B67FE5"/>
    <w:rsid w:val="00B71171"/>
    <w:rsid w:val="00B712E7"/>
    <w:rsid w:val="00B72CFC"/>
    <w:rsid w:val="00B731EE"/>
    <w:rsid w:val="00B744FC"/>
    <w:rsid w:val="00B7487A"/>
    <w:rsid w:val="00B75D7B"/>
    <w:rsid w:val="00B775BD"/>
    <w:rsid w:val="00B80E72"/>
    <w:rsid w:val="00B81738"/>
    <w:rsid w:val="00B826A6"/>
    <w:rsid w:val="00B83048"/>
    <w:rsid w:val="00B84527"/>
    <w:rsid w:val="00B846BC"/>
    <w:rsid w:val="00B849E4"/>
    <w:rsid w:val="00B86B30"/>
    <w:rsid w:val="00B87E71"/>
    <w:rsid w:val="00B911C5"/>
    <w:rsid w:val="00B91B86"/>
    <w:rsid w:val="00B91EBD"/>
    <w:rsid w:val="00B93F95"/>
    <w:rsid w:val="00B94057"/>
    <w:rsid w:val="00B94817"/>
    <w:rsid w:val="00B9491C"/>
    <w:rsid w:val="00B962BB"/>
    <w:rsid w:val="00B9714E"/>
    <w:rsid w:val="00B971D3"/>
    <w:rsid w:val="00B9748B"/>
    <w:rsid w:val="00BA0D64"/>
    <w:rsid w:val="00BA19F4"/>
    <w:rsid w:val="00BA1B2D"/>
    <w:rsid w:val="00BA212C"/>
    <w:rsid w:val="00BA226D"/>
    <w:rsid w:val="00BA260D"/>
    <w:rsid w:val="00BA345A"/>
    <w:rsid w:val="00BA399D"/>
    <w:rsid w:val="00BA5D87"/>
    <w:rsid w:val="00BA5DDD"/>
    <w:rsid w:val="00BA5EE3"/>
    <w:rsid w:val="00BA66AC"/>
    <w:rsid w:val="00BA68DA"/>
    <w:rsid w:val="00BA69FA"/>
    <w:rsid w:val="00BA6D70"/>
    <w:rsid w:val="00BA7449"/>
    <w:rsid w:val="00BA7AEE"/>
    <w:rsid w:val="00BB0D1F"/>
    <w:rsid w:val="00BB11F9"/>
    <w:rsid w:val="00BB44AB"/>
    <w:rsid w:val="00BB475B"/>
    <w:rsid w:val="00BB53C1"/>
    <w:rsid w:val="00BB5667"/>
    <w:rsid w:val="00BB581E"/>
    <w:rsid w:val="00BB588E"/>
    <w:rsid w:val="00BB632B"/>
    <w:rsid w:val="00BC025D"/>
    <w:rsid w:val="00BC3047"/>
    <w:rsid w:val="00BC3374"/>
    <w:rsid w:val="00BC413E"/>
    <w:rsid w:val="00BC45FA"/>
    <w:rsid w:val="00BC52B4"/>
    <w:rsid w:val="00BC5817"/>
    <w:rsid w:val="00BC59B3"/>
    <w:rsid w:val="00BC5D17"/>
    <w:rsid w:val="00BC6362"/>
    <w:rsid w:val="00BC63F0"/>
    <w:rsid w:val="00BC6E7A"/>
    <w:rsid w:val="00BC7647"/>
    <w:rsid w:val="00BC76E7"/>
    <w:rsid w:val="00BC7C79"/>
    <w:rsid w:val="00BD0DC8"/>
    <w:rsid w:val="00BD21D8"/>
    <w:rsid w:val="00BD2F0E"/>
    <w:rsid w:val="00BD33D9"/>
    <w:rsid w:val="00BD35BD"/>
    <w:rsid w:val="00BD37B4"/>
    <w:rsid w:val="00BD3832"/>
    <w:rsid w:val="00BD4ABB"/>
    <w:rsid w:val="00BD519B"/>
    <w:rsid w:val="00BD56F5"/>
    <w:rsid w:val="00BD5977"/>
    <w:rsid w:val="00BD684E"/>
    <w:rsid w:val="00BD6CA5"/>
    <w:rsid w:val="00BD7A16"/>
    <w:rsid w:val="00BE084E"/>
    <w:rsid w:val="00BE26BA"/>
    <w:rsid w:val="00BE2C4E"/>
    <w:rsid w:val="00BE3418"/>
    <w:rsid w:val="00BE40DD"/>
    <w:rsid w:val="00BE4234"/>
    <w:rsid w:val="00BE43AB"/>
    <w:rsid w:val="00BE4571"/>
    <w:rsid w:val="00BE4623"/>
    <w:rsid w:val="00BE5FE3"/>
    <w:rsid w:val="00BE6E7C"/>
    <w:rsid w:val="00BE7EE2"/>
    <w:rsid w:val="00BF07D8"/>
    <w:rsid w:val="00BF1888"/>
    <w:rsid w:val="00BF3F01"/>
    <w:rsid w:val="00BF3F2F"/>
    <w:rsid w:val="00BF6787"/>
    <w:rsid w:val="00BF6947"/>
    <w:rsid w:val="00BF7728"/>
    <w:rsid w:val="00C004CB"/>
    <w:rsid w:val="00C01112"/>
    <w:rsid w:val="00C027AB"/>
    <w:rsid w:val="00C044B9"/>
    <w:rsid w:val="00C053B2"/>
    <w:rsid w:val="00C05C33"/>
    <w:rsid w:val="00C062B7"/>
    <w:rsid w:val="00C10765"/>
    <w:rsid w:val="00C1099F"/>
    <w:rsid w:val="00C120C3"/>
    <w:rsid w:val="00C12556"/>
    <w:rsid w:val="00C13B94"/>
    <w:rsid w:val="00C13C2E"/>
    <w:rsid w:val="00C14158"/>
    <w:rsid w:val="00C14B24"/>
    <w:rsid w:val="00C15C67"/>
    <w:rsid w:val="00C15FD2"/>
    <w:rsid w:val="00C2042F"/>
    <w:rsid w:val="00C20B5D"/>
    <w:rsid w:val="00C21011"/>
    <w:rsid w:val="00C213F8"/>
    <w:rsid w:val="00C21E6C"/>
    <w:rsid w:val="00C225E9"/>
    <w:rsid w:val="00C22BE6"/>
    <w:rsid w:val="00C22FFA"/>
    <w:rsid w:val="00C234E8"/>
    <w:rsid w:val="00C235DC"/>
    <w:rsid w:val="00C23DAB"/>
    <w:rsid w:val="00C2446F"/>
    <w:rsid w:val="00C24DA5"/>
    <w:rsid w:val="00C26818"/>
    <w:rsid w:val="00C27941"/>
    <w:rsid w:val="00C27E5A"/>
    <w:rsid w:val="00C30112"/>
    <w:rsid w:val="00C309BD"/>
    <w:rsid w:val="00C338B5"/>
    <w:rsid w:val="00C34B08"/>
    <w:rsid w:val="00C373BE"/>
    <w:rsid w:val="00C377DA"/>
    <w:rsid w:val="00C41554"/>
    <w:rsid w:val="00C44C7B"/>
    <w:rsid w:val="00C45F84"/>
    <w:rsid w:val="00C46143"/>
    <w:rsid w:val="00C46270"/>
    <w:rsid w:val="00C463AB"/>
    <w:rsid w:val="00C474E9"/>
    <w:rsid w:val="00C47B12"/>
    <w:rsid w:val="00C50300"/>
    <w:rsid w:val="00C5030F"/>
    <w:rsid w:val="00C50841"/>
    <w:rsid w:val="00C50DF5"/>
    <w:rsid w:val="00C510C9"/>
    <w:rsid w:val="00C512DE"/>
    <w:rsid w:val="00C515AC"/>
    <w:rsid w:val="00C5299B"/>
    <w:rsid w:val="00C54391"/>
    <w:rsid w:val="00C5451C"/>
    <w:rsid w:val="00C545F6"/>
    <w:rsid w:val="00C5624C"/>
    <w:rsid w:val="00C56287"/>
    <w:rsid w:val="00C57193"/>
    <w:rsid w:val="00C5723C"/>
    <w:rsid w:val="00C57268"/>
    <w:rsid w:val="00C6117B"/>
    <w:rsid w:val="00C61534"/>
    <w:rsid w:val="00C62F0C"/>
    <w:rsid w:val="00C652ED"/>
    <w:rsid w:val="00C65585"/>
    <w:rsid w:val="00C65D9C"/>
    <w:rsid w:val="00C661A6"/>
    <w:rsid w:val="00C664CE"/>
    <w:rsid w:val="00C66925"/>
    <w:rsid w:val="00C66B92"/>
    <w:rsid w:val="00C66C7C"/>
    <w:rsid w:val="00C674CD"/>
    <w:rsid w:val="00C70F31"/>
    <w:rsid w:val="00C717A9"/>
    <w:rsid w:val="00C71CAF"/>
    <w:rsid w:val="00C72A9C"/>
    <w:rsid w:val="00C72FC6"/>
    <w:rsid w:val="00C73A0A"/>
    <w:rsid w:val="00C73F71"/>
    <w:rsid w:val="00C73FCD"/>
    <w:rsid w:val="00C7517B"/>
    <w:rsid w:val="00C77728"/>
    <w:rsid w:val="00C809C7"/>
    <w:rsid w:val="00C80CC8"/>
    <w:rsid w:val="00C80E01"/>
    <w:rsid w:val="00C82AFB"/>
    <w:rsid w:val="00C82BC3"/>
    <w:rsid w:val="00C83D1C"/>
    <w:rsid w:val="00C8447B"/>
    <w:rsid w:val="00C844D1"/>
    <w:rsid w:val="00C846E7"/>
    <w:rsid w:val="00C84AEB"/>
    <w:rsid w:val="00C86FC0"/>
    <w:rsid w:val="00C900E1"/>
    <w:rsid w:val="00C938D2"/>
    <w:rsid w:val="00C95B61"/>
    <w:rsid w:val="00C96470"/>
    <w:rsid w:val="00C96C7A"/>
    <w:rsid w:val="00C97A74"/>
    <w:rsid w:val="00CA0ED5"/>
    <w:rsid w:val="00CA1DCF"/>
    <w:rsid w:val="00CA2E51"/>
    <w:rsid w:val="00CA345C"/>
    <w:rsid w:val="00CA437E"/>
    <w:rsid w:val="00CA43B4"/>
    <w:rsid w:val="00CA475B"/>
    <w:rsid w:val="00CA4965"/>
    <w:rsid w:val="00CA67D2"/>
    <w:rsid w:val="00CA6936"/>
    <w:rsid w:val="00CA6C81"/>
    <w:rsid w:val="00CA76ED"/>
    <w:rsid w:val="00CB06C4"/>
    <w:rsid w:val="00CB09C0"/>
    <w:rsid w:val="00CB1C22"/>
    <w:rsid w:val="00CB227B"/>
    <w:rsid w:val="00CB22B6"/>
    <w:rsid w:val="00CB438D"/>
    <w:rsid w:val="00CB4C7F"/>
    <w:rsid w:val="00CB5414"/>
    <w:rsid w:val="00CB7D40"/>
    <w:rsid w:val="00CB7E1F"/>
    <w:rsid w:val="00CC02A6"/>
    <w:rsid w:val="00CC2C52"/>
    <w:rsid w:val="00CC3CD4"/>
    <w:rsid w:val="00CC432C"/>
    <w:rsid w:val="00CC452B"/>
    <w:rsid w:val="00CC4B33"/>
    <w:rsid w:val="00CC4C5C"/>
    <w:rsid w:val="00CC5A4E"/>
    <w:rsid w:val="00CC5D20"/>
    <w:rsid w:val="00CC6E05"/>
    <w:rsid w:val="00CC7A08"/>
    <w:rsid w:val="00CC7E53"/>
    <w:rsid w:val="00CD0AFC"/>
    <w:rsid w:val="00CD191B"/>
    <w:rsid w:val="00CD2003"/>
    <w:rsid w:val="00CD3157"/>
    <w:rsid w:val="00CD3200"/>
    <w:rsid w:val="00CD350E"/>
    <w:rsid w:val="00CD3760"/>
    <w:rsid w:val="00CD460E"/>
    <w:rsid w:val="00CD4D46"/>
    <w:rsid w:val="00CD6374"/>
    <w:rsid w:val="00CD7C42"/>
    <w:rsid w:val="00CE0686"/>
    <w:rsid w:val="00CE126F"/>
    <w:rsid w:val="00CE160F"/>
    <w:rsid w:val="00CE2E8F"/>
    <w:rsid w:val="00CE4D25"/>
    <w:rsid w:val="00CE4E05"/>
    <w:rsid w:val="00CE641C"/>
    <w:rsid w:val="00CE729C"/>
    <w:rsid w:val="00CE7D64"/>
    <w:rsid w:val="00CE7F76"/>
    <w:rsid w:val="00CF283B"/>
    <w:rsid w:val="00CF324B"/>
    <w:rsid w:val="00CF5E7C"/>
    <w:rsid w:val="00CF7DDC"/>
    <w:rsid w:val="00D0051A"/>
    <w:rsid w:val="00D0140D"/>
    <w:rsid w:val="00D01F04"/>
    <w:rsid w:val="00D02C5D"/>
    <w:rsid w:val="00D04D3A"/>
    <w:rsid w:val="00D0501D"/>
    <w:rsid w:val="00D066F8"/>
    <w:rsid w:val="00D10634"/>
    <w:rsid w:val="00D11159"/>
    <w:rsid w:val="00D1252C"/>
    <w:rsid w:val="00D134DC"/>
    <w:rsid w:val="00D135AB"/>
    <w:rsid w:val="00D14713"/>
    <w:rsid w:val="00D15868"/>
    <w:rsid w:val="00D15A7C"/>
    <w:rsid w:val="00D1611F"/>
    <w:rsid w:val="00D16154"/>
    <w:rsid w:val="00D16431"/>
    <w:rsid w:val="00D17263"/>
    <w:rsid w:val="00D17415"/>
    <w:rsid w:val="00D20087"/>
    <w:rsid w:val="00D21F83"/>
    <w:rsid w:val="00D2295E"/>
    <w:rsid w:val="00D2505E"/>
    <w:rsid w:val="00D262B5"/>
    <w:rsid w:val="00D26708"/>
    <w:rsid w:val="00D276ED"/>
    <w:rsid w:val="00D27A9E"/>
    <w:rsid w:val="00D3103A"/>
    <w:rsid w:val="00D31066"/>
    <w:rsid w:val="00D313BF"/>
    <w:rsid w:val="00D331E2"/>
    <w:rsid w:val="00D33CC0"/>
    <w:rsid w:val="00D34637"/>
    <w:rsid w:val="00D34660"/>
    <w:rsid w:val="00D3478E"/>
    <w:rsid w:val="00D358A2"/>
    <w:rsid w:val="00D36714"/>
    <w:rsid w:val="00D37035"/>
    <w:rsid w:val="00D37859"/>
    <w:rsid w:val="00D41B21"/>
    <w:rsid w:val="00D43163"/>
    <w:rsid w:val="00D438D9"/>
    <w:rsid w:val="00D43BCF"/>
    <w:rsid w:val="00D4402A"/>
    <w:rsid w:val="00D44938"/>
    <w:rsid w:val="00D457E5"/>
    <w:rsid w:val="00D462F8"/>
    <w:rsid w:val="00D469AA"/>
    <w:rsid w:val="00D47ECF"/>
    <w:rsid w:val="00D51790"/>
    <w:rsid w:val="00D51C8B"/>
    <w:rsid w:val="00D54060"/>
    <w:rsid w:val="00D5488F"/>
    <w:rsid w:val="00D54DA2"/>
    <w:rsid w:val="00D5593E"/>
    <w:rsid w:val="00D55A7F"/>
    <w:rsid w:val="00D55C81"/>
    <w:rsid w:val="00D56560"/>
    <w:rsid w:val="00D604F7"/>
    <w:rsid w:val="00D60DCA"/>
    <w:rsid w:val="00D61851"/>
    <w:rsid w:val="00D61AE0"/>
    <w:rsid w:val="00D624BA"/>
    <w:rsid w:val="00D6273F"/>
    <w:rsid w:val="00D62BED"/>
    <w:rsid w:val="00D63652"/>
    <w:rsid w:val="00D65F93"/>
    <w:rsid w:val="00D67297"/>
    <w:rsid w:val="00D6774F"/>
    <w:rsid w:val="00D7264C"/>
    <w:rsid w:val="00D765BC"/>
    <w:rsid w:val="00D76C77"/>
    <w:rsid w:val="00D77017"/>
    <w:rsid w:val="00D77F33"/>
    <w:rsid w:val="00D8022C"/>
    <w:rsid w:val="00D8042C"/>
    <w:rsid w:val="00D80C56"/>
    <w:rsid w:val="00D81FBE"/>
    <w:rsid w:val="00D81FFE"/>
    <w:rsid w:val="00D82757"/>
    <w:rsid w:val="00D828A0"/>
    <w:rsid w:val="00D83594"/>
    <w:rsid w:val="00D83A8B"/>
    <w:rsid w:val="00D848FB"/>
    <w:rsid w:val="00D85371"/>
    <w:rsid w:val="00D87106"/>
    <w:rsid w:val="00D90953"/>
    <w:rsid w:val="00D91A7F"/>
    <w:rsid w:val="00D922B1"/>
    <w:rsid w:val="00D93319"/>
    <w:rsid w:val="00D9404B"/>
    <w:rsid w:val="00D942EA"/>
    <w:rsid w:val="00D94394"/>
    <w:rsid w:val="00D94A6D"/>
    <w:rsid w:val="00D95638"/>
    <w:rsid w:val="00D9618D"/>
    <w:rsid w:val="00D96EC9"/>
    <w:rsid w:val="00DA03D1"/>
    <w:rsid w:val="00DA04CC"/>
    <w:rsid w:val="00DA07ED"/>
    <w:rsid w:val="00DA2D0B"/>
    <w:rsid w:val="00DA2D1D"/>
    <w:rsid w:val="00DA2D3E"/>
    <w:rsid w:val="00DA3759"/>
    <w:rsid w:val="00DA3EEF"/>
    <w:rsid w:val="00DA4AE6"/>
    <w:rsid w:val="00DA76A9"/>
    <w:rsid w:val="00DA7B96"/>
    <w:rsid w:val="00DB0990"/>
    <w:rsid w:val="00DB17AE"/>
    <w:rsid w:val="00DB1B26"/>
    <w:rsid w:val="00DB2E35"/>
    <w:rsid w:val="00DB2FAA"/>
    <w:rsid w:val="00DB3A2F"/>
    <w:rsid w:val="00DB4888"/>
    <w:rsid w:val="00DB4A06"/>
    <w:rsid w:val="00DB5134"/>
    <w:rsid w:val="00DB53DC"/>
    <w:rsid w:val="00DB5483"/>
    <w:rsid w:val="00DB58A6"/>
    <w:rsid w:val="00DB5E28"/>
    <w:rsid w:val="00DB7410"/>
    <w:rsid w:val="00DB7B5C"/>
    <w:rsid w:val="00DC02C5"/>
    <w:rsid w:val="00DC0B4C"/>
    <w:rsid w:val="00DC0F49"/>
    <w:rsid w:val="00DC1F52"/>
    <w:rsid w:val="00DC2B28"/>
    <w:rsid w:val="00DC3449"/>
    <w:rsid w:val="00DC36C2"/>
    <w:rsid w:val="00DC3DBA"/>
    <w:rsid w:val="00DC447D"/>
    <w:rsid w:val="00DC4839"/>
    <w:rsid w:val="00DC5257"/>
    <w:rsid w:val="00DC656F"/>
    <w:rsid w:val="00DC7037"/>
    <w:rsid w:val="00DD1AB4"/>
    <w:rsid w:val="00DD1B76"/>
    <w:rsid w:val="00DD4747"/>
    <w:rsid w:val="00DD52BD"/>
    <w:rsid w:val="00DD5ADE"/>
    <w:rsid w:val="00DD5CCC"/>
    <w:rsid w:val="00DD5EDC"/>
    <w:rsid w:val="00DD667A"/>
    <w:rsid w:val="00DD6E26"/>
    <w:rsid w:val="00DD773D"/>
    <w:rsid w:val="00DD7815"/>
    <w:rsid w:val="00DE008B"/>
    <w:rsid w:val="00DE0FFD"/>
    <w:rsid w:val="00DE12A8"/>
    <w:rsid w:val="00DE2D1C"/>
    <w:rsid w:val="00DE41D1"/>
    <w:rsid w:val="00DE515F"/>
    <w:rsid w:val="00DE5D12"/>
    <w:rsid w:val="00DE6EE2"/>
    <w:rsid w:val="00DE7D19"/>
    <w:rsid w:val="00DF0BE6"/>
    <w:rsid w:val="00DF1318"/>
    <w:rsid w:val="00DF2186"/>
    <w:rsid w:val="00DF37B7"/>
    <w:rsid w:val="00DF38BC"/>
    <w:rsid w:val="00DF44C0"/>
    <w:rsid w:val="00DF4662"/>
    <w:rsid w:val="00DF5462"/>
    <w:rsid w:val="00DF5987"/>
    <w:rsid w:val="00DF5A13"/>
    <w:rsid w:val="00DF724F"/>
    <w:rsid w:val="00DF77B3"/>
    <w:rsid w:val="00DF7EAB"/>
    <w:rsid w:val="00E00574"/>
    <w:rsid w:val="00E00C4B"/>
    <w:rsid w:val="00E00CBA"/>
    <w:rsid w:val="00E01CFB"/>
    <w:rsid w:val="00E02E8C"/>
    <w:rsid w:val="00E03237"/>
    <w:rsid w:val="00E04333"/>
    <w:rsid w:val="00E045F6"/>
    <w:rsid w:val="00E04CB5"/>
    <w:rsid w:val="00E05236"/>
    <w:rsid w:val="00E070CC"/>
    <w:rsid w:val="00E074E4"/>
    <w:rsid w:val="00E07A47"/>
    <w:rsid w:val="00E1042B"/>
    <w:rsid w:val="00E1057F"/>
    <w:rsid w:val="00E105C9"/>
    <w:rsid w:val="00E10E92"/>
    <w:rsid w:val="00E11769"/>
    <w:rsid w:val="00E11878"/>
    <w:rsid w:val="00E1590B"/>
    <w:rsid w:val="00E15B5B"/>
    <w:rsid w:val="00E16DA3"/>
    <w:rsid w:val="00E172F8"/>
    <w:rsid w:val="00E17AB3"/>
    <w:rsid w:val="00E17BE3"/>
    <w:rsid w:val="00E213C4"/>
    <w:rsid w:val="00E21807"/>
    <w:rsid w:val="00E21A5A"/>
    <w:rsid w:val="00E22E9C"/>
    <w:rsid w:val="00E244D3"/>
    <w:rsid w:val="00E25EAC"/>
    <w:rsid w:val="00E260F5"/>
    <w:rsid w:val="00E30569"/>
    <w:rsid w:val="00E3088E"/>
    <w:rsid w:val="00E30BE1"/>
    <w:rsid w:val="00E3101B"/>
    <w:rsid w:val="00E31A17"/>
    <w:rsid w:val="00E31BD1"/>
    <w:rsid w:val="00E31F1B"/>
    <w:rsid w:val="00E32DD7"/>
    <w:rsid w:val="00E337B2"/>
    <w:rsid w:val="00E345D3"/>
    <w:rsid w:val="00E35F74"/>
    <w:rsid w:val="00E35F92"/>
    <w:rsid w:val="00E35FAB"/>
    <w:rsid w:val="00E371F2"/>
    <w:rsid w:val="00E37577"/>
    <w:rsid w:val="00E375AE"/>
    <w:rsid w:val="00E40081"/>
    <w:rsid w:val="00E40C88"/>
    <w:rsid w:val="00E42C73"/>
    <w:rsid w:val="00E43480"/>
    <w:rsid w:val="00E43CD2"/>
    <w:rsid w:val="00E449B3"/>
    <w:rsid w:val="00E52A6F"/>
    <w:rsid w:val="00E52BCA"/>
    <w:rsid w:val="00E52CA2"/>
    <w:rsid w:val="00E5382F"/>
    <w:rsid w:val="00E5418A"/>
    <w:rsid w:val="00E549DE"/>
    <w:rsid w:val="00E56D5A"/>
    <w:rsid w:val="00E56F91"/>
    <w:rsid w:val="00E571C9"/>
    <w:rsid w:val="00E577A9"/>
    <w:rsid w:val="00E57BF4"/>
    <w:rsid w:val="00E6014C"/>
    <w:rsid w:val="00E615AF"/>
    <w:rsid w:val="00E619C7"/>
    <w:rsid w:val="00E62363"/>
    <w:rsid w:val="00E62DF9"/>
    <w:rsid w:val="00E63887"/>
    <w:rsid w:val="00E63AAF"/>
    <w:rsid w:val="00E6415C"/>
    <w:rsid w:val="00E642E7"/>
    <w:rsid w:val="00E65A09"/>
    <w:rsid w:val="00E67068"/>
    <w:rsid w:val="00E67755"/>
    <w:rsid w:val="00E6781D"/>
    <w:rsid w:val="00E7136E"/>
    <w:rsid w:val="00E72366"/>
    <w:rsid w:val="00E72C1B"/>
    <w:rsid w:val="00E72C71"/>
    <w:rsid w:val="00E74974"/>
    <w:rsid w:val="00E74F7B"/>
    <w:rsid w:val="00E756A2"/>
    <w:rsid w:val="00E7730B"/>
    <w:rsid w:val="00E77947"/>
    <w:rsid w:val="00E80A6F"/>
    <w:rsid w:val="00E80D22"/>
    <w:rsid w:val="00E81402"/>
    <w:rsid w:val="00E81403"/>
    <w:rsid w:val="00E82A1E"/>
    <w:rsid w:val="00E83961"/>
    <w:rsid w:val="00E83AEF"/>
    <w:rsid w:val="00E83FA6"/>
    <w:rsid w:val="00E847D8"/>
    <w:rsid w:val="00E84B2B"/>
    <w:rsid w:val="00E84F94"/>
    <w:rsid w:val="00E868B7"/>
    <w:rsid w:val="00E86AB4"/>
    <w:rsid w:val="00E86D96"/>
    <w:rsid w:val="00E878CD"/>
    <w:rsid w:val="00E902BA"/>
    <w:rsid w:val="00E91240"/>
    <w:rsid w:val="00E92B49"/>
    <w:rsid w:val="00E9375E"/>
    <w:rsid w:val="00E94D01"/>
    <w:rsid w:val="00E94E53"/>
    <w:rsid w:val="00E97009"/>
    <w:rsid w:val="00EA274C"/>
    <w:rsid w:val="00EA2ACC"/>
    <w:rsid w:val="00EA3237"/>
    <w:rsid w:val="00EA394B"/>
    <w:rsid w:val="00EA3F72"/>
    <w:rsid w:val="00EA4AB7"/>
    <w:rsid w:val="00EA6AEC"/>
    <w:rsid w:val="00EA6FDE"/>
    <w:rsid w:val="00EB05FB"/>
    <w:rsid w:val="00EB0DEC"/>
    <w:rsid w:val="00EB1216"/>
    <w:rsid w:val="00EB2650"/>
    <w:rsid w:val="00EB2ACF"/>
    <w:rsid w:val="00EB2DC1"/>
    <w:rsid w:val="00EB4D46"/>
    <w:rsid w:val="00EB6B25"/>
    <w:rsid w:val="00EC0CA3"/>
    <w:rsid w:val="00EC1659"/>
    <w:rsid w:val="00EC20FC"/>
    <w:rsid w:val="00EC21E8"/>
    <w:rsid w:val="00EC2E5B"/>
    <w:rsid w:val="00EC3469"/>
    <w:rsid w:val="00EC35D8"/>
    <w:rsid w:val="00EC36D7"/>
    <w:rsid w:val="00EC38F3"/>
    <w:rsid w:val="00EC3B09"/>
    <w:rsid w:val="00EC5BF2"/>
    <w:rsid w:val="00EC6C08"/>
    <w:rsid w:val="00EC6DEA"/>
    <w:rsid w:val="00EC7210"/>
    <w:rsid w:val="00EC7A93"/>
    <w:rsid w:val="00ED0B32"/>
    <w:rsid w:val="00ED0D87"/>
    <w:rsid w:val="00ED19D8"/>
    <w:rsid w:val="00ED4E35"/>
    <w:rsid w:val="00ED54DF"/>
    <w:rsid w:val="00ED5EE5"/>
    <w:rsid w:val="00ED783B"/>
    <w:rsid w:val="00EE02C1"/>
    <w:rsid w:val="00EE10ED"/>
    <w:rsid w:val="00EE11B1"/>
    <w:rsid w:val="00EE19CF"/>
    <w:rsid w:val="00EE22AD"/>
    <w:rsid w:val="00EE3829"/>
    <w:rsid w:val="00EE4AC4"/>
    <w:rsid w:val="00EE4E53"/>
    <w:rsid w:val="00EE567F"/>
    <w:rsid w:val="00EE61AC"/>
    <w:rsid w:val="00EE62B5"/>
    <w:rsid w:val="00EF0349"/>
    <w:rsid w:val="00EF05E5"/>
    <w:rsid w:val="00EF0936"/>
    <w:rsid w:val="00EF1578"/>
    <w:rsid w:val="00EF59A7"/>
    <w:rsid w:val="00EF7FC3"/>
    <w:rsid w:val="00F006CC"/>
    <w:rsid w:val="00F01037"/>
    <w:rsid w:val="00F01317"/>
    <w:rsid w:val="00F0157F"/>
    <w:rsid w:val="00F01B99"/>
    <w:rsid w:val="00F02930"/>
    <w:rsid w:val="00F03141"/>
    <w:rsid w:val="00F03C7E"/>
    <w:rsid w:val="00F03E25"/>
    <w:rsid w:val="00F04ACD"/>
    <w:rsid w:val="00F04CD0"/>
    <w:rsid w:val="00F05BCD"/>
    <w:rsid w:val="00F06B73"/>
    <w:rsid w:val="00F070C8"/>
    <w:rsid w:val="00F1231C"/>
    <w:rsid w:val="00F126E1"/>
    <w:rsid w:val="00F1284B"/>
    <w:rsid w:val="00F1292D"/>
    <w:rsid w:val="00F12971"/>
    <w:rsid w:val="00F14EAA"/>
    <w:rsid w:val="00F151C0"/>
    <w:rsid w:val="00F15AD5"/>
    <w:rsid w:val="00F15D12"/>
    <w:rsid w:val="00F15EFD"/>
    <w:rsid w:val="00F16348"/>
    <w:rsid w:val="00F16544"/>
    <w:rsid w:val="00F1709D"/>
    <w:rsid w:val="00F17434"/>
    <w:rsid w:val="00F1799E"/>
    <w:rsid w:val="00F206B2"/>
    <w:rsid w:val="00F20B29"/>
    <w:rsid w:val="00F21584"/>
    <w:rsid w:val="00F21863"/>
    <w:rsid w:val="00F21F19"/>
    <w:rsid w:val="00F23A3E"/>
    <w:rsid w:val="00F23FCE"/>
    <w:rsid w:val="00F240E4"/>
    <w:rsid w:val="00F252AA"/>
    <w:rsid w:val="00F25378"/>
    <w:rsid w:val="00F2570F"/>
    <w:rsid w:val="00F25731"/>
    <w:rsid w:val="00F259EC"/>
    <w:rsid w:val="00F272C8"/>
    <w:rsid w:val="00F273F2"/>
    <w:rsid w:val="00F30548"/>
    <w:rsid w:val="00F31875"/>
    <w:rsid w:val="00F32A31"/>
    <w:rsid w:val="00F32C90"/>
    <w:rsid w:val="00F32F84"/>
    <w:rsid w:val="00F33D81"/>
    <w:rsid w:val="00F342DD"/>
    <w:rsid w:val="00F34515"/>
    <w:rsid w:val="00F349A2"/>
    <w:rsid w:val="00F34CDC"/>
    <w:rsid w:val="00F34FB3"/>
    <w:rsid w:val="00F37043"/>
    <w:rsid w:val="00F37772"/>
    <w:rsid w:val="00F37C31"/>
    <w:rsid w:val="00F37E39"/>
    <w:rsid w:val="00F4081E"/>
    <w:rsid w:val="00F40CFD"/>
    <w:rsid w:val="00F4160D"/>
    <w:rsid w:val="00F4196F"/>
    <w:rsid w:val="00F4333B"/>
    <w:rsid w:val="00F44B53"/>
    <w:rsid w:val="00F4502D"/>
    <w:rsid w:val="00F4611B"/>
    <w:rsid w:val="00F46A8E"/>
    <w:rsid w:val="00F47483"/>
    <w:rsid w:val="00F5051D"/>
    <w:rsid w:val="00F51B71"/>
    <w:rsid w:val="00F52BA1"/>
    <w:rsid w:val="00F52CB0"/>
    <w:rsid w:val="00F53274"/>
    <w:rsid w:val="00F53AFF"/>
    <w:rsid w:val="00F54449"/>
    <w:rsid w:val="00F56B5B"/>
    <w:rsid w:val="00F57F81"/>
    <w:rsid w:val="00F6176C"/>
    <w:rsid w:val="00F61824"/>
    <w:rsid w:val="00F61B08"/>
    <w:rsid w:val="00F630B5"/>
    <w:rsid w:val="00F631DF"/>
    <w:rsid w:val="00F6342D"/>
    <w:rsid w:val="00F65602"/>
    <w:rsid w:val="00F65A2F"/>
    <w:rsid w:val="00F65B6C"/>
    <w:rsid w:val="00F65E87"/>
    <w:rsid w:val="00F669F4"/>
    <w:rsid w:val="00F67345"/>
    <w:rsid w:val="00F70D19"/>
    <w:rsid w:val="00F71611"/>
    <w:rsid w:val="00F71966"/>
    <w:rsid w:val="00F71994"/>
    <w:rsid w:val="00F735E4"/>
    <w:rsid w:val="00F73986"/>
    <w:rsid w:val="00F74E18"/>
    <w:rsid w:val="00F759B4"/>
    <w:rsid w:val="00F7680B"/>
    <w:rsid w:val="00F77954"/>
    <w:rsid w:val="00F80A14"/>
    <w:rsid w:val="00F8114F"/>
    <w:rsid w:val="00F81350"/>
    <w:rsid w:val="00F8163F"/>
    <w:rsid w:val="00F81A82"/>
    <w:rsid w:val="00F821DB"/>
    <w:rsid w:val="00F840C9"/>
    <w:rsid w:val="00F84A0A"/>
    <w:rsid w:val="00F84FF3"/>
    <w:rsid w:val="00F8524D"/>
    <w:rsid w:val="00F85B13"/>
    <w:rsid w:val="00F85EA1"/>
    <w:rsid w:val="00F86205"/>
    <w:rsid w:val="00F87492"/>
    <w:rsid w:val="00F879E9"/>
    <w:rsid w:val="00F90689"/>
    <w:rsid w:val="00F936B7"/>
    <w:rsid w:val="00F937D7"/>
    <w:rsid w:val="00F94AE6"/>
    <w:rsid w:val="00F957D3"/>
    <w:rsid w:val="00F961EC"/>
    <w:rsid w:val="00FA0FE7"/>
    <w:rsid w:val="00FA1B9F"/>
    <w:rsid w:val="00FA1D89"/>
    <w:rsid w:val="00FA2308"/>
    <w:rsid w:val="00FA318D"/>
    <w:rsid w:val="00FA34C4"/>
    <w:rsid w:val="00FA3C9F"/>
    <w:rsid w:val="00FA42FF"/>
    <w:rsid w:val="00FA5199"/>
    <w:rsid w:val="00FA783A"/>
    <w:rsid w:val="00FA78A3"/>
    <w:rsid w:val="00FA79A6"/>
    <w:rsid w:val="00FB01AB"/>
    <w:rsid w:val="00FB0836"/>
    <w:rsid w:val="00FB1692"/>
    <w:rsid w:val="00FB2F62"/>
    <w:rsid w:val="00FB3037"/>
    <w:rsid w:val="00FB307C"/>
    <w:rsid w:val="00FB3650"/>
    <w:rsid w:val="00FB62A5"/>
    <w:rsid w:val="00FB6F90"/>
    <w:rsid w:val="00FC1346"/>
    <w:rsid w:val="00FC1FF6"/>
    <w:rsid w:val="00FC4682"/>
    <w:rsid w:val="00FC6FF0"/>
    <w:rsid w:val="00FC7735"/>
    <w:rsid w:val="00FD14CB"/>
    <w:rsid w:val="00FD1A61"/>
    <w:rsid w:val="00FD2196"/>
    <w:rsid w:val="00FD2B06"/>
    <w:rsid w:val="00FD335C"/>
    <w:rsid w:val="00FD52D3"/>
    <w:rsid w:val="00FD5BF6"/>
    <w:rsid w:val="00FD5EC7"/>
    <w:rsid w:val="00FD5FD9"/>
    <w:rsid w:val="00FD687E"/>
    <w:rsid w:val="00FD7841"/>
    <w:rsid w:val="00FE132B"/>
    <w:rsid w:val="00FE1731"/>
    <w:rsid w:val="00FE27EF"/>
    <w:rsid w:val="00FE3393"/>
    <w:rsid w:val="00FE4942"/>
    <w:rsid w:val="00FE5196"/>
    <w:rsid w:val="00FE53FD"/>
    <w:rsid w:val="00FE79AE"/>
    <w:rsid w:val="00FE79FE"/>
    <w:rsid w:val="00FF0B59"/>
    <w:rsid w:val="00FF1202"/>
    <w:rsid w:val="00FF22E3"/>
    <w:rsid w:val="00FF41AA"/>
    <w:rsid w:val="00FF47DD"/>
    <w:rsid w:val="00FF5184"/>
    <w:rsid w:val="00FF59D5"/>
    <w:rsid w:val="00FF5AA9"/>
    <w:rsid w:val="00FF69DC"/>
  </w:rsids>
  <m:mathPr>
    <m:mathFont m:val="Cambria Math"/>
    <m:brkBin m:val="before"/>
    <m:brkBinSub m:val="--"/>
    <m:smallFrac m:val="0"/>
    <m:dispDef/>
    <m:lMargin m:val="0"/>
    <m:rMargin m:val="0"/>
    <m:defJc m:val="centerGroup"/>
    <m:wrapIndent m:val="1440"/>
    <m:intLim m:val="subSup"/>
    <m:naryLim m:val="undOvr"/>
  </m:mathPr>
  <w:themeFontLang w:val="de-AT"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30F02F"/>
  <w15:docId w15:val="{494B812F-6A07-4FA7-8BA1-89C51F06C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 w:type="character" w:styleId="Kommentarzeichen">
    <w:name w:val="annotation reference"/>
    <w:basedOn w:val="Absatz-Standardschriftart"/>
    <w:rsid w:val="004B42A1"/>
    <w:rPr>
      <w:sz w:val="16"/>
      <w:szCs w:val="16"/>
    </w:rPr>
  </w:style>
  <w:style w:type="paragraph" w:styleId="Kommentartext">
    <w:name w:val="annotation text"/>
    <w:basedOn w:val="Standard"/>
    <w:link w:val="KommentartextZchn"/>
    <w:rsid w:val="004B42A1"/>
    <w:pPr>
      <w:spacing w:line="240" w:lineRule="auto"/>
    </w:pPr>
    <w:rPr>
      <w:sz w:val="20"/>
      <w:szCs w:val="20"/>
    </w:rPr>
  </w:style>
  <w:style w:type="character" w:customStyle="1" w:styleId="KommentartextZchn">
    <w:name w:val="Kommentartext Zchn"/>
    <w:basedOn w:val="Absatz-Standardschriftart"/>
    <w:link w:val="Kommentartext"/>
    <w:rsid w:val="004B42A1"/>
    <w:rPr>
      <w:rFonts w:ascii="Arial" w:hAnsi="Arial"/>
      <w:lang w:val="de-DE" w:eastAsia="de-DE"/>
    </w:rPr>
  </w:style>
  <w:style w:type="paragraph" w:styleId="Kommentarthema">
    <w:name w:val="annotation subject"/>
    <w:basedOn w:val="Kommentartext"/>
    <w:next w:val="Kommentartext"/>
    <w:link w:val="KommentarthemaZchn"/>
    <w:rsid w:val="004B42A1"/>
    <w:rPr>
      <w:b/>
      <w:bCs/>
    </w:rPr>
  </w:style>
  <w:style w:type="character" w:customStyle="1" w:styleId="KommentarthemaZchn">
    <w:name w:val="Kommentarthema Zchn"/>
    <w:basedOn w:val="KommentartextZchn"/>
    <w:link w:val="Kommentarthema"/>
    <w:rsid w:val="004B42A1"/>
    <w:rPr>
      <w:rFonts w:ascii="Arial" w:hAnsi="Arial"/>
      <w:b/>
      <w:bCs/>
      <w:lang w:val="de-DE" w:eastAsia="de-DE"/>
    </w:rPr>
  </w:style>
  <w:style w:type="paragraph" w:customStyle="1" w:styleId="Default">
    <w:name w:val="Default"/>
    <w:rsid w:val="00DB2E35"/>
    <w:pPr>
      <w:autoSpaceDE w:val="0"/>
      <w:autoSpaceDN w:val="0"/>
      <w:adjustRightInd w:val="0"/>
    </w:pPr>
    <w:rPr>
      <w:rFonts w:ascii="Arial" w:eastAsia="Calibri" w:hAnsi="Arial" w:cs="Arial"/>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250507">
      <w:bodyDiv w:val="1"/>
      <w:marLeft w:val="0"/>
      <w:marRight w:val="0"/>
      <w:marTop w:val="0"/>
      <w:marBottom w:val="0"/>
      <w:divBdr>
        <w:top w:val="none" w:sz="0" w:space="0" w:color="auto"/>
        <w:left w:val="none" w:sz="0" w:space="0" w:color="auto"/>
        <w:bottom w:val="none" w:sz="0" w:space="0" w:color="auto"/>
        <w:right w:val="none" w:sz="0" w:space="0" w:color="auto"/>
      </w:divBdr>
    </w:div>
    <w:div w:id="254636295">
      <w:bodyDiv w:val="1"/>
      <w:marLeft w:val="0"/>
      <w:marRight w:val="0"/>
      <w:marTop w:val="0"/>
      <w:marBottom w:val="0"/>
      <w:divBdr>
        <w:top w:val="none" w:sz="0" w:space="0" w:color="auto"/>
        <w:left w:val="none" w:sz="0" w:space="0" w:color="auto"/>
        <w:bottom w:val="none" w:sz="0" w:space="0" w:color="auto"/>
        <w:right w:val="none" w:sz="0" w:space="0" w:color="auto"/>
      </w:divBdr>
    </w:div>
    <w:div w:id="363293910">
      <w:bodyDiv w:val="1"/>
      <w:marLeft w:val="0"/>
      <w:marRight w:val="0"/>
      <w:marTop w:val="0"/>
      <w:marBottom w:val="0"/>
      <w:divBdr>
        <w:top w:val="none" w:sz="0" w:space="0" w:color="auto"/>
        <w:left w:val="none" w:sz="0" w:space="0" w:color="auto"/>
        <w:bottom w:val="none" w:sz="0" w:space="0" w:color="auto"/>
        <w:right w:val="none" w:sz="0" w:space="0" w:color="auto"/>
      </w:divBdr>
    </w:div>
    <w:div w:id="389884668">
      <w:bodyDiv w:val="1"/>
      <w:marLeft w:val="0"/>
      <w:marRight w:val="0"/>
      <w:marTop w:val="0"/>
      <w:marBottom w:val="0"/>
      <w:divBdr>
        <w:top w:val="none" w:sz="0" w:space="0" w:color="auto"/>
        <w:left w:val="none" w:sz="0" w:space="0" w:color="auto"/>
        <w:bottom w:val="none" w:sz="0" w:space="0" w:color="auto"/>
        <w:right w:val="none" w:sz="0" w:space="0" w:color="auto"/>
      </w:divBdr>
    </w:div>
    <w:div w:id="427314665">
      <w:bodyDiv w:val="1"/>
      <w:marLeft w:val="0"/>
      <w:marRight w:val="0"/>
      <w:marTop w:val="0"/>
      <w:marBottom w:val="0"/>
      <w:divBdr>
        <w:top w:val="none" w:sz="0" w:space="0" w:color="auto"/>
        <w:left w:val="none" w:sz="0" w:space="0" w:color="auto"/>
        <w:bottom w:val="none" w:sz="0" w:space="0" w:color="auto"/>
        <w:right w:val="none" w:sz="0" w:space="0" w:color="auto"/>
      </w:divBdr>
      <w:divsChild>
        <w:div w:id="1287006912">
          <w:marLeft w:val="547"/>
          <w:marRight w:val="0"/>
          <w:marTop w:val="106"/>
          <w:marBottom w:val="0"/>
          <w:divBdr>
            <w:top w:val="none" w:sz="0" w:space="0" w:color="auto"/>
            <w:left w:val="none" w:sz="0" w:space="0" w:color="auto"/>
            <w:bottom w:val="none" w:sz="0" w:space="0" w:color="auto"/>
            <w:right w:val="none" w:sz="0" w:space="0" w:color="auto"/>
          </w:divBdr>
        </w:div>
      </w:divsChild>
    </w:div>
    <w:div w:id="525364854">
      <w:bodyDiv w:val="1"/>
      <w:marLeft w:val="0"/>
      <w:marRight w:val="0"/>
      <w:marTop w:val="0"/>
      <w:marBottom w:val="0"/>
      <w:divBdr>
        <w:top w:val="none" w:sz="0" w:space="0" w:color="auto"/>
        <w:left w:val="none" w:sz="0" w:space="0" w:color="auto"/>
        <w:bottom w:val="none" w:sz="0" w:space="0" w:color="auto"/>
        <w:right w:val="none" w:sz="0" w:space="0" w:color="auto"/>
      </w:divBdr>
      <w:divsChild>
        <w:div w:id="2146652659">
          <w:marLeft w:val="547"/>
          <w:marRight w:val="0"/>
          <w:marTop w:val="115"/>
          <w:marBottom w:val="0"/>
          <w:divBdr>
            <w:top w:val="none" w:sz="0" w:space="0" w:color="auto"/>
            <w:left w:val="none" w:sz="0" w:space="0" w:color="auto"/>
            <w:bottom w:val="none" w:sz="0" w:space="0" w:color="auto"/>
            <w:right w:val="none" w:sz="0" w:space="0" w:color="auto"/>
          </w:divBdr>
        </w:div>
        <w:div w:id="1157069400">
          <w:marLeft w:val="1166"/>
          <w:marRight w:val="0"/>
          <w:marTop w:val="115"/>
          <w:marBottom w:val="0"/>
          <w:divBdr>
            <w:top w:val="none" w:sz="0" w:space="0" w:color="auto"/>
            <w:left w:val="none" w:sz="0" w:space="0" w:color="auto"/>
            <w:bottom w:val="none" w:sz="0" w:space="0" w:color="auto"/>
            <w:right w:val="none" w:sz="0" w:space="0" w:color="auto"/>
          </w:divBdr>
        </w:div>
        <w:div w:id="1549104074">
          <w:marLeft w:val="547"/>
          <w:marRight w:val="0"/>
          <w:marTop w:val="115"/>
          <w:marBottom w:val="0"/>
          <w:divBdr>
            <w:top w:val="none" w:sz="0" w:space="0" w:color="auto"/>
            <w:left w:val="none" w:sz="0" w:space="0" w:color="auto"/>
            <w:bottom w:val="none" w:sz="0" w:space="0" w:color="auto"/>
            <w:right w:val="none" w:sz="0" w:space="0" w:color="auto"/>
          </w:divBdr>
        </w:div>
        <w:div w:id="1868064069">
          <w:marLeft w:val="1166"/>
          <w:marRight w:val="0"/>
          <w:marTop w:val="115"/>
          <w:marBottom w:val="0"/>
          <w:divBdr>
            <w:top w:val="none" w:sz="0" w:space="0" w:color="auto"/>
            <w:left w:val="none" w:sz="0" w:space="0" w:color="auto"/>
            <w:bottom w:val="none" w:sz="0" w:space="0" w:color="auto"/>
            <w:right w:val="none" w:sz="0" w:space="0" w:color="auto"/>
          </w:divBdr>
        </w:div>
      </w:divsChild>
    </w:div>
    <w:div w:id="677390747">
      <w:bodyDiv w:val="1"/>
      <w:marLeft w:val="0"/>
      <w:marRight w:val="0"/>
      <w:marTop w:val="0"/>
      <w:marBottom w:val="0"/>
      <w:divBdr>
        <w:top w:val="none" w:sz="0" w:space="0" w:color="auto"/>
        <w:left w:val="none" w:sz="0" w:space="0" w:color="auto"/>
        <w:bottom w:val="none" w:sz="0" w:space="0" w:color="auto"/>
        <w:right w:val="none" w:sz="0" w:space="0" w:color="auto"/>
      </w:divBdr>
      <w:divsChild>
        <w:div w:id="1598633243">
          <w:marLeft w:val="547"/>
          <w:marRight w:val="0"/>
          <w:marTop w:val="106"/>
          <w:marBottom w:val="0"/>
          <w:divBdr>
            <w:top w:val="none" w:sz="0" w:space="0" w:color="auto"/>
            <w:left w:val="none" w:sz="0" w:space="0" w:color="auto"/>
            <w:bottom w:val="none" w:sz="0" w:space="0" w:color="auto"/>
            <w:right w:val="none" w:sz="0" w:space="0" w:color="auto"/>
          </w:divBdr>
        </w:div>
        <w:div w:id="505369467">
          <w:marLeft w:val="547"/>
          <w:marRight w:val="0"/>
          <w:marTop w:val="106"/>
          <w:marBottom w:val="0"/>
          <w:divBdr>
            <w:top w:val="none" w:sz="0" w:space="0" w:color="auto"/>
            <w:left w:val="none" w:sz="0" w:space="0" w:color="auto"/>
            <w:bottom w:val="none" w:sz="0" w:space="0" w:color="auto"/>
            <w:right w:val="none" w:sz="0" w:space="0" w:color="auto"/>
          </w:divBdr>
        </w:div>
      </w:divsChild>
    </w:div>
    <w:div w:id="981691637">
      <w:bodyDiv w:val="1"/>
      <w:marLeft w:val="0"/>
      <w:marRight w:val="0"/>
      <w:marTop w:val="0"/>
      <w:marBottom w:val="0"/>
      <w:divBdr>
        <w:top w:val="none" w:sz="0" w:space="0" w:color="auto"/>
        <w:left w:val="none" w:sz="0" w:space="0" w:color="auto"/>
        <w:bottom w:val="none" w:sz="0" w:space="0" w:color="auto"/>
        <w:right w:val="none" w:sz="0" w:space="0" w:color="auto"/>
      </w:divBdr>
    </w:div>
    <w:div w:id="1058673101">
      <w:bodyDiv w:val="1"/>
      <w:marLeft w:val="0"/>
      <w:marRight w:val="0"/>
      <w:marTop w:val="0"/>
      <w:marBottom w:val="0"/>
      <w:divBdr>
        <w:top w:val="none" w:sz="0" w:space="0" w:color="auto"/>
        <w:left w:val="none" w:sz="0" w:space="0" w:color="auto"/>
        <w:bottom w:val="none" w:sz="0" w:space="0" w:color="auto"/>
        <w:right w:val="none" w:sz="0" w:space="0" w:color="auto"/>
      </w:divBdr>
      <w:divsChild>
        <w:div w:id="679509342">
          <w:marLeft w:val="547"/>
          <w:marRight w:val="0"/>
          <w:marTop w:val="134"/>
          <w:marBottom w:val="0"/>
          <w:divBdr>
            <w:top w:val="none" w:sz="0" w:space="0" w:color="auto"/>
            <w:left w:val="none" w:sz="0" w:space="0" w:color="auto"/>
            <w:bottom w:val="none" w:sz="0" w:space="0" w:color="auto"/>
            <w:right w:val="none" w:sz="0" w:space="0" w:color="auto"/>
          </w:divBdr>
        </w:div>
        <w:div w:id="1232274007">
          <w:marLeft w:val="547"/>
          <w:marRight w:val="0"/>
          <w:marTop w:val="134"/>
          <w:marBottom w:val="0"/>
          <w:divBdr>
            <w:top w:val="none" w:sz="0" w:space="0" w:color="auto"/>
            <w:left w:val="none" w:sz="0" w:space="0" w:color="auto"/>
            <w:bottom w:val="none" w:sz="0" w:space="0" w:color="auto"/>
            <w:right w:val="none" w:sz="0" w:space="0" w:color="auto"/>
          </w:divBdr>
        </w:div>
        <w:div w:id="826943018">
          <w:marLeft w:val="547"/>
          <w:marRight w:val="0"/>
          <w:marTop w:val="134"/>
          <w:marBottom w:val="0"/>
          <w:divBdr>
            <w:top w:val="none" w:sz="0" w:space="0" w:color="auto"/>
            <w:left w:val="none" w:sz="0" w:space="0" w:color="auto"/>
            <w:bottom w:val="none" w:sz="0" w:space="0" w:color="auto"/>
            <w:right w:val="none" w:sz="0" w:space="0" w:color="auto"/>
          </w:divBdr>
        </w:div>
        <w:div w:id="1083449511">
          <w:marLeft w:val="547"/>
          <w:marRight w:val="0"/>
          <w:marTop w:val="134"/>
          <w:marBottom w:val="0"/>
          <w:divBdr>
            <w:top w:val="none" w:sz="0" w:space="0" w:color="auto"/>
            <w:left w:val="none" w:sz="0" w:space="0" w:color="auto"/>
            <w:bottom w:val="none" w:sz="0" w:space="0" w:color="auto"/>
            <w:right w:val="none" w:sz="0" w:space="0" w:color="auto"/>
          </w:divBdr>
        </w:div>
      </w:divsChild>
    </w:div>
    <w:div w:id="1119186318">
      <w:bodyDiv w:val="1"/>
      <w:marLeft w:val="0"/>
      <w:marRight w:val="0"/>
      <w:marTop w:val="0"/>
      <w:marBottom w:val="0"/>
      <w:divBdr>
        <w:top w:val="none" w:sz="0" w:space="0" w:color="auto"/>
        <w:left w:val="none" w:sz="0" w:space="0" w:color="auto"/>
        <w:bottom w:val="none" w:sz="0" w:space="0" w:color="auto"/>
        <w:right w:val="none" w:sz="0" w:space="0" w:color="auto"/>
      </w:divBdr>
      <w:divsChild>
        <w:div w:id="1424306011">
          <w:marLeft w:val="547"/>
          <w:marRight w:val="0"/>
          <w:marTop w:val="106"/>
          <w:marBottom w:val="0"/>
          <w:divBdr>
            <w:top w:val="none" w:sz="0" w:space="0" w:color="auto"/>
            <w:left w:val="none" w:sz="0" w:space="0" w:color="auto"/>
            <w:bottom w:val="none" w:sz="0" w:space="0" w:color="auto"/>
            <w:right w:val="none" w:sz="0" w:space="0" w:color="auto"/>
          </w:divBdr>
        </w:div>
      </w:divsChild>
    </w:div>
    <w:div w:id="1483157017">
      <w:bodyDiv w:val="1"/>
      <w:marLeft w:val="0"/>
      <w:marRight w:val="0"/>
      <w:marTop w:val="0"/>
      <w:marBottom w:val="0"/>
      <w:divBdr>
        <w:top w:val="none" w:sz="0" w:space="0" w:color="auto"/>
        <w:left w:val="none" w:sz="0" w:space="0" w:color="auto"/>
        <w:bottom w:val="none" w:sz="0" w:space="0" w:color="auto"/>
        <w:right w:val="none" w:sz="0" w:space="0" w:color="auto"/>
      </w:divBdr>
    </w:div>
    <w:div w:id="188424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9.png"/><Relationship Id="rId42" Type="http://schemas.openxmlformats.org/officeDocument/2006/relationships/image" Target="media/image22.png"/><Relationship Id="rId47" Type="http://schemas.microsoft.com/office/2007/relationships/hdphoto" Target="media/hdphoto11.wdp"/><Relationship Id="rId63" Type="http://schemas.microsoft.com/office/2007/relationships/hdphoto" Target="media/hdphoto17.wdp"/><Relationship Id="rId68" Type="http://schemas.microsoft.com/office/2007/relationships/hdphoto" Target="media/hdphoto19.wdp"/><Relationship Id="rId84" Type="http://schemas.openxmlformats.org/officeDocument/2006/relationships/image" Target="media/image45.png"/><Relationship Id="rId89"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jpeg"/><Relationship Id="rId11" Type="http://schemas.openxmlformats.org/officeDocument/2006/relationships/image" Target="media/image2.jpeg"/><Relationship Id="rId24" Type="http://schemas.openxmlformats.org/officeDocument/2006/relationships/image" Target="media/image11.tmp"/><Relationship Id="rId32" Type="http://schemas.openxmlformats.org/officeDocument/2006/relationships/image" Target="media/image17.png"/><Relationship Id="rId37" Type="http://schemas.microsoft.com/office/2007/relationships/hdphoto" Target="media/hdphoto6.wdp"/><Relationship Id="rId40" Type="http://schemas.openxmlformats.org/officeDocument/2006/relationships/image" Target="media/image21.png"/><Relationship Id="rId45" Type="http://schemas.microsoft.com/office/2007/relationships/hdphoto" Target="media/hdphoto10.wdp"/><Relationship Id="rId53" Type="http://schemas.openxmlformats.org/officeDocument/2006/relationships/image" Target="media/image29.jpeg"/><Relationship Id="rId58" Type="http://schemas.openxmlformats.org/officeDocument/2006/relationships/image" Target="media/image32.png"/><Relationship Id="rId66" Type="http://schemas.openxmlformats.org/officeDocument/2006/relationships/hyperlink" Target="http://www.reichelt.de" TargetMode="External"/><Relationship Id="rId74" Type="http://schemas.openxmlformats.org/officeDocument/2006/relationships/image" Target="media/image40.png"/><Relationship Id="rId79" Type="http://schemas.microsoft.com/office/2007/relationships/hdphoto" Target="media/hdphoto24.wdp"/><Relationship Id="rId87" Type="http://schemas.openxmlformats.org/officeDocument/2006/relationships/image" Target="media/image47.png"/><Relationship Id="rId102" Type="http://schemas.openxmlformats.org/officeDocument/2006/relationships/fontTable" Target="fontTable.xml"/><Relationship Id="rId5" Type="http://schemas.openxmlformats.org/officeDocument/2006/relationships/webSettings" Target="webSettings.xml"/><Relationship Id="rId61" Type="http://schemas.microsoft.com/office/2007/relationships/hdphoto" Target="media/hdphoto16.wdp"/><Relationship Id="rId82" Type="http://schemas.openxmlformats.org/officeDocument/2006/relationships/image" Target="media/image44.png"/><Relationship Id="rId90" Type="http://schemas.microsoft.com/office/2007/relationships/hdphoto" Target="media/hdphoto29.wdp"/><Relationship Id="rId95" Type="http://schemas.openxmlformats.org/officeDocument/2006/relationships/hyperlink" Target="https://www.sparkfun.com/products/12640"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hyperlink" Target="http://mightyohm.com/blog/2011/04/soldering-is-easy-comic-book/" TargetMode="External"/><Relationship Id="rId30" Type="http://schemas.openxmlformats.org/officeDocument/2006/relationships/image" Target="media/image16.png"/><Relationship Id="rId35" Type="http://schemas.microsoft.com/office/2007/relationships/hdphoto" Target="media/hdphoto5.wdp"/><Relationship Id="rId43" Type="http://schemas.microsoft.com/office/2007/relationships/hdphoto" Target="media/hdphoto9.wdp"/><Relationship Id="rId48" Type="http://schemas.openxmlformats.org/officeDocument/2006/relationships/image" Target="media/image25.png"/><Relationship Id="rId56" Type="http://schemas.openxmlformats.org/officeDocument/2006/relationships/image" Target="media/image31.png"/><Relationship Id="rId64" Type="http://schemas.openxmlformats.org/officeDocument/2006/relationships/image" Target="media/image35.png"/><Relationship Id="rId69" Type="http://schemas.openxmlformats.org/officeDocument/2006/relationships/image" Target="media/image37.png"/><Relationship Id="rId77" Type="http://schemas.microsoft.com/office/2007/relationships/hdphoto" Target="media/hdphoto23.wdp"/><Relationship Id="rId100" Type="http://schemas.openxmlformats.org/officeDocument/2006/relationships/hyperlink" Target="mailto:office@asterics-foundation.org" TargetMode="External"/><Relationship Id="rId8" Type="http://schemas.openxmlformats.org/officeDocument/2006/relationships/footer" Target="footer1.xml"/><Relationship Id="rId51" Type="http://schemas.openxmlformats.org/officeDocument/2006/relationships/image" Target="media/image27.jpeg"/><Relationship Id="rId72" Type="http://schemas.microsoft.com/office/2007/relationships/hdphoto" Target="media/hdphoto21.wdp"/><Relationship Id="rId80" Type="http://schemas.openxmlformats.org/officeDocument/2006/relationships/image" Target="media/image43.png"/><Relationship Id="rId85" Type="http://schemas.microsoft.com/office/2007/relationships/hdphoto" Target="media/hdphoto27.wdp"/><Relationship Id="rId93" Type="http://schemas.microsoft.com/office/2007/relationships/hdphoto" Target="media/hdphoto30.wdp"/><Relationship Id="rId98"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1.wdp"/><Relationship Id="rId25" Type="http://schemas.openxmlformats.org/officeDocument/2006/relationships/image" Target="media/image12.tmp"/><Relationship Id="rId33" Type="http://schemas.microsoft.com/office/2007/relationships/hdphoto" Target="media/hdphoto4.wdp"/><Relationship Id="rId38" Type="http://schemas.openxmlformats.org/officeDocument/2006/relationships/image" Target="media/image20.png"/><Relationship Id="rId46" Type="http://schemas.openxmlformats.org/officeDocument/2006/relationships/image" Target="media/image24.png"/><Relationship Id="rId59" Type="http://schemas.microsoft.com/office/2007/relationships/hdphoto" Target="media/hdphoto15.wdp"/><Relationship Id="rId67" Type="http://schemas.openxmlformats.org/officeDocument/2006/relationships/image" Target="media/image36.png"/><Relationship Id="rId103" Type="http://schemas.openxmlformats.org/officeDocument/2006/relationships/theme" Target="theme/theme1.xml"/><Relationship Id="rId20" Type="http://schemas.microsoft.com/office/2007/relationships/hdphoto" Target="media/hdphoto2.wdp"/><Relationship Id="rId41" Type="http://schemas.microsoft.com/office/2007/relationships/hdphoto" Target="media/hdphoto8.wdp"/><Relationship Id="rId54" Type="http://schemas.openxmlformats.org/officeDocument/2006/relationships/image" Target="media/image30.png"/><Relationship Id="rId62" Type="http://schemas.openxmlformats.org/officeDocument/2006/relationships/image" Target="media/image34.png"/><Relationship Id="rId70" Type="http://schemas.microsoft.com/office/2007/relationships/hdphoto" Target="media/hdphoto20.wdp"/><Relationship Id="rId75" Type="http://schemas.microsoft.com/office/2007/relationships/hdphoto" Target="media/hdphoto22.wdp"/><Relationship Id="rId83" Type="http://schemas.microsoft.com/office/2007/relationships/hdphoto" Target="media/hdphoto26.wdp"/><Relationship Id="rId88" Type="http://schemas.microsoft.com/office/2007/relationships/hdphoto" Target="media/hdphoto28.wdp"/><Relationship Id="rId91" Type="http://schemas.openxmlformats.org/officeDocument/2006/relationships/image" Target="media/image49.tmp"/><Relationship Id="rId96" Type="http://schemas.openxmlformats.org/officeDocument/2006/relationships/hyperlink" Target="https://www.pjrc.com/teens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s://learn.adafruit.com/adafruit-guide-excellent-soldering/" TargetMode="External"/><Relationship Id="rId28" Type="http://schemas.openxmlformats.org/officeDocument/2006/relationships/image" Target="media/image14.jpeg"/><Relationship Id="rId36" Type="http://schemas.openxmlformats.org/officeDocument/2006/relationships/image" Target="media/image19.png"/><Relationship Id="rId49" Type="http://schemas.microsoft.com/office/2007/relationships/hdphoto" Target="media/hdphoto12.wdp"/><Relationship Id="rId57" Type="http://schemas.microsoft.com/office/2007/relationships/hdphoto" Target="media/hdphoto14.wdp"/><Relationship Id="rId10" Type="http://schemas.openxmlformats.org/officeDocument/2006/relationships/header" Target="header1.xml"/><Relationship Id="rId31" Type="http://schemas.microsoft.com/office/2007/relationships/hdphoto" Target="media/hdphoto3.wdp"/><Relationship Id="rId44" Type="http://schemas.openxmlformats.org/officeDocument/2006/relationships/image" Target="media/image23.png"/><Relationship Id="rId52" Type="http://schemas.openxmlformats.org/officeDocument/2006/relationships/image" Target="media/image28.jpeg"/><Relationship Id="rId60" Type="http://schemas.openxmlformats.org/officeDocument/2006/relationships/image" Target="media/image33.png"/><Relationship Id="rId65" Type="http://schemas.microsoft.com/office/2007/relationships/hdphoto" Target="media/hdphoto18.wdp"/><Relationship Id="rId73" Type="http://schemas.openxmlformats.org/officeDocument/2006/relationships/image" Target="media/image39.png"/><Relationship Id="rId78" Type="http://schemas.openxmlformats.org/officeDocument/2006/relationships/image" Target="media/image42.png"/><Relationship Id="rId81" Type="http://schemas.microsoft.com/office/2007/relationships/hdphoto" Target="media/hdphoto25.wdp"/><Relationship Id="rId86" Type="http://schemas.openxmlformats.org/officeDocument/2006/relationships/image" Target="media/image46.png"/><Relationship Id="rId94" Type="http://schemas.openxmlformats.org/officeDocument/2006/relationships/hyperlink" Target="http://www.aliexpress.com/snapshot/6508733198.html?orderId=65920185657484" TargetMode="External"/><Relationship Id="rId99" Type="http://schemas.openxmlformats.org/officeDocument/2006/relationships/hyperlink" Target="https://www.asterics-foundation.org/" TargetMode="External"/><Relationship Id="rId101"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www.asterics-foundation.org/" TargetMode="External"/><Relationship Id="rId18" Type="http://schemas.openxmlformats.org/officeDocument/2006/relationships/image" Target="media/image7.tmp"/><Relationship Id="rId39" Type="http://schemas.microsoft.com/office/2007/relationships/hdphoto" Target="media/hdphoto7.wdp"/><Relationship Id="rId34" Type="http://schemas.openxmlformats.org/officeDocument/2006/relationships/image" Target="media/image18.png"/><Relationship Id="rId50" Type="http://schemas.openxmlformats.org/officeDocument/2006/relationships/image" Target="media/image26.tmp"/><Relationship Id="rId55" Type="http://schemas.microsoft.com/office/2007/relationships/hdphoto" Target="media/hdphoto13.wdp"/><Relationship Id="rId76" Type="http://schemas.openxmlformats.org/officeDocument/2006/relationships/image" Target="media/image41.png"/><Relationship Id="rId97" Type="http://schemas.openxmlformats.org/officeDocument/2006/relationships/hyperlink" Target="http://www.aliexpress.com/popular/solderless-breadboard.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Technikum\AsTeRICS\asterics-academy\AP1-Management\Logos&amp;Templates\AsTeRICS-Academy_template_neu.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170F42-14E2-4733-88B5-357AB07CC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AsTeRICS-Academy_template_neu.dot</Template>
  <TotalTime>0</TotalTime>
  <Pages>1</Pages>
  <Words>2892</Words>
  <Characters>18225</Characters>
  <Application>Microsoft Office Word</Application>
  <DocSecurity>0</DocSecurity>
  <Lines>151</Lines>
  <Paragraphs>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Überschrift 1</vt:lpstr>
      <vt:lpstr>Überschrift 1</vt:lpstr>
    </vt:vector>
  </TitlesOfParts>
  <Company>Technikum Wien</Company>
  <LinksUpToDate>false</LinksUpToDate>
  <CharactersWithSpaces>21075</CharactersWithSpaces>
  <SharedDoc>false</SharedDoc>
  <HLinks>
    <vt:vector size="6" baseType="variant">
      <vt:variant>
        <vt:i4>1835018</vt:i4>
      </vt:variant>
      <vt:variant>
        <vt:i4>0</vt:i4>
      </vt:variant>
      <vt:variant>
        <vt:i4>0</vt:i4>
      </vt:variant>
      <vt:variant>
        <vt:i4>5</vt:i4>
      </vt:variant>
      <vt:variant>
        <vt:lpwstr>http://www.technikum-wien.at/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Überschrift 1</dc:title>
  <dc:creator>David</dc:creator>
  <cp:lastModifiedBy>Benjamin Klaus</cp:lastModifiedBy>
  <cp:revision>71</cp:revision>
  <cp:lastPrinted>2021-03-16T08:07:00Z</cp:lastPrinted>
  <dcterms:created xsi:type="dcterms:W3CDTF">2015-03-26T13:43:00Z</dcterms:created>
  <dcterms:modified xsi:type="dcterms:W3CDTF">2021-03-16T08:08:00Z</dcterms:modified>
</cp:coreProperties>
</file>